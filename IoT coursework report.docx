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0DBAC" w14:textId="1F6630CF" w:rsidR="00F964F4" w:rsidRPr="008823C5" w:rsidRDefault="00DB3EB0">
      <w:pPr>
        <w:pStyle w:val="ARTICLETITLE"/>
        <w:spacing w:after="120"/>
        <w:rPr>
          <w:color w:val="000000"/>
          <w:sz w:val="40"/>
          <w:szCs w:val="16"/>
        </w:rPr>
      </w:pPr>
      <w:r w:rsidRPr="008823C5">
        <w:rPr>
          <w:color w:val="000000"/>
          <w:sz w:val="40"/>
          <w:szCs w:val="16"/>
        </w:rPr>
        <w:t>Creation of a New Home Security System Using IoT Devices</w:t>
      </w:r>
    </w:p>
    <w:p w14:paraId="6162F42A" w14:textId="77777777" w:rsidR="00FE26C7" w:rsidRPr="008823C5" w:rsidRDefault="00FE26C7" w:rsidP="008823C5">
      <w:pPr>
        <w:spacing w:line="14" w:lineRule="exact"/>
        <w:rPr>
          <w:sz w:val="16"/>
          <w:szCs w:val="16"/>
        </w:rPr>
      </w:pPr>
    </w:p>
    <w:p w14:paraId="42230106"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Nathan Cottrell</w:t>
      </w:r>
    </w:p>
    <w:p w14:paraId="1B8B4081"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University of Portsmouth</w:t>
      </w:r>
    </w:p>
    <w:p w14:paraId="124680EF" w14:textId="77777777" w:rsidR="00FE26C7" w:rsidRPr="008823C5" w:rsidRDefault="00FE26C7" w:rsidP="00FE26C7">
      <w:pPr>
        <w:pStyle w:val="ABSTRACT"/>
        <w:spacing w:after="0"/>
        <w:jc w:val="center"/>
        <w:rPr>
          <w:rFonts w:ascii="Times New Roman" w:hAnsi="Times New Roman"/>
          <w:i/>
          <w:iCs/>
          <w:color w:val="000000"/>
          <w:spacing w:val="5"/>
          <w:sz w:val="18"/>
          <w:szCs w:val="16"/>
        </w:rPr>
      </w:pPr>
      <w:r w:rsidRPr="008823C5">
        <w:rPr>
          <w:rFonts w:ascii="Times New Roman" w:hAnsi="Times New Roman"/>
          <w:i/>
          <w:iCs/>
          <w:color w:val="000000"/>
          <w:spacing w:val="5"/>
          <w:sz w:val="18"/>
          <w:szCs w:val="16"/>
        </w:rPr>
        <w:t>Portsmouth</w:t>
      </w:r>
    </w:p>
    <w:p w14:paraId="59AFA8A0" w14:textId="402599CE" w:rsidR="00FE26C7" w:rsidRPr="008823C5" w:rsidRDefault="00FE26C7" w:rsidP="00FE26C7">
      <w:pPr>
        <w:pStyle w:val="ABSTRACT"/>
        <w:spacing w:after="0"/>
        <w:jc w:val="center"/>
        <w:rPr>
          <w:rFonts w:ascii="Times New Roman" w:hAnsi="Times New Roman"/>
          <w:i/>
          <w:iCs/>
          <w:color w:val="000000"/>
          <w:spacing w:val="5"/>
          <w:sz w:val="18"/>
          <w:szCs w:val="16"/>
        </w:rPr>
      </w:pPr>
      <w:hyperlink r:id="rId8" w:history="1">
        <w:r w:rsidRPr="008823C5">
          <w:rPr>
            <w:rStyle w:val="Hyperlink"/>
            <w:rFonts w:ascii="Times New Roman" w:hAnsi="Times New Roman" w:cs="Times New Roman"/>
            <w:i/>
            <w:iCs/>
            <w:spacing w:val="5"/>
            <w:sz w:val="18"/>
            <w:szCs w:val="16"/>
          </w:rPr>
          <w:t>up2109768@myport.ac.uk</w:t>
        </w:r>
      </w:hyperlink>
    </w:p>
    <w:p w14:paraId="551308B0" w14:textId="77777777" w:rsidR="00FE26C7" w:rsidRDefault="00FE26C7" w:rsidP="00FE26C7">
      <w:pPr>
        <w:pStyle w:val="ABSTRACT"/>
        <w:spacing w:after="0"/>
        <w:jc w:val="center"/>
        <w:rPr>
          <w:color w:val="000000"/>
          <w:spacing w:val="5"/>
          <w:sz w:val="22"/>
        </w:rPr>
      </w:pPr>
    </w:p>
    <w:p w14:paraId="16747197" w14:textId="7B9181B8" w:rsidR="003410C8" w:rsidRPr="00304053" w:rsidRDefault="003410C8">
      <w:pPr>
        <w:pStyle w:val="ABSTRACT"/>
        <w:rPr>
          <w:bCs/>
          <w:color w:val="000000"/>
        </w:rPr>
      </w:pPr>
      <w:r w:rsidRPr="00304053">
        <w:rPr>
          <w:b/>
          <w:color w:val="000000"/>
        </w:rPr>
        <w:t>Abstract</w:t>
      </w:r>
      <w:r w:rsidR="00DB3EB0" w:rsidRPr="00304053">
        <w:rPr>
          <w:bCs/>
          <w:color w:val="000000"/>
        </w:rPr>
        <w:t xml:space="preserve"> </w:t>
      </w:r>
      <w:r w:rsidRPr="00304053">
        <w:rPr>
          <w:bCs/>
          <w:color w:val="000000"/>
        </w:rPr>
        <w:t>—</w:t>
      </w:r>
      <w:r w:rsidR="00DB3EB0" w:rsidRPr="00304053">
        <w:rPr>
          <w:bCs/>
          <w:color w:val="000000"/>
        </w:rPr>
        <w:t xml:space="preserve"> </w:t>
      </w:r>
      <w:r w:rsidR="000940CF" w:rsidRPr="00304053">
        <w:rPr>
          <w:bCs/>
          <w:color w:val="000000"/>
        </w:rPr>
        <w:t xml:space="preserve">This project presents the design and implementation of a </w:t>
      </w:r>
      <w:r w:rsidR="00304053" w:rsidRPr="00304053">
        <w:rPr>
          <w:bCs/>
          <w:color w:val="000000"/>
        </w:rPr>
        <w:t xml:space="preserve">moderately </w:t>
      </w:r>
      <w:r w:rsidR="000940CF" w:rsidRPr="00304053">
        <w:rPr>
          <w:bCs/>
          <w:color w:val="000000"/>
        </w:rPr>
        <w:t xml:space="preserve">low-cost </w:t>
      </w:r>
      <w:r w:rsidR="007406E8">
        <w:rPr>
          <w:bCs/>
          <w:color w:val="000000"/>
        </w:rPr>
        <w:t xml:space="preserve">portable </w:t>
      </w:r>
      <w:r w:rsidR="000940CF" w:rsidRPr="00304053">
        <w:rPr>
          <w:bCs/>
          <w:color w:val="000000"/>
        </w:rPr>
        <w:t>smart home door</w:t>
      </w:r>
      <w:r w:rsidR="007406E8">
        <w:rPr>
          <w:bCs/>
          <w:color w:val="000000"/>
        </w:rPr>
        <w:t xml:space="preserve"> and window</w:t>
      </w:r>
      <w:r w:rsidR="000940CF" w:rsidRPr="00304053">
        <w:rPr>
          <w:bCs/>
          <w:color w:val="000000"/>
        </w:rPr>
        <w:t xml:space="preserve"> security system using IoT devices. </w:t>
      </w:r>
      <w:r w:rsidR="00A5623C" w:rsidRPr="00304053">
        <w:rPr>
          <w:bCs/>
          <w:color w:val="000000"/>
        </w:rPr>
        <w:t>This report outline</w:t>
      </w:r>
      <w:r w:rsidR="008447E6">
        <w:rPr>
          <w:bCs/>
          <w:color w:val="000000"/>
        </w:rPr>
        <w:t>s</w:t>
      </w:r>
      <w:r w:rsidR="00A5623C" w:rsidRPr="00304053">
        <w:rPr>
          <w:bCs/>
          <w:color w:val="000000"/>
        </w:rPr>
        <w:t xml:space="preserve"> the devices used and why each was chosen compared with alternative devices for each situation, an outline of the rough costs for each component needed to create the device, </w:t>
      </w:r>
      <w:r w:rsidR="00304053">
        <w:rPr>
          <w:bCs/>
          <w:color w:val="000000"/>
        </w:rPr>
        <w:t xml:space="preserve">pseudo code, </w:t>
      </w:r>
      <w:r w:rsidR="00A5623C" w:rsidRPr="00304053">
        <w:rPr>
          <w:bCs/>
          <w:color w:val="000000"/>
        </w:rPr>
        <w:t>diagrams to show logic and data flow within the device</w:t>
      </w:r>
      <w:r w:rsidR="00304053">
        <w:rPr>
          <w:bCs/>
          <w:color w:val="000000"/>
        </w:rPr>
        <w:t xml:space="preserve"> and</w:t>
      </w:r>
      <w:r w:rsidR="00A5623C" w:rsidRPr="00304053">
        <w:rPr>
          <w:bCs/>
          <w:color w:val="000000"/>
        </w:rPr>
        <w:t xml:space="preserve"> a final implementation made with available devices</w:t>
      </w:r>
      <w:r w:rsidR="00304053">
        <w:rPr>
          <w:bCs/>
          <w:color w:val="000000"/>
        </w:rPr>
        <w:t xml:space="preserve"> including a reflection on how the project went.</w:t>
      </w:r>
    </w:p>
    <w:p w14:paraId="5D372576" w14:textId="2D36063D" w:rsidR="008823C5" w:rsidRPr="008823C5" w:rsidRDefault="003410C8" w:rsidP="008823C5">
      <w:pPr>
        <w:pStyle w:val="KEYWORD"/>
        <w:rPr>
          <w:color w:val="000000"/>
        </w:rPr>
      </w:pPr>
      <w:r>
        <w:rPr>
          <w:b/>
          <w:color w:val="000000"/>
        </w:rPr>
        <w:t>Index Terms</w:t>
      </w:r>
      <w:r w:rsidR="00DB3EB0">
        <w:rPr>
          <w:b/>
          <w:color w:val="000000"/>
        </w:rPr>
        <w:t xml:space="preserve"> </w:t>
      </w:r>
      <w:r>
        <w:rPr>
          <w:color w:val="000000"/>
        </w:rPr>
        <w:t xml:space="preserve">— </w:t>
      </w:r>
      <w:r w:rsidR="00A5623C" w:rsidRPr="00A5623C">
        <w:rPr>
          <w:color w:val="000000"/>
        </w:rPr>
        <w:t xml:space="preserve">Internet of Things (IoT), home security, </w:t>
      </w:r>
      <w:r w:rsidR="009449E9" w:rsidRPr="009449E9">
        <w:rPr>
          <w:color w:val="000000"/>
        </w:rPr>
        <w:t>HC-SR04</w:t>
      </w:r>
      <w:r w:rsidR="009449E9">
        <w:rPr>
          <w:color w:val="000000"/>
        </w:rPr>
        <w:t xml:space="preserve"> </w:t>
      </w:r>
      <w:r w:rsidR="00A5623C" w:rsidRPr="00A5623C">
        <w:rPr>
          <w:color w:val="000000"/>
        </w:rPr>
        <w:t xml:space="preserve">ultrasonic sensor, </w:t>
      </w:r>
      <w:r w:rsidR="00EF36D5">
        <w:rPr>
          <w:color w:val="000000"/>
        </w:rPr>
        <w:t>Camera</w:t>
      </w:r>
      <w:r w:rsidR="00A5623C" w:rsidRPr="00A5623C">
        <w:rPr>
          <w:color w:val="000000"/>
        </w:rPr>
        <w:t>, smart devices, motion detection, real-time notification, intrusion detection, image capture, buzzer alarm system</w:t>
      </w:r>
      <w:r w:rsidR="00A5623C">
        <w:rPr>
          <w:color w:val="000000"/>
        </w:rPr>
        <w:t>, pseudocode, logic diagram, smart home</w:t>
      </w:r>
      <w:r w:rsidR="00304053">
        <w:rPr>
          <w:color w:val="000000"/>
        </w:rPr>
        <w:t>, design, implementation</w:t>
      </w:r>
      <w:r w:rsidR="00A5623C" w:rsidRPr="00A5623C">
        <w:rPr>
          <w:color w:val="000000"/>
        </w:rPr>
        <w:t>.</w:t>
      </w:r>
    </w:p>
    <w:p w14:paraId="299B54AF" w14:textId="77777777" w:rsidR="003410C8" w:rsidRDefault="003410C8">
      <w:pPr>
        <w:pStyle w:val="PARAGRAPHnoindent"/>
        <w:spacing w:before="120"/>
        <w:jc w:val="center"/>
        <w:rPr>
          <w:color w:val="000000"/>
        </w:rPr>
      </w:pPr>
      <w:r>
        <w:rPr>
          <w:color w:val="000000"/>
        </w:rPr>
        <w:t>——————————</w:t>
      </w:r>
      <w:r>
        <w:rPr>
          <w:rFonts w:ascii="Times New Roman" w:hAnsi="Times New Roman"/>
          <w:color w:val="000000"/>
          <w:position w:val="-2"/>
        </w:rPr>
        <w:t xml:space="preserve">   </w:t>
      </w:r>
      <w:r>
        <w:rPr>
          <w:rFonts w:ascii="Wingdings" w:hAnsi="Wingdings"/>
          <w:color w:val="000000"/>
          <w:position w:val="-2"/>
        </w:rPr>
        <w:sym w:font="Wingdings" w:char="F075"/>
      </w:r>
      <w:r>
        <w:rPr>
          <w:rFonts w:ascii="Times New Roman" w:hAnsi="Times New Roman"/>
          <w:color w:val="000000"/>
          <w:position w:val="-2"/>
        </w:rPr>
        <w:t xml:space="preserve">   </w:t>
      </w:r>
      <w:r>
        <w:rPr>
          <w:color w:val="000000"/>
        </w:rPr>
        <w:t>——————————</w:t>
      </w:r>
    </w:p>
    <w:p w14:paraId="11F67FE8" w14:textId="52BDE3F2" w:rsidR="00590AC2" w:rsidRPr="00590AC2" w:rsidRDefault="003410C8" w:rsidP="00590AC2">
      <w:pPr>
        <w:pStyle w:val="Heading1"/>
        <w:spacing w:before="200"/>
        <w:rPr>
          <w:color w:val="000000"/>
        </w:rPr>
      </w:pPr>
      <w:r>
        <w:rPr>
          <w:color w:val="000000"/>
        </w:rPr>
        <w:t>1</w:t>
      </w:r>
      <w:r>
        <w:rPr>
          <w:color w:val="000000"/>
        </w:rPr>
        <w:tab/>
        <w:t>Introduction</w:t>
      </w:r>
    </w:p>
    <w:p w14:paraId="470C7399" w14:textId="3CE595E9" w:rsidR="00590AC2" w:rsidRPr="00023617" w:rsidRDefault="00590AC2" w:rsidP="00023617">
      <w:pPr>
        <w:pStyle w:val="Heading2"/>
        <w:sectPr w:rsidR="00590AC2" w:rsidRPr="00023617" w:rsidSect="0069250A">
          <w:headerReference w:type="even" r:id="rId9"/>
          <w:headerReference w:type="default" r:id="rId10"/>
          <w:footerReference w:type="even" r:id="rId11"/>
          <w:footerReference w:type="default" r:id="rId12"/>
          <w:headerReference w:type="first" r:id="rId13"/>
          <w:footerReference w:type="first" r:id="rId14"/>
          <w:pgSz w:w="11340" w:h="15480" w:code="1"/>
          <w:pgMar w:top="1195" w:right="605" w:bottom="360" w:left="720" w:header="605" w:footer="72" w:gutter="0"/>
          <w:cols w:space="240"/>
          <w:titlePg/>
        </w:sectPr>
      </w:pPr>
      <w:r w:rsidRPr="00023617">
        <w:t>Scenario</w:t>
      </w:r>
    </w:p>
    <w:p w14:paraId="43BB8CFF" w14:textId="23ADDF69" w:rsidR="00A04546" w:rsidRDefault="002B1333" w:rsidP="00BD06B2">
      <w:pPr>
        <w:pStyle w:val="Big"/>
        <w:framePr w:wrap="around"/>
        <w:rPr>
          <w:spacing w:val="2"/>
        </w:rPr>
      </w:pPr>
      <w:r>
        <w:t>C</w:t>
      </w:r>
    </w:p>
    <w:p w14:paraId="65A7B621" w14:textId="66CF595E" w:rsidR="001F2EB2" w:rsidRDefault="002B1333" w:rsidP="007406E8">
      <w:pPr>
        <w:pStyle w:val="Report"/>
      </w:pPr>
      <w:r>
        <w:t xml:space="preserve">onsider a </w:t>
      </w:r>
      <w:r w:rsidR="000940CF">
        <w:t>scenario</w:t>
      </w:r>
      <w:r>
        <w:t xml:space="preserve"> where someone attempts to break into a home. Without an effective home security system in place, it may go undetected. This is a reality many people face. With a house being broken into approximately every 173 seconds in 2023/2</w:t>
      </w:r>
      <w:r w:rsidR="00322F7C">
        <w:t xml:space="preserve">4 </w:t>
      </w:r>
      <w:r w:rsidR="00322F7C" w:rsidRPr="00322F7C">
        <w:t>(Office for National Statistics, 2022)</w:t>
      </w:r>
      <w:r w:rsidRPr="00FC09DA">
        <w:rPr>
          <w:vertAlign w:val="superscript"/>
        </w:rPr>
        <w:t xml:space="preserve"> </w:t>
      </w:r>
      <w:r>
        <w:t>home security is becoming an increasing concern for UK citizens. Due to this IoT based smart home devices are gradually becoming more</w:t>
      </w:r>
      <w:r w:rsidR="00B13EBC">
        <w:t xml:space="preserve"> </w:t>
      </w:r>
      <w:r>
        <w:t>popular among the public with approximately "</w:t>
      </w:r>
      <w:r w:rsidRPr="00164B32">
        <w:t>one in five Brits now own</w:t>
      </w:r>
      <w:r>
        <w:t>[ing]</w:t>
      </w:r>
      <w:r w:rsidRPr="00164B32">
        <w:t xml:space="preserve"> a video doorbell</w:t>
      </w:r>
      <w:r w:rsidR="00A63D74">
        <w:t xml:space="preserve">" </w:t>
      </w:r>
      <w:r w:rsidR="00A63D74" w:rsidRPr="00A63D74">
        <w:t>(Buccieri, 2025)</w:t>
      </w:r>
      <w:r>
        <w:t xml:space="preserve"> this rise in popularity is primarily due to the increased capabilities and affordability of these devices.</w:t>
      </w:r>
    </w:p>
    <w:p w14:paraId="6362DEA9" w14:textId="0D66E9BC" w:rsidR="0011148D" w:rsidRDefault="002B1333" w:rsidP="0011148D">
      <w:pPr>
        <w:pStyle w:val="Report"/>
      </w:pPr>
      <w:r>
        <w:tab/>
        <w:t>Many traditional home security systems can either be</w:t>
      </w:r>
      <w:r w:rsidR="00B13EBC">
        <w:t xml:space="preserve"> </w:t>
      </w:r>
      <w:r>
        <w:t>expensive or complex to install and many low-cost</w:t>
      </w:r>
      <w:r w:rsidR="00B13EBC">
        <w:t xml:space="preserve"> </w:t>
      </w:r>
      <w:r>
        <w:t>alternatives lack the capabilities to be truly effective. This demonstrates the need for a simple</w:t>
      </w:r>
      <w:r w:rsidR="000D44D0">
        <w:t>, effective</w:t>
      </w:r>
      <w:r>
        <w:t xml:space="preserve"> home</w:t>
      </w:r>
      <w:r w:rsidR="00B13EBC">
        <w:t xml:space="preserve"> </w:t>
      </w:r>
      <w:r>
        <w:t xml:space="preserve">security system </w:t>
      </w:r>
      <w:r w:rsidR="000D44D0">
        <w:t xml:space="preserve">which </w:t>
      </w:r>
      <w:r w:rsidR="008447E6">
        <w:t>was</w:t>
      </w:r>
      <w:r w:rsidR="0091087A">
        <w:t xml:space="preserve"> not</w:t>
      </w:r>
      <w:r w:rsidR="000D44D0">
        <w:t xml:space="preserve"> be overly expensive</w:t>
      </w:r>
      <w:r w:rsidR="0011148D">
        <w:t xml:space="preserve"> and can be easily installed where the user needs</w:t>
      </w:r>
      <w:r w:rsidR="000D44D0">
        <w:t>.</w:t>
      </w:r>
    </w:p>
    <w:p w14:paraId="279F6DA7" w14:textId="36CFE6F3" w:rsidR="00590AC2" w:rsidRDefault="00590AC2" w:rsidP="00023617">
      <w:pPr>
        <w:pStyle w:val="Heading2"/>
      </w:pPr>
      <w:r>
        <w:t>Solution</w:t>
      </w:r>
    </w:p>
    <w:p w14:paraId="04942888" w14:textId="77777777" w:rsidR="0011148D" w:rsidRDefault="000D44D0" w:rsidP="00EC27FF">
      <w:pPr>
        <w:pStyle w:val="Report"/>
      </w:pPr>
      <w:r>
        <w:tab/>
        <w:t xml:space="preserve">This </w:t>
      </w:r>
      <w:r w:rsidR="008447E6">
        <w:t>was</w:t>
      </w:r>
      <w:r>
        <w:t xml:space="preserve"> where a simple</w:t>
      </w:r>
      <w:r w:rsidR="007406E8">
        <w:t xml:space="preserve"> portable</w:t>
      </w:r>
      <w:r>
        <w:t xml:space="preserve"> system which </w:t>
      </w:r>
      <w:r w:rsidR="006B0443">
        <w:t>could</w:t>
      </w:r>
      <w:r>
        <w:t xml:space="preserve"> be installed at any door</w:t>
      </w:r>
      <w:r w:rsidR="0039078F">
        <w:t xml:space="preserve"> or window</w:t>
      </w:r>
      <w:r>
        <w:t xml:space="preserve"> in a property </w:t>
      </w:r>
      <w:r w:rsidR="006B0443">
        <w:t>could</w:t>
      </w:r>
      <w:r>
        <w:t xml:space="preserve"> come in useful. </w:t>
      </w:r>
    </w:p>
    <w:p w14:paraId="4AAFDF7B" w14:textId="352B7CD0" w:rsidR="0011148D" w:rsidRDefault="0011148D" w:rsidP="00EC27FF">
      <w:pPr>
        <w:pStyle w:val="Report"/>
      </w:pPr>
      <w:r>
        <w:tab/>
      </w:r>
      <w:r w:rsidR="000D44D0">
        <w:t>The</w:t>
      </w:r>
      <w:r>
        <w:t xml:space="preserve"> first part of the</w:t>
      </w:r>
      <w:r w:rsidR="000D44D0">
        <w:t xml:space="preserve"> system include</w:t>
      </w:r>
      <w:r w:rsidR="008447E6">
        <w:t>d</w:t>
      </w:r>
      <w:r w:rsidR="000D44D0">
        <w:t xml:space="preserve"> a sensor to detect when a door</w:t>
      </w:r>
      <w:r>
        <w:t xml:space="preserve"> or window</w:t>
      </w:r>
      <w:r w:rsidR="000D44D0">
        <w:t xml:space="preserve"> opens and a camera to snap a picture of the intruder</w:t>
      </w:r>
      <w:r>
        <w:t xml:space="preserve"> </w:t>
      </w:r>
      <w:r w:rsidR="00C96B3F">
        <w:t xml:space="preserve">before sending a notification to the user’s phone </w:t>
      </w:r>
      <w:r>
        <w:t xml:space="preserve">this is there to allow for the authorities to have some help in stopping criminals </w:t>
      </w:r>
      <w:r w:rsidR="00C96B3F">
        <w:t>as they say that with Audible only alarms, defined as "</w:t>
      </w:r>
      <w:r w:rsidR="00C96B3F" w:rsidRPr="00C96B3F">
        <w:t>alarms</w:t>
      </w:r>
      <w:r w:rsidR="00C96B3F">
        <w:t xml:space="preserve"> [that]</w:t>
      </w:r>
      <w:r w:rsidR="00C96B3F" w:rsidRPr="00C96B3F">
        <w:t xml:space="preserve"> set off a siren or bell</w:t>
      </w:r>
      <w:r w:rsidR="00C96B3F">
        <w:t>", "d</w:t>
      </w:r>
      <w:r w:rsidR="00C96B3F" w:rsidRPr="00C96B3F">
        <w:t>ue to the number of false alarms, police will only respond if there is confirmation of suspicious activity</w:t>
      </w:r>
      <w:r w:rsidR="00C96B3F">
        <w:t>" (</w:t>
      </w:r>
      <w:r w:rsidR="00C96B3F" w:rsidRPr="00C96B3F">
        <w:t>Thames Valley Police</w:t>
      </w:r>
      <w:r w:rsidR="00C96B3F">
        <w:t>, n.d.). This device allows the user to immediately get that confirmation so they can take quick and decisive action to secure their property.</w:t>
      </w:r>
    </w:p>
    <w:p w14:paraId="2D1580EE" w14:textId="77777777" w:rsidR="00C96B3F" w:rsidRDefault="00C96B3F" w:rsidP="00EC27FF">
      <w:pPr>
        <w:pStyle w:val="Report"/>
      </w:pPr>
    </w:p>
    <w:p w14:paraId="1BFB53E8" w14:textId="483A23D0" w:rsidR="00EC27FF" w:rsidRDefault="00C96B3F" w:rsidP="00C96B3F">
      <w:pPr>
        <w:pStyle w:val="Report"/>
      </w:pPr>
      <w:r>
        <w:tab/>
        <w:t xml:space="preserve">The second part of the device had the device wait for approximately 30 seconds to allow time for the person who triggered </w:t>
      </w:r>
      <w:r w:rsidR="008D769D">
        <w:t>the device</w:t>
      </w:r>
      <w:r>
        <w:t xml:space="preserve"> to enter a PIN otherwise an alarm </w:t>
      </w:r>
      <w:r w:rsidR="008D769D">
        <w:t>would</w:t>
      </w:r>
      <w:r>
        <w:t xml:space="preserve"> go off. </w:t>
      </w:r>
      <w:r w:rsidR="000D44D0">
        <w:t xml:space="preserve">This </w:t>
      </w:r>
      <w:r>
        <w:t xml:space="preserve">part of the </w:t>
      </w:r>
      <w:r w:rsidR="000D44D0">
        <w:t xml:space="preserve">device </w:t>
      </w:r>
      <w:r w:rsidR="008447E6">
        <w:t>was</w:t>
      </w:r>
      <w:r w:rsidR="000D44D0">
        <w:t xml:space="preserve"> meant to </w:t>
      </w:r>
      <w:r w:rsidR="00D367E0">
        <w:t xml:space="preserve">act as a deterrent </w:t>
      </w:r>
      <w:r w:rsidR="000D44D0">
        <w:t xml:space="preserve"> </w:t>
      </w:r>
      <w:r w:rsidR="00D367E0">
        <w:t xml:space="preserve">against </w:t>
      </w:r>
      <w:r w:rsidR="000D44D0">
        <w:t xml:space="preserve">the intruder </w:t>
      </w:r>
      <w:r w:rsidR="00626E79">
        <w:t>to</w:t>
      </w:r>
      <w:r w:rsidR="000D44D0">
        <w:t xml:space="preserve"> stop them from entering </w:t>
      </w:r>
      <w:r w:rsidR="008D769D">
        <w:t>and as a warning to neighbors about what is going on.</w:t>
      </w:r>
    </w:p>
    <w:p w14:paraId="3149D3B0" w14:textId="24C5B6E4" w:rsidR="008D769D" w:rsidRPr="00626E79" w:rsidRDefault="008D769D" w:rsidP="00C96B3F">
      <w:pPr>
        <w:pStyle w:val="Report"/>
      </w:pPr>
      <w:r>
        <w:tab/>
        <w:t>Overall, this device should allow for effective monitoring of the alarm system in order to make sure that it is a real threat and not a false alarm allowing for quicker responses to the burglary. It also provides an effective deterrent in the way of an alarm to attract attention and make the burglar feel exposed.</w:t>
      </w:r>
    </w:p>
    <w:p w14:paraId="4E9D0BB7" w14:textId="54FB033D" w:rsidR="00A04546" w:rsidRDefault="00881891" w:rsidP="00A04546">
      <w:pPr>
        <w:pStyle w:val="Heading1"/>
      </w:pPr>
      <w:r>
        <w:t>2</w:t>
      </w:r>
      <w:r>
        <w:tab/>
      </w:r>
      <w:r w:rsidR="00A04546">
        <w:t>Details of the design</w:t>
      </w:r>
    </w:p>
    <w:p w14:paraId="6B9A2042" w14:textId="1E8E42C4" w:rsidR="00590AC2" w:rsidRPr="00367042" w:rsidRDefault="00590AC2" w:rsidP="00023617">
      <w:pPr>
        <w:pStyle w:val="Heading2"/>
      </w:pPr>
      <w:r w:rsidRPr="00367042">
        <w:t xml:space="preserve">Hardware </w:t>
      </w:r>
      <w:r w:rsidRPr="00023617">
        <w:t>components</w:t>
      </w:r>
    </w:p>
    <w:p w14:paraId="67914A3E" w14:textId="0801BAA4" w:rsidR="000D44D0" w:rsidRDefault="000D44D0" w:rsidP="000D44D0">
      <w:pPr>
        <w:pStyle w:val="Big"/>
        <w:framePr w:wrap="around" w:y="1"/>
        <w:rPr>
          <w:spacing w:val="2"/>
        </w:rPr>
      </w:pPr>
      <w:r>
        <w:t>T</w:t>
      </w:r>
    </w:p>
    <w:p w14:paraId="049ECD2D" w14:textId="28C9457C" w:rsidR="00FE26C7" w:rsidRDefault="000D44D0" w:rsidP="008823C5">
      <w:pPr>
        <w:pStyle w:val="PARAGRAPH"/>
        <w:ind w:left="320" w:firstLine="0"/>
      </w:pPr>
      <w:r>
        <w:t>he system</w:t>
      </w:r>
      <w:r w:rsidR="00DB3EB0">
        <w:t xml:space="preserve"> </w:t>
      </w:r>
      <w:r w:rsidR="006B0443">
        <w:t>could</w:t>
      </w:r>
      <w:r w:rsidR="00DB3EB0">
        <w:t xml:space="preserve"> be </w:t>
      </w:r>
      <w:r w:rsidR="0091087A">
        <w:t>split</w:t>
      </w:r>
      <w:r w:rsidR="00DB3EB0">
        <w:t xml:space="preserve"> into </w:t>
      </w:r>
      <w:r w:rsidR="0091087A">
        <w:t>three</w:t>
      </w:r>
      <w:r w:rsidR="00DB3EB0">
        <w:t xml:space="preserve"> sections</w:t>
      </w:r>
      <w:r w:rsidR="00881891">
        <w:t>:</w:t>
      </w:r>
    </w:p>
    <w:p w14:paraId="4FEC13B7" w14:textId="77777777" w:rsidR="00367042" w:rsidRDefault="00367042" w:rsidP="008823C5">
      <w:pPr>
        <w:pStyle w:val="PARAGRAPH"/>
        <w:ind w:firstLine="0"/>
      </w:pPr>
    </w:p>
    <w:p w14:paraId="314A8C5F" w14:textId="06FFF693" w:rsidR="00424A7E" w:rsidRDefault="00DB3EB0" w:rsidP="00424A7E">
      <w:pPr>
        <w:pStyle w:val="PARAGRAPH"/>
        <w:ind w:left="320" w:firstLine="0"/>
      </w:pPr>
      <w:r>
        <w:t xml:space="preserve">Firstly, there </w:t>
      </w:r>
      <w:r w:rsidR="008447E6">
        <w:t>was</w:t>
      </w:r>
      <w:r>
        <w:t xml:space="preserve"> the trigger m</w:t>
      </w:r>
      <w:r w:rsidR="00881891">
        <w:t>e</w:t>
      </w:r>
      <w:r>
        <w:t>chanism which</w:t>
      </w:r>
      <w:r w:rsidR="000D44D0">
        <w:t xml:space="preserve"> </w:t>
      </w:r>
      <w:r w:rsidR="008447E6">
        <w:t xml:space="preserve">was </w:t>
      </w:r>
      <w:r w:rsidR="000D44D0">
        <w:t xml:space="preserve">made up of </w:t>
      </w:r>
      <w:r w:rsidR="00164688">
        <w:t>a</w:t>
      </w:r>
      <w:r w:rsidR="00F17ABD">
        <w:t xml:space="preserve"> HC-SR04 ultrasonic </w:t>
      </w:r>
      <w:r w:rsidR="00164688">
        <w:t xml:space="preserve">sensor rigged up </w:t>
      </w:r>
      <w:r w:rsidR="00F17ABD">
        <w:t>directed at the</w:t>
      </w:r>
      <w:r w:rsidR="00164688">
        <w:t xml:space="preserve"> door </w:t>
      </w:r>
      <w:r w:rsidR="00F17ABD">
        <w:t xml:space="preserve">in order </w:t>
      </w:r>
      <w:r w:rsidR="00164688">
        <w:t>to detect</w:t>
      </w:r>
      <w:r w:rsidR="00367042">
        <w:t xml:space="preserve"> </w:t>
      </w:r>
      <w:r w:rsidR="00164688">
        <w:t xml:space="preserve">a change in the </w:t>
      </w:r>
      <w:r w:rsidR="00F17ABD">
        <w:t>distance from it to the door</w:t>
      </w:r>
      <w:r w:rsidR="000D44D0">
        <w:t xml:space="preserve"> </w:t>
      </w:r>
      <w:r w:rsidR="00164688">
        <w:t>and</w:t>
      </w:r>
      <w:r w:rsidR="000D44D0">
        <w:t xml:space="preserve"> send a</w:t>
      </w:r>
      <w:r w:rsidR="00041A1F">
        <w:t xml:space="preserve"> </w:t>
      </w:r>
      <w:r w:rsidR="000D44D0">
        <w:t xml:space="preserve">signal to </w:t>
      </w:r>
      <w:r>
        <w:t>the next</w:t>
      </w:r>
      <w:r w:rsidR="00B13EBC">
        <w:t xml:space="preserve"> </w:t>
      </w:r>
      <w:r>
        <w:t>section</w:t>
      </w:r>
      <w:r w:rsidR="00164688">
        <w:t xml:space="preserve"> of the device</w:t>
      </w:r>
      <w:r>
        <w:t>.</w:t>
      </w:r>
      <w:r w:rsidR="0019004F">
        <w:t xml:space="preserve"> </w:t>
      </w:r>
    </w:p>
    <w:p w14:paraId="22701F43" w14:textId="77777777" w:rsidR="00424A7E" w:rsidRDefault="00424A7E" w:rsidP="00424A7E">
      <w:pPr>
        <w:pStyle w:val="PARAGRAPH"/>
        <w:ind w:left="320" w:firstLine="0"/>
      </w:pPr>
    </w:p>
    <w:p w14:paraId="73A44015" w14:textId="4D11DFE0" w:rsidR="001F2EB2" w:rsidRDefault="0019004F" w:rsidP="007406E8">
      <w:pPr>
        <w:pStyle w:val="PARAGRAPH"/>
        <w:ind w:left="320" w:firstLine="0"/>
      </w:pPr>
      <w:r>
        <w:t xml:space="preserve">This </w:t>
      </w:r>
      <w:r w:rsidR="008447E6">
        <w:t>was</w:t>
      </w:r>
      <w:r w:rsidR="001F2EB2">
        <w:t xml:space="preserve"> better</w:t>
      </w:r>
      <w:r>
        <w:t xml:space="preserve"> as opposed to the other</w:t>
      </w:r>
      <w:r w:rsidR="00164688">
        <w:t xml:space="preserve"> </w:t>
      </w:r>
      <w:r>
        <w:t>options</w:t>
      </w:r>
      <w:r w:rsidR="00164688">
        <w:t>,</w:t>
      </w:r>
      <w:r>
        <w:t xml:space="preserve"> such as</w:t>
      </w:r>
      <w:r w:rsidR="00DB3EB0">
        <w:t xml:space="preserve"> </w:t>
      </w:r>
      <w:r>
        <w:t xml:space="preserve">a button positioned such that when the door </w:t>
      </w:r>
      <w:r w:rsidR="008447E6">
        <w:t>was</w:t>
      </w:r>
      <w:r>
        <w:t xml:space="preserve"> fully </w:t>
      </w:r>
      <w:r w:rsidR="00164688">
        <w:t>closed</w:t>
      </w:r>
      <w:r>
        <w:t xml:space="preserve"> it would be pressed</w:t>
      </w:r>
      <w:r w:rsidR="00164688">
        <w:t xml:space="preserve"> and when opened it would stop pressing the button</w:t>
      </w:r>
      <w:r w:rsidR="001F2EB2">
        <w:t xml:space="preserve">. This </w:t>
      </w:r>
      <w:r w:rsidR="008447E6">
        <w:t>was</w:t>
      </w:r>
      <w:r w:rsidR="001F2EB2">
        <w:t xml:space="preserve"> because </w:t>
      </w:r>
      <w:r>
        <w:t>while being effective it would be</w:t>
      </w:r>
      <w:r w:rsidR="001F2EB2">
        <w:t xml:space="preserve"> </w:t>
      </w:r>
      <w:r>
        <w:t>difficult to</w:t>
      </w:r>
      <w:r w:rsidR="001F2EB2">
        <w:t xml:space="preserve"> </w:t>
      </w:r>
      <w:r>
        <w:t xml:space="preserve">implement </w:t>
      </w:r>
      <w:r w:rsidR="00164688">
        <w:t>reliably</w:t>
      </w:r>
      <w:r w:rsidR="001F2EB2">
        <w:t>.</w:t>
      </w:r>
    </w:p>
    <w:p w14:paraId="7484C564" w14:textId="77777777" w:rsidR="007406E8" w:rsidRDefault="007406E8" w:rsidP="007406E8">
      <w:pPr>
        <w:pStyle w:val="PARAGRAPH"/>
        <w:ind w:left="320" w:firstLine="0"/>
      </w:pPr>
    </w:p>
    <w:p w14:paraId="09A32F0A" w14:textId="77777777" w:rsidR="000C4C2A" w:rsidRDefault="001F2EB2" w:rsidP="00424A7E">
      <w:pPr>
        <w:pStyle w:val="PARAGRAPH"/>
        <w:ind w:left="320" w:firstLine="0"/>
      </w:pPr>
      <w:r>
        <w:t>Furthermore,</w:t>
      </w:r>
      <w:r w:rsidR="00164688">
        <w:t xml:space="preserve"> </w:t>
      </w:r>
      <w:r w:rsidR="00164688" w:rsidRPr="00164688">
        <w:t xml:space="preserve">a </w:t>
      </w:r>
      <w:r>
        <w:t xml:space="preserve"> </w:t>
      </w:r>
      <w:r w:rsidR="00F17ABD">
        <w:t xml:space="preserve">tilt </w:t>
      </w:r>
      <w:r w:rsidR="00164688" w:rsidRPr="00164688">
        <w:t>sensor</w:t>
      </w:r>
      <w:r w:rsidR="00164688">
        <w:t xml:space="preserve"> </w:t>
      </w:r>
      <w:r w:rsidR="00F17ABD">
        <w:t>attached to</w:t>
      </w:r>
      <w:r w:rsidR="00164688">
        <w:t xml:space="preserve"> the door </w:t>
      </w:r>
      <w:r>
        <w:t>so when it moves the sensor would trigger</w:t>
      </w:r>
      <w:r w:rsidR="00F17ABD">
        <w:t>, due to the change in the angle, this</w:t>
      </w:r>
      <w:r>
        <w:t xml:space="preserve"> would be able to be implemented easily </w:t>
      </w:r>
    </w:p>
    <w:p w14:paraId="697A7D77" w14:textId="70A87526" w:rsidR="00DB3EB0" w:rsidRDefault="001F2EB2" w:rsidP="00424A7E">
      <w:pPr>
        <w:pStyle w:val="PARAGRAPH"/>
        <w:ind w:left="320" w:firstLine="0"/>
      </w:pPr>
      <w:r>
        <w:lastRenderedPageBreak/>
        <w:t xml:space="preserve">enough. However, an issue with this approach </w:t>
      </w:r>
      <w:r w:rsidR="008447E6">
        <w:t>was</w:t>
      </w:r>
      <w:r>
        <w:t xml:space="preserve"> that</w:t>
      </w:r>
      <w:r w:rsidR="00F17ABD">
        <w:t xml:space="preserve"> while optimal it </w:t>
      </w:r>
      <w:r w:rsidR="008447E6">
        <w:t>was</w:t>
      </w:r>
      <w:r w:rsidR="00F17ABD">
        <w:t xml:space="preserve"> currently not in possession of the developer</w:t>
      </w:r>
      <w:r w:rsidR="00164688">
        <w:t>.</w:t>
      </w:r>
    </w:p>
    <w:p w14:paraId="52B87DF4" w14:textId="77777777" w:rsidR="00B13EBC" w:rsidRDefault="00B13EBC" w:rsidP="00424A7E">
      <w:pPr>
        <w:pStyle w:val="PARAGRAPH"/>
        <w:ind w:left="320" w:firstLine="0"/>
      </w:pPr>
    </w:p>
    <w:tbl>
      <w:tblPr>
        <w:tblStyle w:val="TableGrid"/>
        <w:tblpPr w:leftFromText="180" w:rightFromText="180" w:vertAnchor="text" w:horzAnchor="page" w:tblpX="1430" w:tblpY="130"/>
        <w:tblW w:w="0" w:type="auto"/>
        <w:tblLook w:val="04A0" w:firstRow="1" w:lastRow="0" w:firstColumn="1" w:lastColumn="0" w:noHBand="0" w:noVBand="1"/>
      </w:tblPr>
      <w:tblGrid>
        <w:gridCol w:w="1734"/>
        <w:gridCol w:w="1810"/>
      </w:tblGrid>
      <w:tr w:rsidR="000C4C2A" w14:paraId="17EA2216" w14:textId="77777777" w:rsidTr="000C4C2A">
        <w:tc>
          <w:tcPr>
            <w:tcW w:w="1734" w:type="dxa"/>
          </w:tcPr>
          <w:p w14:paraId="716DA41C" w14:textId="77777777" w:rsidR="000C4C2A" w:rsidRDefault="000C4C2A" w:rsidP="000C4C2A">
            <w:pPr>
              <w:jc w:val="center"/>
              <w:rPr>
                <w:b/>
                <w:bCs/>
              </w:rPr>
            </w:pPr>
            <w:r w:rsidRPr="00424A7E">
              <w:rPr>
                <w:b/>
                <w:bCs/>
              </w:rPr>
              <w:t>Tilt Sensor</w:t>
            </w:r>
          </w:p>
          <w:p w14:paraId="163DC7A7" w14:textId="77777777" w:rsidR="000C4C2A" w:rsidRPr="00217C68" w:rsidRDefault="000C4C2A" w:rsidP="000C4C2A">
            <w:pPr>
              <w:jc w:val="center"/>
              <w:rPr>
                <w:i/>
                <w:iCs/>
                <w:sz w:val="16"/>
                <w:szCs w:val="16"/>
              </w:rPr>
            </w:pPr>
            <w:r w:rsidRPr="00217C68">
              <w:rPr>
                <w:i/>
                <w:iCs/>
                <w:sz w:val="14"/>
                <w:szCs w:val="14"/>
              </w:rPr>
              <w:t>(Gravity: Digital 360° Tilt Sensor, 2025)</w:t>
            </w:r>
          </w:p>
        </w:tc>
        <w:tc>
          <w:tcPr>
            <w:tcW w:w="1810" w:type="dxa"/>
          </w:tcPr>
          <w:p w14:paraId="5B210BE3" w14:textId="77777777" w:rsidR="000C4C2A" w:rsidRDefault="000C4C2A" w:rsidP="000C4C2A">
            <w:pPr>
              <w:jc w:val="center"/>
              <w:rPr>
                <w:b/>
                <w:bCs/>
              </w:rPr>
            </w:pPr>
            <w:r w:rsidRPr="00424A7E">
              <w:rPr>
                <w:b/>
                <w:bCs/>
              </w:rPr>
              <w:t>Ultrasonic sensor</w:t>
            </w:r>
          </w:p>
          <w:p w14:paraId="1DD1E27A" w14:textId="77777777" w:rsidR="000C4C2A" w:rsidRPr="00217C68" w:rsidRDefault="000C4C2A" w:rsidP="000C4C2A">
            <w:pPr>
              <w:jc w:val="center"/>
              <w:rPr>
                <w:i/>
                <w:iCs/>
                <w:sz w:val="16"/>
                <w:szCs w:val="16"/>
              </w:rPr>
            </w:pPr>
            <w:r w:rsidRPr="00217C68">
              <w:rPr>
                <w:i/>
                <w:iCs/>
                <w:sz w:val="14"/>
                <w:szCs w:val="14"/>
              </w:rPr>
              <w:t>(</w:t>
            </w:r>
            <w:r w:rsidRPr="00217C68">
              <w:rPr>
                <w:rFonts w:ascii="Lato" w:hAnsi="Lato"/>
                <w:i/>
                <w:iCs/>
                <w:smallCaps/>
                <w:color w:val="222222"/>
                <w:kern w:val="36"/>
                <w:sz w:val="14"/>
                <w:szCs w:val="14"/>
              </w:rPr>
              <w:t xml:space="preserve"> </w:t>
            </w:r>
            <w:r w:rsidRPr="00217C68">
              <w:rPr>
                <w:i/>
                <w:iCs/>
                <w:sz w:val="14"/>
                <w:szCs w:val="14"/>
              </w:rPr>
              <w:t>Ultrasonic Distance Sensor (HC-SR04), 2025)</w:t>
            </w:r>
          </w:p>
        </w:tc>
      </w:tr>
      <w:tr w:rsidR="000C4C2A" w14:paraId="53BF26C2" w14:textId="77777777" w:rsidTr="000C4C2A">
        <w:tc>
          <w:tcPr>
            <w:tcW w:w="1734" w:type="dxa"/>
          </w:tcPr>
          <w:p w14:paraId="0C2A6F93" w14:textId="77777777" w:rsidR="000C4C2A" w:rsidRPr="00424A7E" w:rsidRDefault="000C4C2A" w:rsidP="000C4C2A">
            <w:pPr>
              <w:jc w:val="center"/>
            </w:pPr>
            <w:r w:rsidRPr="00424A7E">
              <w:t>Working Voltage: 3.3~5V.</w:t>
            </w:r>
          </w:p>
        </w:tc>
        <w:tc>
          <w:tcPr>
            <w:tcW w:w="1810" w:type="dxa"/>
          </w:tcPr>
          <w:p w14:paraId="53071C1D" w14:textId="77777777" w:rsidR="000C4C2A" w:rsidRDefault="000C4C2A" w:rsidP="000C4C2A">
            <w:pPr>
              <w:jc w:val="center"/>
            </w:pPr>
            <w:r w:rsidRPr="00C128CF">
              <w:t xml:space="preserve">Power Supply: </w:t>
            </w:r>
          </w:p>
          <w:p w14:paraId="52CE69D6" w14:textId="77777777" w:rsidR="000C4C2A" w:rsidRDefault="000C4C2A" w:rsidP="000C4C2A">
            <w:pPr>
              <w:jc w:val="center"/>
            </w:pPr>
            <w:r w:rsidRPr="00C128CF">
              <w:t>5V</w:t>
            </w:r>
          </w:p>
        </w:tc>
      </w:tr>
      <w:tr w:rsidR="000C4C2A" w14:paraId="405BE484" w14:textId="77777777" w:rsidTr="000C4C2A">
        <w:tc>
          <w:tcPr>
            <w:tcW w:w="1734" w:type="dxa"/>
          </w:tcPr>
          <w:p w14:paraId="673ECF85" w14:textId="77777777" w:rsidR="000C4C2A" w:rsidRDefault="000C4C2A" w:rsidP="000C4C2A">
            <w:pPr>
              <w:jc w:val="center"/>
            </w:pPr>
            <w:r>
              <w:t>Range</w:t>
            </w:r>
            <w:r w:rsidRPr="00424A7E">
              <w:t>:</w:t>
            </w:r>
          </w:p>
          <w:p w14:paraId="6FAC027F" w14:textId="77777777" w:rsidR="000C4C2A" w:rsidRDefault="000C4C2A" w:rsidP="000C4C2A">
            <w:pPr>
              <w:jc w:val="center"/>
            </w:pPr>
            <w:r>
              <w:t xml:space="preserve">Only what it is </w:t>
            </w:r>
          </w:p>
          <w:p w14:paraId="34E8B288" w14:textId="77777777" w:rsidR="000C4C2A" w:rsidRPr="00424A7E" w:rsidRDefault="000C4C2A" w:rsidP="000C4C2A">
            <w:pPr>
              <w:jc w:val="center"/>
            </w:pPr>
            <w:r>
              <w:t>attached to</w:t>
            </w:r>
          </w:p>
        </w:tc>
        <w:tc>
          <w:tcPr>
            <w:tcW w:w="1810" w:type="dxa"/>
          </w:tcPr>
          <w:p w14:paraId="5E15D090" w14:textId="77777777" w:rsidR="000C4C2A" w:rsidRDefault="000C4C2A" w:rsidP="000C4C2A">
            <w:pPr>
              <w:jc w:val="center"/>
            </w:pPr>
            <w:r w:rsidRPr="00C128CF">
              <w:t>Rang</w:t>
            </w:r>
            <w:r>
              <w:t>e</w:t>
            </w:r>
            <w:r w:rsidRPr="00C128CF">
              <w:t>:</w:t>
            </w:r>
          </w:p>
          <w:p w14:paraId="05EF1742" w14:textId="77777777" w:rsidR="000C4C2A" w:rsidRDefault="000C4C2A" w:rsidP="000C4C2A">
            <w:pPr>
              <w:jc w:val="center"/>
            </w:pPr>
            <w:r w:rsidRPr="00C128CF">
              <w:t>2cm – 400cm/4m</w:t>
            </w:r>
          </w:p>
        </w:tc>
      </w:tr>
      <w:tr w:rsidR="000C4C2A" w14:paraId="1D13FDCD" w14:textId="77777777" w:rsidTr="000C4C2A">
        <w:tc>
          <w:tcPr>
            <w:tcW w:w="1734" w:type="dxa"/>
          </w:tcPr>
          <w:p w14:paraId="205A75DF" w14:textId="77777777" w:rsidR="000C4C2A" w:rsidRDefault="000C4C2A" w:rsidP="000C4C2A">
            <w:pPr>
              <w:jc w:val="center"/>
            </w:pPr>
            <w:r w:rsidRPr="00424A7E">
              <w:t>Connector:</w:t>
            </w:r>
          </w:p>
          <w:p w14:paraId="49689E4A" w14:textId="77777777" w:rsidR="000C4C2A" w:rsidRPr="00424A7E" w:rsidRDefault="000C4C2A" w:rsidP="000C4C2A">
            <w:pPr>
              <w:jc w:val="center"/>
            </w:pPr>
            <w:r w:rsidRPr="00424A7E">
              <w:t>Gravity.</w:t>
            </w:r>
          </w:p>
        </w:tc>
        <w:tc>
          <w:tcPr>
            <w:tcW w:w="1810" w:type="dxa"/>
          </w:tcPr>
          <w:p w14:paraId="4D8D5227" w14:textId="77777777" w:rsidR="000C4C2A" w:rsidRDefault="000C4C2A" w:rsidP="000C4C2A">
            <w:pPr>
              <w:jc w:val="center"/>
            </w:pPr>
            <w:r w:rsidRPr="00C128CF">
              <w:t>Working</w:t>
            </w:r>
          </w:p>
          <w:p w14:paraId="419570C5" w14:textId="77777777" w:rsidR="000C4C2A" w:rsidRDefault="000C4C2A" w:rsidP="000C4C2A">
            <w:pPr>
              <w:jc w:val="center"/>
            </w:pPr>
            <w:r w:rsidRPr="00C128CF">
              <w:t>Frequency: 40Hz</w:t>
            </w:r>
          </w:p>
        </w:tc>
      </w:tr>
      <w:tr w:rsidR="000C4C2A" w14:paraId="1F4528FC" w14:textId="77777777" w:rsidTr="000C4C2A">
        <w:tc>
          <w:tcPr>
            <w:tcW w:w="1734" w:type="dxa"/>
          </w:tcPr>
          <w:p w14:paraId="22FC58D9" w14:textId="77777777" w:rsidR="000C4C2A" w:rsidRPr="00424A7E" w:rsidRDefault="000C4C2A" w:rsidP="000C4C2A">
            <w:pPr>
              <w:jc w:val="center"/>
            </w:pPr>
            <w:r w:rsidRPr="00424A7E">
              <w:t>Tilt Switch Angle: 45°±10°</w:t>
            </w:r>
          </w:p>
        </w:tc>
        <w:tc>
          <w:tcPr>
            <w:tcW w:w="1810" w:type="dxa"/>
          </w:tcPr>
          <w:p w14:paraId="45E93939" w14:textId="77777777" w:rsidR="000C4C2A" w:rsidRDefault="000C4C2A" w:rsidP="000C4C2A">
            <w:pPr>
              <w:jc w:val="center"/>
            </w:pPr>
            <w:r w:rsidRPr="00C128CF">
              <w:t>Measuring Angle: 15 degree</w:t>
            </w:r>
          </w:p>
        </w:tc>
      </w:tr>
      <w:tr w:rsidR="000C4C2A" w14:paraId="61F2CC28" w14:textId="77777777" w:rsidTr="000C4C2A">
        <w:tc>
          <w:tcPr>
            <w:tcW w:w="1734" w:type="dxa"/>
          </w:tcPr>
          <w:p w14:paraId="3B4206E4" w14:textId="77777777" w:rsidR="000C4C2A" w:rsidRDefault="000C4C2A" w:rsidP="000C4C2A">
            <w:pPr>
              <w:jc w:val="center"/>
            </w:pPr>
            <w:r w:rsidRPr="00424A7E">
              <w:t>Module Size:</w:t>
            </w:r>
          </w:p>
          <w:p w14:paraId="6F0F2D45" w14:textId="77777777" w:rsidR="000C4C2A" w:rsidRPr="00424A7E" w:rsidRDefault="000C4C2A" w:rsidP="000C4C2A">
            <w:pPr>
              <w:pStyle w:val="PARAGRAPH"/>
              <w:ind w:firstLine="0"/>
              <w:jc w:val="center"/>
            </w:pPr>
            <w:r w:rsidRPr="00424A7E">
              <w:t>22*30mm / 0.87*1.18 inches.</w:t>
            </w:r>
          </w:p>
        </w:tc>
        <w:tc>
          <w:tcPr>
            <w:tcW w:w="1810" w:type="dxa"/>
          </w:tcPr>
          <w:p w14:paraId="3448A51B" w14:textId="77777777" w:rsidR="000C4C2A" w:rsidRDefault="000C4C2A" w:rsidP="000C4C2A">
            <w:pPr>
              <w:pStyle w:val="PARAGRAPH"/>
              <w:ind w:firstLine="0"/>
              <w:jc w:val="center"/>
            </w:pPr>
            <w:r w:rsidRPr="00424A7E">
              <w:t>Dimensions: 4</w:t>
            </w:r>
            <w:r>
              <w:t>3</w:t>
            </w:r>
            <w:r w:rsidRPr="00424A7E">
              <w:t>mm x 20mm x 15m</w:t>
            </w:r>
            <w:r>
              <w:t>m</w:t>
            </w:r>
          </w:p>
        </w:tc>
      </w:tr>
      <w:tr w:rsidR="000C4C2A" w14:paraId="53B5FDC8" w14:textId="77777777" w:rsidTr="000C4C2A">
        <w:tc>
          <w:tcPr>
            <w:tcW w:w="1734" w:type="dxa"/>
          </w:tcPr>
          <w:p w14:paraId="3A8F0215" w14:textId="77777777" w:rsidR="000C4C2A" w:rsidRDefault="000C4C2A" w:rsidP="000C4C2A">
            <w:pPr>
              <w:jc w:val="center"/>
            </w:pPr>
            <w:r>
              <w:t>Price:</w:t>
            </w:r>
          </w:p>
          <w:p w14:paraId="1B4FBA85" w14:textId="77777777" w:rsidR="000C4C2A" w:rsidRPr="00424A7E" w:rsidRDefault="000C4C2A" w:rsidP="000C4C2A">
            <w:pPr>
              <w:jc w:val="center"/>
            </w:pPr>
            <w:r>
              <w:t>£2.40</w:t>
            </w:r>
          </w:p>
        </w:tc>
        <w:tc>
          <w:tcPr>
            <w:tcW w:w="1810" w:type="dxa"/>
          </w:tcPr>
          <w:p w14:paraId="5CB34074" w14:textId="77777777" w:rsidR="000C4C2A" w:rsidRDefault="000C4C2A" w:rsidP="000C4C2A">
            <w:pPr>
              <w:pStyle w:val="PARAGRAPH"/>
              <w:ind w:firstLine="0"/>
              <w:jc w:val="center"/>
            </w:pPr>
            <w:r>
              <w:t>Price:</w:t>
            </w:r>
          </w:p>
          <w:p w14:paraId="63BC8E8F" w14:textId="77777777" w:rsidR="000C4C2A" w:rsidRPr="00424A7E" w:rsidRDefault="000C4C2A" w:rsidP="000C4C2A">
            <w:pPr>
              <w:pStyle w:val="PARAGRAPH"/>
              <w:keepNext/>
              <w:ind w:firstLine="0"/>
              <w:jc w:val="center"/>
            </w:pPr>
            <w:r>
              <w:t>£2.00</w:t>
            </w:r>
          </w:p>
        </w:tc>
      </w:tr>
    </w:tbl>
    <w:p w14:paraId="6BCFF049" w14:textId="77777777" w:rsidR="00424A7E" w:rsidRDefault="00424A7E" w:rsidP="00367042">
      <w:pPr>
        <w:pStyle w:val="PARAGRAPH"/>
        <w:ind w:left="320" w:firstLine="0"/>
      </w:pPr>
    </w:p>
    <w:p w14:paraId="3819CB8B" w14:textId="77777777" w:rsidR="00424A7E" w:rsidRDefault="00424A7E" w:rsidP="00367042">
      <w:pPr>
        <w:pStyle w:val="PARAGRAPH"/>
        <w:ind w:left="320" w:firstLine="0"/>
      </w:pPr>
    </w:p>
    <w:p w14:paraId="03AADE03" w14:textId="77777777" w:rsidR="00424A7E" w:rsidRDefault="00424A7E" w:rsidP="00367042">
      <w:pPr>
        <w:pStyle w:val="PARAGRAPH"/>
        <w:ind w:left="320" w:firstLine="0"/>
      </w:pPr>
    </w:p>
    <w:p w14:paraId="0A511739" w14:textId="77777777" w:rsidR="00424A7E" w:rsidRDefault="00424A7E" w:rsidP="00367042">
      <w:pPr>
        <w:pStyle w:val="PARAGRAPH"/>
        <w:ind w:left="320" w:firstLine="0"/>
      </w:pPr>
    </w:p>
    <w:p w14:paraId="3B9C7B1D" w14:textId="77777777" w:rsidR="00424A7E" w:rsidRDefault="00424A7E" w:rsidP="00367042">
      <w:pPr>
        <w:pStyle w:val="PARAGRAPH"/>
        <w:ind w:left="320" w:firstLine="0"/>
      </w:pPr>
    </w:p>
    <w:p w14:paraId="1888C501" w14:textId="77777777" w:rsidR="00424A7E" w:rsidRDefault="00424A7E" w:rsidP="00367042">
      <w:pPr>
        <w:pStyle w:val="PARAGRAPH"/>
        <w:ind w:left="320" w:firstLine="0"/>
      </w:pPr>
    </w:p>
    <w:p w14:paraId="1228E604" w14:textId="77777777" w:rsidR="00424A7E" w:rsidRDefault="00424A7E" w:rsidP="00367042">
      <w:pPr>
        <w:pStyle w:val="PARAGRAPH"/>
        <w:ind w:left="320" w:firstLine="0"/>
      </w:pPr>
    </w:p>
    <w:p w14:paraId="79C9C501" w14:textId="77777777" w:rsidR="00424A7E" w:rsidRDefault="00424A7E" w:rsidP="00367042">
      <w:pPr>
        <w:pStyle w:val="PARAGRAPH"/>
        <w:ind w:left="320" w:firstLine="0"/>
      </w:pPr>
    </w:p>
    <w:p w14:paraId="726D12CD" w14:textId="77777777" w:rsidR="00424A7E" w:rsidRDefault="00424A7E" w:rsidP="00367042">
      <w:pPr>
        <w:pStyle w:val="PARAGRAPH"/>
        <w:ind w:left="320" w:firstLine="0"/>
      </w:pPr>
    </w:p>
    <w:p w14:paraId="411AF1A1" w14:textId="77777777" w:rsidR="00424A7E" w:rsidRDefault="00424A7E" w:rsidP="00367042">
      <w:pPr>
        <w:pStyle w:val="PARAGRAPH"/>
        <w:ind w:left="320" w:firstLine="0"/>
      </w:pPr>
    </w:p>
    <w:p w14:paraId="0F858822" w14:textId="77777777" w:rsidR="000C4C2A" w:rsidRDefault="000C4C2A" w:rsidP="00367042">
      <w:pPr>
        <w:pStyle w:val="PARAGRAPH"/>
        <w:ind w:left="320" w:firstLine="0"/>
      </w:pPr>
    </w:p>
    <w:p w14:paraId="547AA15D" w14:textId="77777777" w:rsidR="000C4C2A" w:rsidRDefault="000C4C2A" w:rsidP="00367042">
      <w:pPr>
        <w:pStyle w:val="PARAGRAPH"/>
        <w:ind w:left="320" w:firstLine="0"/>
      </w:pPr>
    </w:p>
    <w:p w14:paraId="6C847B25" w14:textId="77777777" w:rsidR="000C4C2A" w:rsidRDefault="000C4C2A" w:rsidP="00367042">
      <w:pPr>
        <w:pStyle w:val="PARAGRAPH"/>
        <w:ind w:left="320" w:firstLine="0"/>
      </w:pPr>
    </w:p>
    <w:p w14:paraId="76A5BCB9" w14:textId="77777777" w:rsidR="000C4C2A" w:rsidRDefault="000C4C2A" w:rsidP="00367042">
      <w:pPr>
        <w:pStyle w:val="PARAGRAPH"/>
        <w:ind w:left="320" w:firstLine="0"/>
      </w:pPr>
    </w:p>
    <w:p w14:paraId="46340DA0" w14:textId="77777777" w:rsidR="00424A7E" w:rsidRDefault="00424A7E" w:rsidP="00367042">
      <w:pPr>
        <w:pStyle w:val="PARAGRAPH"/>
        <w:ind w:left="320" w:firstLine="0"/>
      </w:pPr>
    </w:p>
    <w:p w14:paraId="307AF8F6" w14:textId="77777777" w:rsidR="00424A7E" w:rsidRDefault="00424A7E" w:rsidP="00367042">
      <w:pPr>
        <w:pStyle w:val="PARAGRAPH"/>
        <w:ind w:left="320" w:firstLine="0"/>
      </w:pPr>
    </w:p>
    <w:p w14:paraId="2D271EDD" w14:textId="77777777" w:rsidR="00424A7E" w:rsidRDefault="00424A7E" w:rsidP="00A63D74">
      <w:pPr>
        <w:pStyle w:val="PARAGRAPH"/>
        <w:ind w:firstLine="0"/>
      </w:pPr>
    </w:p>
    <w:p w14:paraId="00D9C22E" w14:textId="77777777" w:rsidR="0011148D" w:rsidRDefault="0011148D" w:rsidP="0011148D">
      <w:pPr>
        <w:pStyle w:val="Caption"/>
        <w:framePr w:h="327" w:hRule="exact" w:hSpace="180" w:wrap="around" w:vAnchor="text" w:hAnchor="page" w:x="1393" w:y="210"/>
      </w:pPr>
      <w:r>
        <w:t xml:space="preserve">Table </w:t>
      </w:r>
      <w:fldSimple w:instr=" SEQ Table \* ARABIC ">
        <w:r>
          <w:rPr>
            <w:noProof/>
          </w:rPr>
          <w:t>1</w:t>
        </w:r>
      </w:fldSimple>
      <w:r>
        <w:t>: Tilt and ultrasonic sensor comparisons</w:t>
      </w:r>
    </w:p>
    <w:p w14:paraId="4AE3D76D" w14:textId="77777777" w:rsidR="00A63D74" w:rsidRDefault="00A63D74" w:rsidP="00A63D74">
      <w:pPr>
        <w:pStyle w:val="PARAGRAPH"/>
        <w:ind w:firstLine="0"/>
      </w:pPr>
    </w:p>
    <w:p w14:paraId="78CC2360" w14:textId="77777777" w:rsidR="00DD43E0" w:rsidRDefault="00DD43E0" w:rsidP="00424A7E">
      <w:pPr>
        <w:pStyle w:val="PARAGRAPH"/>
        <w:ind w:left="320" w:firstLine="0"/>
      </w:pPr>
    </w:p>
    <w:p w14:paraId="2B338496" w14:textId="77777777" w:rsidR="008447E6" w:rsidRDefault="008447E6" w:rsidP="0011148D">
      <w:pPr>
        <w:pStyle w:val="PARAGRAPH"/>
        <w:ind w:firstLine="0"/>
      </w:pPr>
    </w:p>
    <w:p w14:paraId="3BE79769" w14:textId="7D4A566E" w:rsidR="00424A7E" w:rsidRDefault="00DB3EB0" w:rsidP="00424A7E">
      <w:pPr>
        <w:pStyle w:val="PARAGRAPH"/>
        <w:ind w:left="320" w:firstLine="0"/>
      </w:pPr>
      <w:r w:rsidRPr="003E4D3E">
        <w:t xml:space="preserve">Secondly, there </w:t>
      </w:r>
      <w:r w:rsidR="008447E6">
        <w:t>was</w:t>
      </w:r>
      <w:r w:rsidRPr="003E4D3E">
        <w:t xml:space="preserve"> the camera and </w:t>
      </w:r>
      <w:r w:rsidR="00322F7C">
        <w:t>email notification</w:t>
      </w:r>
      <w:r w:rsidR="00B13EBC">
        <w:t xml:space="preserve"> </w:t>
      </w:r>
      <w:r w:rsidRPr="003E4D3E">
        <w:t xml:space="preserve">using the </w:t>
      </w:r>
      <w:r w:rsidR="00A63D74">
        <w:t>OV2640</w:t>
      </w:r>
      <w:r w:rsidR="00626E79" w:rsidRPr="003E4D3E">
        <w:t xml:space="preserve"> which wait</w:t>
      </w:r>
      <w:r w:rsidR="008447E6">
        <w:t>ed</w:t>
      </w:r>
      <w:r w:rsidR="00626E79" w:rsidRPr="003E4D3E">
        <w:t xml:space="preserve"> for a few seconds </w:t>
      </w:r>
      <w:r w:rsidRPr="003E4D3E">
        <w:t>to</w:t>
      </w:r>
      <w:r w:rsidR="00626E79" w:rsidRPr="003E4D3E">
        <w:t xml:space="preserve"> allow for the door to be fully opened before taking a picture and sending it to the user's phone as </w:t>
      </w:r>
      <w:r w:rsidR="00322F7C">
        <w:t>a notification</w:t>
      </w:r>
      <w:r w:rsidR="00626E79" w:rsidRPr="003E4D3E">
        <w:t>.</w:t>
      </w:r>
    </w:p>
    <w:p w14:paraId="4C303557" w14:textId="77777777" w:rsidR="00424A7E" w:rsidRDefault="00424A7E" w:rsidP="00424A7E">
      <w:pPr>
        <w:pStyle w:val="PARAGRAPH"/>
        <w:ind w:left="320" w:firstLine="0"/>
      </w:pPr>
    </w:p>
    <w:p w14:paraId="04E26773" w14:textId="2021865D" w:rsidR="00DB3EB0" w:rsidRDefault="00DB3EB0" w:rsidP="00367042">
      <w:pPr>
        <w:pStyle w:val="PARAGRAPH"/>
        <w:ind w:left="320" w:firstLine="0"/>
      </w:pPr>
      <w:r w:rsidRPr="003E4D3E">
        <w:t xml:space="preserve">The </w:t>
      </w:r>
      <w:r w:rsidR="00A63D74">
        <w:t>OV2640</w:t>
      </w:r>
      <w:r w:rsidRPr="003E4D3E">
        <w:t xml:space="preserve"> </w:t>
      </w:r>
      <w:r w:rsidR="001F2EB2">
        <w:t>would be the better choice</w:t>
      </w:r>
      <w:r w:rsidRPr="003E4D3E">
        <w:t xml:space="preserve"> over the other option which would have involved using</w:t>
      </w:r>
      <w:r w:rsidR="00EC27FF">
        <w:t xml:space="preserve"> </w:t>
      </w:r>
      <w:r w:rsidR="00621369" w:rsidRPr="003E4D3E">
        <w:t xml:space="preserve">an OV7670 camera module due to the </w:t>
      </w:r>
      <w:r w:rsidR="00923659" w:rsidRPr="003E4D3E">
        <w:t>OV7670 not</w:t>
      </w:r>
      <w:r w:rsidR="00A63D74">
        <w:t xml:space="preserve"> </w:t>
      </w:r>
      <w:r w:rsidR="00923659" w:rsidRPr="003E4D3E">
        <w:t xml:space="preserve">supporting compressed images </w:t>
      </w:r>
      <w:r w:rsidR="00881891" w:rsidRPr="003E4D3E">
        <w:t xml:space="preserve">and offering </w:t>
      </w:r>
      <w:r w:rsidR="00923659" w:rsidRPr="003E4D3E">
        <w:t>lower</w:t>
      </w:r>
      <w:r w:rsidR="00B13EBC">
        <w:t xml:space="preserve"> </w:t>
      </w:r>
      <w:r w:rsidR="00923659" w:rsidRPr="003E4D3E">
        <w:t>resolution as opposed to the OV2640</w:t>
      </w:r>
      <w:r w:rsidR="00A63D74">
        <w:t xml:space="preserve"> </w:t>
      </w:r>
      <w:r w:rsidR="00A63D74" w:rsidRPr="00A63D74">
        <w:t>(Jackson, 2021)</w:t>
      </w:r>
      <w:r w:rsidR="00923659" w:rsidRPr="003E4D3E">
        <w:t>.</w:t>
      </w:r>
    </w:p>
    <w:p w14:paraId="120D62E9" w14:textId="77777777" w:rsidR="00A63D74" w:rsidRDefault="00A63D74" w:rsidP="00367042">
      <w:pPr>
        <w:pStyle w:val="PARAGRAPH"/>
        <w:ind w:left="320" w:firstLine="0"/>
      </w:pPr>
    </w:p>
    <w:tbl>
      <w:tblPr>
        <w:tblStyle w:val="TableGrid"/>
        <w:tblW w:w="0" w:type="auto"/>
        <w:tblInd w:w="320" w:type="dxa"/>
        <w:tblLook w:val="04A0" w:firstRow="1" w:lastRow="0" w:firstColumn="1" w:lastColumn="0" w:noHBand="0" w:noVBand="1"/>
      </w:tblPr>
      <w:tblGrid>
        <w:gridCol w:w="2278"/>
        <w:gridCol w:w="2279"/>
      </w:tblGrid>
      <w:tr w:rsidR="00A63D74" w14:paraId="38775AAD" w14:textId="77777777" w:rsidTr="00A63D74">
        <w:tc>
          <w:tcPr>
            <w:tcW w:w="2278" w:type="dxa"/>
          </w:tcPr>
          <w:p w14:paraId="69622851" w14:textId="7EC7AA94" w:rsidR="00A63D74" w:rsidRPr="00622AF0" w:rsidRDefault="00A63D74" w:rsidP="00A63D74">
            <w:pPr>
              <w:pStyle w:val="PARAGRAPH"/>
              <w:ind w:firstLine="0"/>
              <w:jc w:val="center"/>
              <w:rPr>
                <w:b/>
                <w:bCs/>
              </w:rPr>
            </w:pPr>
            <w:r w:rsidRPr="00622AF0">
              <w:rPr>
                <w:b/>
                <w:bCs/>
              </w:rPr>
              <w:t>OV2640</w:t>
            </w:r>
          </w:p>
        </w:tc>
        <w:tc>
          <w:tcPr>
            <w:tcW w:w="2279" w:type="dxa"/>
          </w:tcPr>
          <w:p w14:paraId="75B19393" w14:textId="11688311" w:rsidR="00A63D74" w:rsidRPr="00622AF0" w:rsidRDefault="00A63D74" w:rsidP="00A63D74">
            <w:pPr>
              <w:pStyle w:val="PARAGRAPH"/>
              <w:ind w:firstLine="0"/>
              <w:jc w:val="center"/>
              <w:rPr>
                <w:b/>
                <w:bCs/>
              </w:rPr>
            </w:pPr>
            <w:r w:rsidRPr="00622AF0">
              <w:rPr>
                <w:b/>
                <w:bCs/>
              </w:rPr>
              <w:t>OV7670</w:t>
            </w:r>
          </w:p>
        </w:tc>
      </w:tr>
      <w:tr w:rsidR="00A63D74" w14:paraId="2DA79095" w14:textId="77777777" w:rsidTr="00A63D74">
        <w:tc>
          <w:tcPr>
            <w:tcW w:w="2278" w:type="dxa"/>
            <w:vAlign w:val="center"/>
          </w:tcPr>
          <w:p w14:paraId="6649B5A3" w14:textId="22250268" w:rsidR="00A63D74" w:rsidRDefault="00A63D74" w:rsidP="00DD43E0">
            <w:pPr>
              <w:jc w:val="center"/>
            </w:pPr>
            <w:r>
              <w:t>Array size:</w:t>
            </w:r>
          </w:p>
          <w:p w14:paraId="55DE6474" w14:textId="1D1422C6" w:rsidR="00A63D74" w:rsidRDefault="00A63D74" w:rsidP="00DD43E0">
            <w:pPr>
              <w:jc w:val="center"/>
            </w:pPr>
            <w:r>
              <w:t>1600 x 1200</w:t>
            </w:r>
          </w:p>
        </w:tc>
        <w:tc>
          <w:tcPr>
            <w:tcW w:w="2279" w:type="dxa"/>
            <w:vAlign w:val="center"/>
          </w:tcPr>
          <w:p w14:paraId="4995EBCD" w14:textId="4D79DA37" w:rsidR="00A63D74" w:rsidRDefault="00A63D74" w:rsidP="00DD43E0">
            <w:pPr>
              <w:jc w:val="center"/>
            </w:pPr>
            <w:r>
              <w:t>Array size:</w:t>
            </w:r>
          </w:p>
          <w:p w14:paraId="4FC0AC87" w14:textId="58F4331D" w:rsidR="00A63D74" w:rsidRDefault="00A63D74" w:rsidP="00DD43E0">
            <w:pPr>
              <w:jc w:val="center"/>
            </w:pPr>
            <w:r>
              <w:t>640 x 480</w:t>
            </w:r>
          </w:p>
        </w:tc>
      </w:tr>
      <w:tr w:rsidR="00A63D74" w14:paraId="18B85F35" w14:textId="77777777" w:rsidTr="00A63D74">
        <w:tc>
          <w:tcPr>
            <w:tcW w:w="2278" w:type="dxa"/>
          </w:tcPr>
          <w:p w14:paraId="25765B7E" w14:textId="77777777" w:rsidR="00A63D74" w:rsidRDefault="00A63D74" w:rsidP="00DD43E0">
            <w:pPr>
              <w:jc w:val="center"/>
            </w:pPr>
            <w:r>
              <w:t>Output format</w:t>
            </w:r>
            <w:r w:rsidR="00DD43E0">
              <w:t>:</w:t>
            </w:r>
          </w:p>
          <w:p w14:paraId="1062804B" w14:textId="65D86617" w:rsidR="00DD43E0" w:rsidRDefault="00DD43E0" w:rsidP="00DD43E0">
            <w:pPr>
              <w:jc w:val="center"/>
            </w:pPr>
            <w:r w:rsidRPr="00DD43E0">
              <w:t>YUV/RGB/Raw RGB Data/MJPEG</w:t>
            </w:r>
          </w:p>
        </w:tc>
        <w:tc>
          <w:tcPr>
            <w:tcW w:w="2279" w:type="dxa"/>
          </w:tcPr>
          <w:p w14:paraId="5B970C28" w14:textId="77777777" w:rsidR="00A63D74" w:rsidRDefault="00DD43E0" w:rsidP="00DD43E0">
            <w:pPr>
              <w:jc w:val="center"/>
            </w:pPr>
            <w:r>
              <w:t>Output format:</w:t>
            </w:r>
          </w:p>
          <w:p w14:paraId="2DE080C2" w14:textId="35AB67CF" w:rsidR="00DD43E0" w:rsidRDefault="00DD43E0" w:rsidP="00DD43E0">
            <w:pPr>
              <w:jc w:val="center"/>
            </w:pPr>
            <w:r w:rsidRPr="00DD43E0">
              <w:t>YUV/RGB/GRB/Raw RGB Data</w:t>
            </w:r>
          </w:p>
        </w:tc>
      </w:tr>
      <w:tr w:rsidR="00DD43E0" w14:paraId="37FECDD9" w14:textId="77777777" w:rsidTr="004947AA">
        <w:tc>
          <w:tcPr>
            <w:tcW w:w="2278" w:type="dxa"/>
            <w:vAlign w:val="center"/>
          </w:tcPr>
          <w:p w14:paraId="35593499" w14:textId="17817C5E" w:rsidR="00DD43E0" w:rsidRDefault="00DD43E0" w:rsidP="00DD43E0">
            <w:pPr>
              <w:jc w:val="center"/>
            </w:pPr>
            <w:r>
              <w:t>Pixel size:</w:t>
            </w:r>
          </w:p>
          <w:p w14:paraId="742927BA" w14:textId="6927C263" w:rsidR="00DD43E0" w:rsidRDefault="00DD43E0" w:rsidP="00DD43E0">
            <w:pPr>
              <w:jc w:val="center"/>
            </w:pPr>
            <w:r>
              <w:t xml:space="preserve">2.2 x 2.2 </w:t>
            </w:r>
            <w:r>
              <w:rPr>
                <w:rFonts w:ascii="Calibri" w:hAnsi="Calibri" w:cs="Calibri"/>
              </w:rPr>
              <w:t>μ</w:t>
            </w:r>
            <w:r>
              <w:t>m</w:t>
            </w:r>
          </w:p>
        </w:tc>
        <w:tc>
          <w:tcPr>
            <w:tcW w:w="2279" w:type="dxa"/>
            <w:vAlign w:val="center"/>
          </w:tcPr>
          <w:p w14:paraId="0073D32E" w14:textId="7E2916B5" w:rsidR="00DD43E0" w:rsidRDefault="00DD43E0" w:rsidP="00DD43E0">
            <w:pPr>
              <w:jc w:val="center"/>
            </w:pPr>
            <w:r>
              <w:t>Pixel size:</w:t>
            </w:r>
          </w:p>
          <w:p w14:paraId="69E6029A" w14:textId="5D8CDFD5" w:rsidR="00DD43E0" w:rsidRDefault="00DD43E0" w:rsidP="00DD43E0">
            <w:pPr>
              <w:jc w:val="center"/>
            </w:pPr>
            <w:r>
              <w:t xml:space="preserve">3.6 x 3.6 </w:t>
            </w:r>
            <w:r>
              <w:rPr>
                <w:rFonts w:ascii="Calibri" w:hAnsi="Calibri" w:cs="Calibri"/>
              </w:rPr>
              <w:t>μ</w:t>
            </w:r>
            <w:r>
              <w:t>m</w:t>
            </w:r>
          </w:p>
        </w:tc>
      </w:tr>
      <w:tr w:rsidR="00DD43E0" w14:paraId="2355B189" w14:textId="77777777" w:rsidTr="00393B4F">
        <w:tc>
          <w:tcPr>
            <w:tcW w:w="2278" w:type="dxa"/>
            <w:vAlign w:val="center"/>
          </w:tcPr>
          <w:p w14:paraId="6EAABBAC" w14:textId="51F60307" w:rsidR="00DD43E0" w:rsidRDefault="00DD43E0" w:rsidP="00DD43E0">
            <w:pPr>
              <w:jc w:val="center"/>
            </w:pPr>
            <w:r>
              <w:t>Image transfer rate:</w:t>
            </w:r>
          </w:p>
          <w:p w14:paraId="452BD9FE" w14:textId="4082A2C2" w:rsidR="00DD43E0" w:rsidRDefault="00DD43E0" w:rsidP="00DD43E0">
            <w:pPr>
              <w:jc w:val="center"/>
            </w:pPr>
            <w:r>
              <w:t>1600×1200@15fps,</w:t>
            </w:r>
            <w:r>
              <w:br/>
              <w:t>SVGA@30fps,</w:t>
            </w:r>
            <w:r>
              <w:br/>
              <w:t>CIF@60fps</w:t>
            </w:r>
          </w:p>
        </w:tc>
        <w:tc>
          <w:tcPr>
            <w:tcW w:w="2279" w:type="dxa"/>
            <w:vAlign w:val="center"/>
          </w:tcPr>
          <w:p w14:paraId="39602B1B" w14:textId="431B22F2" w:rsidR="00DD43E0" w:rsidRDefault="00DD43E0" w:rsidP="00DD43E0">
            <w:pPr>
              <w:jc w:val="center"/>
            </w:pPr>
            <w:r>
              <w:t>Image transfer rate:</w:t>
            </w:r>
          </w:p>
          <w:p w14:paraId="3E56CF26" w14:textId="65DF0F70" w:rsidR="00DD43E0" w:rsidRDefault="00DD43E0" w:rsidP="00DD43E0">
            <w:pPr>
              <w:jc w:val="center"/>
            </w:pPr>
            <w:r>
              <w:t>VGA@30fps</w:t>
            </w:r>
          </w:p>
        </w:tc>
      </w:tr>
      <w:tr w:rsidR="00DD43E0" w14:paraId="209F0957" w14:textId="77777777" w:rsidTr="003979C7">
        <w:tc>
          <w:tcPr>
            <w:tcW w:w="2278" w:type="dxa"/>
            <w:vAlign w:val="center"/>
          </w:tcPr>
          <w:p w14:paraId="75A8A828" w14:textId="7FF5DEFA" w:rsidR="00DD43E0" w:rsidRDefault="00DD43E0" w:rsidP="00DD43E0">
            <w:pPr>
              <w:jc w:val="center"/>
            </w:pPr>
            <w:r>
              <w:t>Power consumption</w:t>
            </w:r>
          </w:p>
          <w:p w14:paraId="2988883F" w14:textId="7503AC28" w:rsidR="00DD43E0" w:rsidRDefault="00DD43E0" w:rsidP="00DD43E0">
            <w:pPr>
              <w:jc w:val="center"/>
            </w:pPr>
            <w:r>
              <w:t>125mW</w:t>
            </w:r>
          </w:p>
        </w:tc>
        <w:tc>
          <w:tcPr>
            <w:tcW w:w="2279" w:type="dxa"/>
            <w:vAlign w:val="center"/>
          </w:tcPr>
          <w:p w14:paraId="4AEC4606" w14:textId="771C997B" w:rsidR="00DD43E0" w:rsidRDefault="00DD43E0" w:rsidP="00DD43E0">
            <w:pPr>
              <w:jc w:val="center"/>
            </w:pPr>
            <w:r>
              <w:t>Power consumption</w:t>
            </w:r>
          </w:p>
          <w:p w14:paraId="75DFAA8E" w14:textId="3A64DFD8" w:rsidR="00DD43E0" w:rsidRDefault="00DD43E0" w:rsidP="00DD43E0">
            <w:pPr>
              <w:jc w:val="center"/>
            </w:pPr>
            <w:r>
              <w:t>60mW</w:t>
            </w:r>
          </w:p>
        </w:tc>
      </w:tr>
      <w:tr w:rsidR="00DD43E0" w14:paraId="35A67C86" w14:textId="77777777" w:rsidTr="005178C2">
        <w:tc>
          <w:tcPr>
            <w:tcW w:w="2278" w:type="dxa"/>
            <w:vAlign w:val="center"/>
          </w:tcPr>
          <w:p w14:paraId="4E8CE2C3" w14:textId="0DBF2DB2" w:rsidR="00DD43E0" w:rsidRDefault="00DD43E0" w:rsidP="00DD43E0">
            <w:pPr>
              <w:jc w:val="center"/>
            </w:pPr>
            <w:r>
              <w:t>Power consumption:</w:t>
            </w:r>
          </w:p>
          <w:p w14:paraId="46589E3B" w14:textId="2172DCCA" w:rsidR="00DD43E0" w:rsidRDefault="00DD43E0" w:rsidP="00DD43E0">
            <w:pPr>
              <w:jc w:val="center"/>
            </w:pPr>
            <w:r>
              <w:t>Core: 1.3V DC ± 5%</w:t>
            </w:r>
            <w:r>
              <w:br/>
              <w:t>Analog: 2.5~3.0V DC</w:t>
            </w:r>
            <w:r>
              <w:br/>
              <w:t>I/O: 1.7V to 3.3V</w:t>
            </w:r>
          </w:p>
        </w:tc>
        <w:tc>
          <w:tcPr>
            <w:tcW w:w="2279" w:type="dxa"/>
            <w:vAlign w:val="center"/>
          </w:tcPr>
          <w:p w14:paraId="54D935E5" w14:textId="5CDA7CDD" w:rsidR="00DD43E0" w:rsidRDefault="00DD43E0" w:rsidP="00DD43E0">
            <w:pPr>
              <w:jc w:val="center"/>
            </w:pPr>
            <w:r>
              <w:t>Power consumption:</w:t>
            </w:r>
          </w:p>
          <w:p w14:paraId="50BB1F24" w14:textId="7A48C5CD" w:rsidR="00DD43E0" w:rsidRDefault="00DD43E0" w:rsidP="00DD43E0">
            <w:pPr>
              <w:jc w:val="center"/>
            </w:pPr>
            <w:r>
              <w:t>Core: 1.8V DC ± 10%</w:t>
            </w:r>
            <w:r>
              <w:br/>
              <w:t>Analog: 2.45~3.0V DC</w:t>
            </w:r>
            <w:r>
              <w:br/>
              <w:t>I/O: 1.7V to 3.0V</w:t>
            </w:r>
          </w:p>
        </w:tc>
      </w:tr>
      <w:tr w:rsidR="00A63D74" w14:paraId="2327CE98" w14:textId="77777777" w:rsidTr="00A63D74">
        <w:tc>
          <w:tcPr>
            <w:tcW w:w="2278" w:type="dxa"/>
          </w:tcPr>
          <w:p w14:paraId="797AA07F" w14:textId="77777777" w:rsidR="00A63D74" w:rsidRDefault="001A6539" w:rsidP="00A63D74">
            <w:pPr>
              <w:pStyle w:val="PARAGRAPH"/>
              <w:ind w:firstLine="0"/>
              <w:jc w:val="center"/>
            </w:pPr>
            <w:r>
              <w:t>Price:</w:t>
            </w:r>
          </w:p>
          <w:p w14:paraId="4F03EF5B" w14:textId="54BA219A" w:rsidR="001A6539" w:rsidRDefault="00622AF0" w:rsidP="00A63D74">
            <w:pPr>
              <w:pStyle w:val="PARAGRAPH"/>
              <w:ind w:firstLine="0"/>
              <w:jc w:val="center"/>
            </w:pPr>
            <w:r>
              <w:t>More expensive</w:t>
            </w:r>
          </w:p>
        </w:tc>
        <w:tc>
          <w:tcPr>
            <w:tcW w:w="2279" w:type="dxa"/>
          </w:tcPr>
          <w:p w14:paraId="72C55FB7" w14:textId="77777777" w:rsidR="00A63D74" w:rsidRDefault="001A6539" w:rsidP="00A63D74">
            <w:pPr>
              <w:pStyle w:val="PARAGRAPH"/>
              <w:ind w:firstLine="0"/>
              <w:jc w:val="center"/>
            </w:pPr>
            <w:r>
              <w:t>Price:</w:t>
            </w:r>
          </w:p>
          <w:p w14:paraId="65024542" w14:textId="34228511" w:rsidR="001A6539" w:rsidRDefault="00622AF0" w:rsidP="00622AF0">
            <w:pPr>
              <w:pStyle w:val="PARAGRAPH"/>
              <w:keepNext/>
              <w:ind w:firstLine="0"/>
              <w:jc w:val="center"/>
            </w:pPr>
            <w:r>
              <w:t>Cheaper</w:t>
            </w:r>
          </w:p>
        </w:tc>
      </w:tr>
    </w:tbl>
    <w:p w14:paraId="7970FA76" w14:textId="4CDDFC5E" w:rsidR="00B13EBC" w:rsidRDefault="00622AF0" w:rsidP="00622AF0">
      <w:pPr>
        <w:pStyle w:val="Caption"/>
        <w:jc w:val="center"/>
      </w:pPr>
      <w:r>
        <w:t xml:space="preserve">Table </w:t>
      </w:r>
      <w:fldSimple w:instr=" SEQ Table \* ARABIC ">
        <w:r w:rsidR="00F328D1">
          <w:rPr>
            <w:noProof/>
          </w:rPr>
          <w:t>2</w:t>
        </w:r>
      </w:fldSimple>
      <w:r>
        <w:t xml:space="preserve">: OV2640 vs OV7670 comparison </w:t>
      </w:r>
      <w:r w:rsidRPr="00F833E8">
        <w:t>(Jackson, 2021)</w:t>
      </w:r>
    </w:p>
    <w:p w14:paraId="06F42207" w14:textId="6B588E98" w:rsidR="00322F7C" w:rsidRDefault="00322F7C" w:rsidP="00367042">
      <w:pPr>
        <w:pStyle w:val="PARAGRAPH"/>
        <w:ind w:left="320" w:firstLine="0"/>
      </w:pPr>
      <w:r>
        <w:t xml:space="preserve">To send </w:t>
      </w:r>
      <w:r w:rsidR="00622AF0">
        <w:t>a</w:t>
      </w:r>
      <w:r>
        <w:t xml:space="preserve"> notification to the user, </w:t>
      </w:r>
      <w:r w:rsidR="00622AF0">
        <w:t>the chosen option was</w:t>
      </w:r>
      <w:r>
        <w:t xml:space="preserve"> to utilise SMTP to send an email to the user</w:t>
      </w:r>
      <w:r w:rsidR="00622AF0">
        <w:t>'</w:t>
      </w:r>
      <w:r>
        <w:t xml:space="preserve">s </w:t>
      </w:r>
      <w:r>
        <w:t xml:space="preserve">phone. This approach </w:t>
      </w:r>
      <w:r w:rsidR="0011005E">
        <w:t>would not</w:t>
      </w:r>
      <w:r>
        <w:t xml:space="preserve"> require any specialist hardware and could be done entirely through code </w:t>
      </w:r>
      <w:r w:rsidRPr="00322F7C">
        <w:t>(Email: Examples — Python 3.7.3 Documentation, 2019)</w:t>
      </w:r>
      <w:r>
        <w:t xml:space="preserve">. </w:t>
      </w:r>
    </w:p>
    <w:p w14:paraId="4631C73C" w14:textId="77777777" w:rsidR="00622AF0" w:rsidRDefault="00622AF0" w:rsidP="00367042">
      <w:pPr>
        <w:pStyle w:val="PARAGRAPH"/>
        <w:ind w:left="320" w:firstLine="0"/>
      </w:pPr>
    </w:p>
    <w:p w14:paraId="06495587" w14:textId="609219A8" w:rsidR="00622AF0" w:rsidRPr="003E4D3E" w:rsidRDefault="00622AF0" w:rsidP="00367042">
      <w:pPr>
        <w:pStyle w:val="PARAGRAPH"/>
        <w:ind w:left="320" w:firstLine="0"/>
      </w:pPr>
      <w:r>
        <w:t>On the other hand, another method of sending notifications to the user includes using an ESP8266 to create a web server</w:t>
      </w:r>
      <w:r w:rsidR="000C4C2A">
        <w:t xml:space="preserve"> and connecting through Wi-Fi</w:t>
      </w:r>
      <w:r>
        <w:t xml:space="preserve"> to display data and send notifications through Pushover which </w:t>
      </w:r>
      <w:r w:rsidR="008447E6">
        <w:t>was</w:t>
      </w:r>
      <w:r w:rsidRPr="00622AF0">
        <w:t xml:space="preserve"> a notification service that integrates with many applications</w:t>
      </w:r>
      <w:r>
        <w:t xml:space="preserve"> </w:t>
      </w:r>
      <w:r w:rsidRPr="00622AF0">
        <w:t>(Santos, 2023)</w:t>
      </w:r>
      <w:r>
        <w:t>. This choice was not chosen due to the time restraints around this project.</w:t>
      </w:r>
    </w:p>
    <w:p w14:paraId="0E1C9991" w14:textId="77777777" w:rsidR="00DB3EB0" w:rsidRDefault="00DB3EB0" w:rsidP="00D732CD">
      <w:pPr>
        <w:pStyle w:val="PARAGRAPH"/>
      </w:pPr>
    </w:p>
    <w:p w14:paraId="394F9F9B" w14:textId="2806EE22" w:rsidR="001F2EB2" w:rsidRDefault="00C37FBD" w:rsidP="00367042">
      <w:pPr>
        <w:pStyle w:val="PARAGRAPH"/>
        <w:ind w:left="320" w:firstLine="0"/>
      </w:pPr>
      <w:r>
        <w:t>The next section</w:t>
      </w:r>
      <w:r w:rsidR="00DB3EB0" w:rsidRPr="003E4D3E">
        <w:t xml:space="preserve"> </w:t>
      </w:r>
      <w:r w:rsidR="008447E6">
        <w:t>was</w:t>
      </w:r>
      <w:r w:rsidR="00DB3EB0" w:rsidRPr="003E4D3E">
        <w:t xml:space="preserve"> the alarm where</w:t>
      </w:r>
      <w:r w:rsidR="00041A1F" w:rsidRPr="003E4D3E">
        <w:t xml:space="preserve"> </w:t>
      </w:r>
      <w:r w:rsidR="00626E79" w:rsidRPr="003E4D3E">
        <w:t>it then wait</w:t>
      </w:r>
      <w:r w:rsidR="008447E6">
        <w:t>ed</w:t>
      </w:r>
      <w:r w:rsidR="00626E79" w:rsidRPr="003E4D3E">
        <w:t xml:space="preserve"> for a bit longer to allow the person a chance to input a pin on </w:t>
      </w:r>
      <w:r w:rsidR="00FC09DA" w:rsidRPr="003E4D3E">
        <w:t>a membrane switch module</w:t>
      </w:r>
      <w:r w:rsidR="00626E79" w:rsidRPr="003E4D3E">
        <w:t xml:space="preserve"> to shut </w:t>
      </w:r>
      <w:r w:rsidR="00FC09DA" w:rsidRPr="003E4D3E">
        <w:t>off</w:t>
      </w:r>
      <w:r w:rsidR="00626E79" w:rsidRPr="003E4D3E">
        <w:t xml:space="preserve"> the alarm which</w:t>
      </w:r>
      <w:r w:rsidR="00FC09DA" w:rsidRPr="003E4D3E">
        <w:t xml:space="preserve"> use</w:t>
      </w:r>
      <w:r w:rsidR="008447E6">
        <w:t>d</w:t>
      </w:r>
      <w:r w:rsidR="00FC09DA" w:rsidRPr="003E4D3E">
        <w:t xml:space="preserve"> a buzzer and </w:t>
      </w:r>
      <w:r w:rsidR="00626E79" w:rsidRPr="003E4D3E">
        <w:t>w</w:t>
      </w:r>
      <w:r w:rsidR="008447E6">
        <w:t>ould</w:t>
      </w:r>
      <w:r w:rsidR="00626E79" w:rsidRPr="003E4D3E">
        <w:t xml:space="preserve"> trigger if the pin </w:t>
      </w:r>
      <w:r w:rsidR="008447E6">
        <w:t>was</w:t>
      </w:r>
      <w:r w:rsidR="00304053" w:rsidRPr="003E4D3E">
        <w:t xml:space="preserve"> not</w:t>
      </w:r>
      <w:r w:rsidR="00626E79" w:rsidRPr="003E4D3E">
        <w:t xml:space="preserve"> put in</w:t>
      </w:r>
      <w:r w:rsidR="00FC09DA" w:rsidRPr="003E4D3E">
        <w:t xml:space="preserve"> in time</w:t>
      </w:r>
      <w:r w:rsidR="00626E79" w:rsidRPr="003E4D3E">
        <w:t>.</w:t>
      </w:r>
      <w:r w:rsidR="00FC09DA" w:rsidRPr="003E4D3E">
        <w:t xml:space="preserve"> However, the buzzer </w:t>
      </w:r>
      <w:r w:rsidR="007406E8">
        <w:t>would</w:t>
      </w:r>
      <w:r w:rsidR="00FC09DA" w:rsidRPr="003E4D3E">
        <w:t xml:space="preserve"> still go off if the pin </w:t>
      </w:r>
      <w:r w:rsidR="008447E6">
        <w:t>was</w:t>
      </w:r>
      <w:r w:rsidR="00FC09DA" w:rsidRPr="003E4D3E">
        <w:t xml:space="preserve"> input after the timer </w:t>
      </w:r>
      <w:r w:rsidR="008447E6">
        <w:t>was</w:t>
      </w:r>
      <w:r w:rsidR="00FC09DA" w:rsidRPr="003E4D3E">
        <w:t xml:space="preserve"> over.</w:t>
      </w:r>
      <w:r w:rsidR="00164688" w:rsidRPr="003E4D3E">
        <w:t xml:space="preserve"> </w:t>
      </w:r>
    </w:p>
    <w:p w14:paraId="3B3D7C47" w14:textId="77777777" w:rsidR="001F2EB2" w:rsidRDefault="001F2EB2" w:rsidP="00367042">
      <w:pPr>
        <w:pStyle w:val="PARAGRAPH"/>
        <w:ind w:left="320" w:firstLine="0"/>
      </w:pPr>
    </w:p>
    <w:p w14:paraId="1A9D0C66" w14:textId="537BFA68" w:rsidR="001F2EB2" w:rsidRDefault="00164688" w:rsidP="00367042">
      <w:pPr>
        <w:pStyle w:val="PARAGRAPH"/>
        <w:ind w:left="320" w:firstLine="0"/>
      </w:pPr>
      <w:r w:rsidRPr="003E4D3E">
        <w:t>The membrane switch w</w:t>
      </w:r>
      <w:r w:rsidR="0091087A">
        <w:t>as</w:t>
      </w:r>
      <w:r w:rsidRPr="003E4D3E">
        <w:t xml:space="preserve"> chosen over alternatives such as a 3x4</w:t>
      </w:r>
      <w:r w:rsidR="0091087A">
        <w:t xml:space="preserve"> </w:t>
      </w:r>
      <w:r w:rsidRPr="003E4D3E">
        <w:t>matrix array keypad</w:t>
      </w:r>
      <w:r w:rsidR="003E4D3E" w:rsidRPr="003E4D3E">
        <w:t xml:space="preserve"> or </w:t>
      </w:r>
      <w:r w:rsidR="003E4D3E">
        <w:t xml:space="preserve">an </w:t>
      </w:r>
      <w:r w:rsidR="003E4D3E" w:rsidRPr="003E4D3E">
        <w:t>Interfacing AS608 Optical Fingerprint Sensor Module</w:t>
      </w:r>
      <w:r w:rsidR="003E4D3E">
        <w:t xml:space="preserve"> due to the membrane switch and </w:t>
      </w:r>
      <w:r w:rsidR="0091087A">
        <w:t xml:space="preserve">keypad being very similar devices and  the membrane switch being easier for users as the user does not need to go through the trouble of setting up a finger print scan for </w:t>
      </w:r>
      <w:r w:rsidR="001F2EB2">
        <w:t>everyone</w:t>
      </w:r>
      <w:r w:rsidR="0091087A">
        <w:t xml:space="preserve"> who </w:t>
      </w:r>
      <w:r w:rsidR="008447E6">
        <w:t>was</w:t>
      </w:r>
      <w:r w:rsidR="00B13EBC">
        <w:t xml:space="preserve"> </w:t>
      </w:r>
      <w:r w:rsidR="0091087A">
        <w:t xml:space="preserve">allowed in as opposed to telling them the PIN for the membrane switch. </w:t>
      </w:r>
    </w:p>
    <w:p w14:paraId="66D86B56" w14:textId="77777777" w:rsidR="001F2EB2" w:rsidRDefault="001F2EB2" w:rsidP="00367042">
      <w:pPr>
        <w:pStyle w:val="PARAGRAPH"/>
        <w:ind w:left="320" w:firstLine="0"/>
      </w:pPr>
    </w:p>
    <w:p w14:paraId="558B999F" w14:textId="773F611B" w:rsidR="000D44D0" w:rsidRDefault="0091087A" w:rsidP="00367042">
      <w:pPr>
        <w:pStyle w:val="PARAGRAPH"/>
        <w:ind w:left="320" w:firstLine="0"/>
      </w:pPr>
      <w:r>
        <w:t>A</w:t>
      </w:r>
      <w:r w:rsidR="001F2EB2">
        <w:t>lso,</w:t>
      </w:r>
      <w:r>
        <w:t xml:space="preserve"> the buzzer was chosen over alternatives such as a speaker as it </w:t>
      </w:r>
      <w:r w:rsidR="008447E6">
        <w:t>was</w:t>
      </w:r>
      <w:r>
        <w:t xml:space="preserve"> unnecessary to use a speaker as opposed to a buzzer due to not requiring the extra functions provided by the speaker. </w:t>
      </w:r>
    </w:p>
    <w:p w14:paraId="348435D0" w14:textId="77777777" w:rsidR="00C37FBD" w:rsidRDefault="00C37FBD" w:rsidP="00367042">
      <w:pPr>
        <w:pStyle w:val="PARAGRAPH"/>
        <w:ind w:left="320" w:firstLine="0"/>
      </w:pPr>
    </w:p>
    <w:p w14:paraId="65C68394" w14:textId="1D0714A1" w:rsidR="00C37FBD" w:rsidRDefault="00953891" w:rsidP="00367042">
      <w:pPr>
        <w:pStyle w:val="PARAGRAPH"/>
        <w:ind w:left="320" w:firstLine="0"/>
      </w:pPr>
      <w:r>
        <w:t>The last feature</w:t>
      </w:r>
      <w:r w:rsidR="00C37FBD">
        <w:t xml:space="preserve"> is an </w:t>
      </w:r>
      <w:r>
        <w:t>o</w:t>
      </w:r>
      <w:r w:rsidR="00C37FBD">
        <w:t>n/</w:t>
      </w:r>
      <w:r>
        <w:t>o</w:t>
      </w:r>
      <w:r w:rsidR="00C37FBD">
        <w:t xml:space="preserve">ff button intended to allow for easy transportation of the device. A button was chosen over alternatives such as a switch as it was accessible during the project. However, a switch would generally make for a better module to be used for turning the device </w:t>
      </w:r>
      <w:r>
        <w:t>on</w:t>
      </w:r>
      <w:r w:rsidR="00C37FBD">
        <w:t>/</w:t>
      </w:r>
      <w:r>
        <w:t>o</w:t>
      </w:r>
      <w:r w:rsidR="00C37FBD">
        <w:t xml:space="preserve">ff due to it </w:t>
      </w:r>
      <w:r>
        <w:t xml:space="preserve">already </w:t>
      </w:r>
      <w:r w:rsidR="00C37FBD">
        <w:t xml:space="preserve">having </w:t>
      </w:r>
      <w:r>
        <w:t>set states as opposed to tracking button presses.</w:t>
      </w:r>
    </w:p>
    <w:p w14:paraId="3CD7DD03" w14:textId="77777777" w:rsidR="00B13EBC" w:rsidRDefault="00B13EBC" w:rsidP="00367042">
      <w:pPr>
        <w:pStyle w:val="PARAGRAPH"/>
        <w:ind w:left="320" w:firstLine="0"/>
      </w:pPr>
    </w:p>
    <w:p w14:paraId="7755B03D" w14:textId="77777777" w:rsidR="001420E6" w:rsidRPr="00023617" w:rsidRDefault="001420E6" w:rsidP="00023617">
      <w:pPr>
        <w:pStyle w:val="Heading3"/>
      </w:pPr>
      <w:r w:rsidRPr="00023617">
        <w:t>Wiring</w:t>
      </w:r>
    </w:p>
    <w:p w14:paraId="2D56FD36" w14:textId="38CF275A" w:rsidR="001420E6" w:rsidRDefault="001420E6" w:rsidP="00023617">
      <w:pPr>
        <w:pStyle w:val="Heading4"/>
      </w:pPr>
      <w:r>
        <w:t>Passive Buzzer</w:t>
      </w:r>
      <w:r w:rsidR="008C0E6E">
        <w:t xml:space="preserve"> Wiring</w:t>
      </w:r>
    </w:p>
    <w:p w14:paraId="7D3CCD91" w14:textId="77777777" w:rsidR="001420E6" w:rsidRDefault="001420E6" w:rsidP="00367042">
      <w:pPr>
        <w:pStyle w:val="PARAGRAPHnoindent"/>
        <w:ind w:left="320"/>
      </w:pPr>
      <w:r>
        <w:t>Buzzer GND --&gt; Arduino GND</w:t>
      </w:r>
    </w:p>
    <w:p w14:paraId="20A7226C" w14:textId="2B47FB59" w:rsidR="001420E6" w:rsidRPr="008E6840" w:rsidRDefault="001420E6" w:rsidP="00367042">
      <w:pPr>
        <w:pStyle w:val="PARAGRAPH"/>
        <w:ind w:left="320" w:firstLine="0"/>
      </w:pPr>
      <w:r>
        <w:t>Buzzer --&gt;</w:t>
      </w:r>
      <w:r w:rsidR="00094DB6">
        <w:t xml:space="preserve"> 100</w:t>
      </w:r>
      <w:r w:rsidR="00094DB6">
        <w:rPr>
          <w:rFonts w:ascii="Times New Roman" w:hAnsi="Times New Roman"/>
        </w:rPr>
        <w:t>Ω</w:t>
      </w:r>
      <w:r>
        <w:t xml:space="preserve"> </w:t>
      </w:r>
      <w:r w:rsidR="00094DB6">
        <w:t xml:space="preserve">resistor --&gt; </w:t>
      </w:r>
      <w:r>
        <w:t>Arduino pin 13</w:t>
      </w:r>
    </w:p>
    <w:p w14:paraId="46E04EB1" w14:textId="045E91A9" w:rsidR="001420E6" w:rsidRDefault="001420E6" w:rsidP="00023617">
      <w:pPr>
        <w:pStyle w:val="Heading4"/>
      </w:pPr>
      <w:r w:rsidRPr="009449E9">
        <w:t>HC-SR04</w:t>
      </w:r>
      <w:r>
        <w:t xml:space="preserve"> Ultrasonic sensor</w:t>
      </w:r>
      <w:r w:rsidR="008C0E6E">
        <w:t xml:space="preserve"> Wiring</w:t>
      </w:r>
    </w:p>
    <w:p w14:paraId="2637C4C1" w14:textId="77777777" w:rsidR="001420E6" w:rsidRDefault="001420E6" w:rsidP="00367042">
      <w:pPr>
        <w:pStyle w:val="PARAGRAPH"/>
        <w:ind w:left="320" w:firstLine="0"/>
      </w:pPr>
      <w:r>
        <w:t xml:space="preserve">HC-SR04 </w:t>
      </w:r>
      <w:r w:rsidRPr="009449E9">
        <w:t>VCC --</w:t>
      </w:r>
      <w:r>
        <w:t>&gt;</w:t>
      </w:r>
      <w:r w:rsidRPr="009449E9">
        <w:t xml:space="preserve"> </w:t>
      </w:r>
      <w:r>
        <w:t xml:space="preserve">Arduino </w:t>
      </w:r>
      <w:r w:rsidRPr="009449E9">
        <w:t>5</w:t>
      </w:r>
      <w:r>
        <w:t>v</w:t>
      </w:r>
    </w:p>
    <w:p w14:paraId="4483DB88" w14:textId="77777777" w:rsidR="001420E6" w:rsidRDefault="001420E6" w:rsidP="00367042">
      <w:pPr>
        <w:pStyle w:val="PARAGRAPH"/>
        <w:ind w:left="320" w:firstLine="0"/>
      </w:pPr>
      <w:r>
        <w:t xml:space="preserve">HC-SR04 </w:t>
      </w:r>
      <w:r w:rsidRPr="009449E9">
        <w:t>ECHO --</w:t>
      </w:r>
      <w:r>
        <w:t>&gt;</w:t>
      </w:r>
      <w:r w:rsidRPr="009449E9">
        <w:t xml:space="preserve"> </w:t>
      </w:r>
      <w:r>
        <w:t>Arduino pin 11</w:t>
      </w:r>
      <w:r w:rsidRPr="009449E9">
        <w:t xml:space="preserve"> </w:t>
      </w:r>
    </w:p>
    <w:p w14:paraId="1189CBD2" w14:textId="77777777" w:rsidR="001420E6" w:rsidRDefault="001420E6" w:rsidP="00367042">
      <w:pPr>
        <w:pStyle w:val="PARAGRAPH"/>
        <w:ind w:left="320" w:firstLine="0"/>
      </w:pPr>
      <w:r>
        <w:t xml:space="preserve">HC-SR04 </w:t>
      </w:r>
      <w:r w:rsidRPr="009449E9">
        <w:t>TRIG --</w:t>
      </w:r>
      <w:r>
        <w:t>&gt;</w:t>
      </w:r>
      <w:r w:rsidRPr="009449E9">
        <w:t xml:space="preserve"> </w:t>
      </w:r>
      <w:r>
        <w:t>Arduino pin 12</w:t>
      </w:r>
      <w:r w:rsidRPr="009449E9">
        <w:t xml:space="preserve"> </w:t>
      </w:r>
    </w:p>
    <w:p w14:paraId="6E5D01D7" w14:textId="77777777" w:rsidR="001420E6" w:rsidRDefault="001420E6" w:rsidP="00367042">
      <w:pPr>
        <w:pStyle w:val="PARAGRAPH"/>
        <w:ind w:left="320" w:firstLine="0"/>
      </w:pPr>
      <w:r>
        <w:t xml:space="preserve">HC-SR04 </w:t>
      </w:r>
      <w:r w:rsidRPr="009449E9">
        <w:t>GND --</w:t>
      </w:r>
      <w:r>
        <w:t>&gt;</w:t>
      </w:r>
      <w:r w:rsidRPr="009449E9">
        <w:t xml:space="preserve"> </w:t>
      </w:r>
      <w:r>
        <w:t xml:space="preserve">Arduino </w:t>
      </w:r>
      <w:r w:rsidRPr="009449E9">
        <w:t>GND</w:t>
      </w:r>
    </w:p>
    <w:p w14:paraId="011C8B0C" w14:textId="77777777" w:rsidR="001420E6" w:rsidRDefault="001420E6" w:rsidP="00023617">
      <w:pPr>
        <w:pStyle w:val="Heading4"/>
      </w:pPr>
      <w:r>
        <w:t>Membrane Switch Wiring</w:t>
      </w:r>
    </w:p>
    <w:p w14:paraId="3F0EFB3D" w14:textId="77777777" w:rsidR="001420E6" w:rsidRDefault="001420E6" w:rsidP="00367042">
      <w:pPr>
        <w:pStyle w:val="PARAGRAPH"/>
        <w:ind w:left="320" w:firstLine="0"/>
      </w:pPr>
      <w:r>
        <w:t>Matrix Row 1 --&gt; Arduino pin 3</w:t>
      </w:r>
    </w:p>
    <w:p w14:paraId="3CC92FA0" w14:textId="77777777" w:rsidR="001420E6" w:rsidRDefault="001420E6" w:rsidP="00367042">
      <w:pPr>
        <w:pStyle w:val="PARAGRAPH"/>
        <w:ind w:left="320" w:firstLine="0"/>
      </w:pPr>
      <w:r>
        <w:t>Matrix Row 2 --&gt; Arduino pin 4</w:t>
      </w:r>
    </w:p>
    <w:p w14:paraId="0D34D19D" w14:textId="77777777" w:rsidR="001420E6" w:rsidRDefault="001420E6" w:rsidP="00367042">
      <w:pPr>
        <w:pStyle w:val="PARAGRAPH"/>
        <w:ind w:left="320" w:firstLine="0"/>
      </w:pPr>
      <w:r>
        <w:t>Matrix Row 3 --&gt; Arduino pin 5</w:t>
      </w:r>
    </w:p>
    <w:p w14:paraId="3E5A2843" w14:textId="77777777" w:rsidR="001420E6" w:rsidRDefault="001420E6" w:rsidP="00367042">
      <w:pPr>
        <w:pStyle w:val="PARAGRAPH"/>
        <w:ind w:left="320" w:firstLine="0"/>
      </w:pPr>
      <w:r>
        <w:t>Matrix Row 4 --&gt; Arduino pin 6</w:t>
      </w:r>
    </w:p>
    <w:p w14:paraId="23C75CF8" w14:textId="77777777" w:rsidR="001420E6" w:rsidRDefault="001420E6" w:rsidP="00367042">
      <w:pPr>
        <w:pStyle w:val="PARAGRAPH"/>
        <w:ind w:left="320" w:firstLine="0"/>
      </w:pPr>
      <w:r>
        <w:t>Matrix Column 1 --&gt; Arduino pin 7</w:t>
      </w:r>
    </w:p>
    <w:p w14:paraId="32466CA3" w14:textId="77777777" w:rsidR="001420E6" w:rsidRDefault="001420E6" w:rsidP="00367042">
      <w:pPr>
        <w:pStyle w:val="PARAGRAPH"/>
        <w:ind w:left="320" w:firstLine="0"/>
      </w:pPr>
      <w:r>
        <w:t>Matrix Column 2 --&gt; Arduino pin 8</w:t>
      </w:r>
    </w:p>
    <w:p w14:paraId="52C27B30" w14:textId="77777777" w:rsidR="001420E6" w:rsidRDefault="001420E6" w:rsidP="00367042">
      <w:pPr>
        <w:pStyle w:val="PARAGRAPH"/>
        <w:ind w:left="320" w:firstLine="0"/>
      </w:pPr>
      <w:r>
        <w:lastRenderedPageBreak/>
        <w:t>Matrix Column 3 --&gt; Arduino pin 9</w:t>
      </w:r>
    </w:p>
    <w:p w14:paraId="0FBE3185" w14:textId="17F18E73" w:rsidR="00590AC2" w:rsidRDefault="001420E6" w:rsidP="00EC27FF">
      <w:pPr>
        <w:pStyle w:val="PARAGRAPH"/>
        <w:ind w:left="320" w:firstLine="0"/>
      </w:pPr>
      <w:r>
        <w:t>Matrix Column 4 --&gt; Arduino pin 10</w:t>
      </w:r>
    </w:p>
    <w:p w14:paraId="72BF3305" w14:textId="717967BB" w:rsidR="00094DB6" w:rsidRDefault="00094DB6" w:rsidP="00094DB6">
      <w:pPr>
        <w:pStyle w:val="Heading4"/>
      </w:pPr>
      <w:r>
        <w:t>Button</w:t>
      </w:r>
    </w:p>
    <w:p w14:paraId="22345DB9" w14:textId="2539CEF8" w:rsidR="00094DB6" w:rsidRDefault="00094DB6" w:rsidP="00094DB6">
      <w:pPr>
        <w:pStyle w:val="PARAGRAPHnoindent"/>
        <w:ind w:firstLine="240"/>
      </w:pPr>
      <w:r>
        <w:t>Button GND --&gt; Arduino GND</w:t>
      </w:r>
    </w:p>
    <w:p w14:paraId="7BBCC5BC" w14:textId="24022A31" w:rsidR="00094DB6" w:rsidRPr="00094DB6" w:rsidRDefault="00094DB6" w:rsidP="00094DB6">
      <w:pPr>
        <w:pStyle w:val="PARAGRAPH"/>
      </w:pPr>
      <w:r>
        <w:t>Button --&gt; Arduino pin 2</w:t>
      </w:r>
    </w:p>
    <w:p w14:paraId="2330ED24" w14:textId="609F90ED" w:rsidR="00590AC2" w:rsidRDefault="00590AC2" w:rsidP="00023617">
      <w:pPr>
        <w:pStyle w:val="Heading2"/>
      </w:pPr>
      <w:r>
        <w:t>Software design</w:t>
      </w:r>
    </w:p>
    <w:p w14:paraId="6772AED3" w14:textId="5F09E4C8" w:rsidR="00EA19AB" w:rsidRDefault="00EA19AB" w:rsidP="00023617">
      <w:pPr>
        <w:pStyle w:val="Heading3"/>
      </w:pPr>
      <w:r>
        <w:t>Pseudo-code</w:t>
      </w:r>
    </w:p>
    <w:p w14:paraId="2E7C14A4" w14:textId="2F2B8906" w:rsidR="000C4C2A" w:rsidRDefault="000C4C2A" w:rsidP="000C4C2A">
      <w:pPr>
        <w:pStyle w:val="Heading4"/>
      </w:pPr>
      <w:r>
        <w:t>Ultrasonic sensor</w:t>
      </w:r>
    </w:p>
    <w:p w14:paraId="00C7CBDC" w14:textId="77777777" w:rsidR="000C4C2A" w:rsidRDefault="000C4C2A" w:rsidP="000C4C2A">
      <w:pPr>
        <w:pStyle w:val="PARAGRAPHnoindent"/>
        <w:rPr>
          <w:i/>
          <w:iCs/>
          <w:sz w:val="15"/>
          <w:szCs w:val="15"/>
        </w:rPr>
      </w:pPr>
      <w:r w:rsidRPr="00367042">
        <w:rPr>
          <w:i/>
          <w:iCs/>
          <w:sz w:val="15"/>
          <w:szCs w:val="15"/>
        </w:rPr>
        <w:t>D</w:t>
      </w:r>
      <w:r w:rsidRPr="008E6840">
        <w:rPr>
          <w:i/>
          <w:iCs/>
          <w:sz w:val="15"/>
          <w:szCs w:val="15"/>
        </w:rPr>
        <w:t xml:space="preserve">efine </w:t>
      </w:r>
      <w:r w:rsidRPr="00367042">
        <w:rPr>
          <w:i/>
          <w:iCs/>
          <w:sz w:val="15"/>
          <w:szCs w:val="15"/>
        </w:rPr>
        <w:t>ultrasonic sensor</w:t>
      </w:r>
    </w:p>
    <w:p w14:paraId="6F41F86A" w14:textId="77777777" w:rsidR="00F22B7B" w:rsidRPr="008E6840" w:rsidRDefault="00F22B7B" w:rsidP="00F22B7B">
      <w:pPr>
        <w:pStyle w:val="PARAGRAPHnoindent"/>
        <w:rPr>
          <w:i/>
          <w:iCs/>
          <w:sz w:val="15"/>
          <w:szCs w:val="15"/>
        </w:rPr>
      </w:pPr>
      <w:r w:rsidRPr="00367042">
        <w:rPr>
          <w:i/>
          <w:iCs/>
          <w:sz w:val="15"/>
          <w:szCs w:val="15"/>
        </w:rPr>
        <w:t>Define</w:t>
      </w:r>
      <w:r w:rsidRPr="008E6840">
        <w:rPr>
          <w:i/>
          <w:iCs/>
          <w:sz w:val="15"/>
          <w:szCs w:val="15"/>
        </w:rPr>
        <w:t xml:space="preserve"> duration</w:t>
      </w:r>
    </w:p>
    <w:p w14:paraId="50E4002E" w14:textId="77777777" w:rsidR="00F22B7B" w:rsidRPr="00367042" w:rsidRDefault="00F22B7B" w:rsidP="00F22B7B">
      <w:pPr>
        <w:pStyle w:val="PARAGRAPHnoindent"/>
        <w:rPr>
          <w:i/>
          <w:iCs/>
          <w:sz w:val="15"/>
          <w:szCs w:val="15"/>
        </w:rPr>
      </w:pPr>
      <w:r w:rsidRPr="00367042">
        <w:rPr>
          <w:i/>
          <w:iCs/>
          <w:sz w:val="15"/>
          <w:szCs w:val="15"/>
        </w:rPr>
        <w:t>Define</w:t>
      </w:r>
      <w:r w:rsidRPr="008E6840">
        <w:rPr>
          <w:i/>
          <w:iCs/>
          <w:sz w:val="15"/>
          <w:szCs w:val="15"/>
        </w:rPr>
        <w:t xml:space="preserve"> distance</w:t>
      </w:r>
    </w:p>
    <w:p w14:paraId="4E21518A" w14:textId="77777777" w:rsidR="00F22B7B" w:rsidRPr="00F22B7B" w:rsidRDefault="00F22B7B" w:rsidP="00F22B7B">
      <w:pPr>
        <w:pStyle w:val="PARAGRAPH"/>
      </w:pPr>
    </w:p>
    <w:p w14:paraId="006F6327" w14:textId="0E2C9706" w:rsidR="000C4C2A" w:rsidRDefault="000C4C2A" w:rsidP="000C4C2A">
      <w:pPr>
        <w:pStyle w:val="Pseudocode"/>
      </w:pPr>
      <w:r>
        <w:t>Setup()</w:t>
      </w:r>
    </w:p>
    <w:p w14:paraId="29B47DEB" w14:textId="61059F1D" w:rsidR="000C4C2A" w:rsidRPr="000C4C2A" w:rsidRDefault="000C4C2A" w:rsidP="000C4C2A">
      <w:pPr>
        <w:pStyle w:val="Pseudocode"/>
      </w:pPr>
      <w:r>
        <w:t>get initial reading</w:t>
      </w:r>
    </w:p>
    <w:p w14:paraId="50F23DFE" w14:textId="49AFEEFA" w:rsidR="000C4C2A" w:rsidRDefault="000C4C2A" w:rsidP="00F22B7B">
      <w:pPr>
        <w:pStyle w:val="Pseudocode"/>
      </w:pPr>
    </w:p>
    <w:p w14:paraId="44F129E2" w14:textId="21A8D8B8" w:rsidR="000C4C2A" w:rsidRDefault="000C4C2A" w:rsidP="00F22B7B">
      <w:pPr>
        <w:pStyle w:val="Pseudocode"/>
      </w:pPr>
      <w:r>
        <w:t>loop()</w:t>
      </w:r>
    </w:p>
    <w:p w14:paraId="31AF0FE0" w14:textId="4838ACB2" w:rsidR="000C4C2A" w:rsidRDefault="000C4C2A" w:rsidP="00F22B7B">
      <w:pPr>
        <w:pStyle w:val="Pseudocode"/>
      </w:pPr>
      <w:r>
        <w:t>get current reading</w:t>
      </w:r>
    </w:p>
    <w:p w14:paraId="37CC2A2A" w14:textId="732ADC92" w:rsidR="000C4C2A" w:rsidRDefault="000C4C2A" w:rsidP="00F22B7B">
      <w:pPr>
        <w:pStyle w:val="Pseudocode"/>
      </w:pPr>
      <w:r>
        <w:t>if current reading - initial reading &gt;= 10</w:t>
      </w:r>
    </w:p>
    <w:p w14:paraId="765FA9C1" w14:textId="3FA2C868" w:rsidR="00F22B7B" w:rsidRPr="000C4C2A" w:rsidRDefault="00F22B7B" w:rsidP="00F22B7B">
      <w:pPr>
        <w:pStyle w:val="Pseudocode"/>
      </w:pPr>
      <w:r>
        <w:t>execute rest of code…</w:t>
      </w:r>
    </w:p>
    <w:p w14:paraId="11175E75" w14:textId="77777777" w:rsidR="000C4C2A" w:rsidRDefault="000C4C2A" w:rsidP="000C4C2A">
      <w:pPr>
        <w:pStyle w:val="PARAGRAPH"/>
      </w:pPr>
    </w:p>
    <w:p w14:paraId="42608CD1" w14:textId="548A40BF" w:rsidR="000C4C2A" w:rsidRPr="000C4C2A" w:rsidRDefault="000C4C2A" w:rsidP="000C4C2A">
      <w:pPr>
        <w:pStyle w:val="Pseudocode"/>
      </w:pPr>
      <w:r>
        <w:t>get reading</w:t>
      </w:r>
    </w:p>
    <w:p w14:paraId="7841173B"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low</w:t>
      </w:r>
    </w:p>
    <w:p w14:paraId="74252A17"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D</w:t>
      </w:r>
      <w:r w:rsidRPr="008E6840">
        <w:rPr>
          <w:i/>
          <w:iCs/>
          <w:sz w:val="15"/>
          <w:szCs w:val="15"/>
        </w:rPr>
        <w:t>elay</w:t>
      </w:r>
      <w:r w:rsidRPr="00367042">
        <w:rPr>
          <w:i/>
          <w:iCs/>
          <w:sz w:val="15"/>
          <w:szCs w:val="15"/>
        </w:rPr>
        <w:t xml:space="preserve"> for two m</w:t>
      </w:r>
      <w:r w:rsidRPr="008E6840">
        <w:rPr>
          <w:i/>
          <w:iCs/>
          <w:sz w:val="15"/>
          <w:szCs w:val="15"/>
        </w:rPr>
        <w:t>icroseconds</w:t>
      </w:r>
    </w:p>
    <w:p w14:paraId="50CCB7B4"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high</w:t>
      </w:r>
    </w:p>
    <w:p w14:paraId="58B05E43" w14:textId="77777777" w:rsidR="000C4C2A" w:rsidRPr="008E6840" w:rsidRDefault="000C4C2A" w:rsidP="000C4C2A">
      <w:pPr>
        <w:pStyle w:val="PARAGRAPHnoindent"/>
        <w:ind w:left="320"/>
        <w:rPr>
          <w:i/>
          <w:iCs/>
          <w:sz w:val="15"/>
          <w:szCs w:val="15"/>
        </w:rPr>
      </w:pPr>
      <w:r w:rsidRPr="008E6840">
        <w:rPr>
          <w:i/>
          <w:iCs/>
          <w:sz w:val="15"/>
          <w:szCs w:val="15"/>
        </w:rPr>
        <w:t>  delay</w:t>
      </w:r>
      <w:r w:rsidRPr="00367042">
        <w:rPr>
          <w:i/>
          <w:iCs/>
          <w:sz w:val="15"/>
          <w:szCs w:val="15"/>
        </w:rPr>
        <w:t xml:space="preserve"> for ten m</w:t>
      </w:r>
      <w:r w:rsidRPr="008E6840">
        <w:rPr>
          <w:i/>
          <w:iCs/>
          <w:sz w:val="15"/>
          <w:szCs w:val="15"/>
        </w:rPr>
        <w:t>icroseconds</w:t>
      </w:r>
    </w:p>
    <w:p w14:paraId="011D236F" w14:textId="77777777" w:rsidR="000C4C2A" w:rsidRPr="008E6840" w:rsidRDefault="000C4C2A" w:rsidP="000C4C2A">
      <w:pPr>
        <w:pStyle w:val="PARAGRAPHnoindent"/>
        <w:ind w:left="320"/>
        <w:rPr>
          <w:i/>
          <w:iCs/>
          <w:sz w:val="15"/>
          <w:szCs w:val="15"/>
        </w:rPr>
      </w:pPr>
      <w:r w:rsidRPr="008E6840">
        <w:rPr>
          <w:i/>
          <w:iCs/>
          <w:sz w:val="15"/>
          <w:szCs w:val="15"/>
        </w:rPr>
        <w:t xml:space="preserve">  </w:t>
      </w:r>
      <w:r w:rsidRPr="00367042">
        <w:rPr>
          <w:i/>
          <w:iCs/>
          <w:sz w:val="15"/>
          <w:szCs w:val="15"/>
        </w:rPr>
        <w:t>Set ultrasonic sensor to low</w:t>
      </w:r>
    </w:p>
    <w:p w14:paraId="55E50CCD" w14:textId="77777777" w:rsidR="000C4C2A" w:rsidRPr="008E6840" w:rsidRDefault="000C4C2A" w:rsidP="000C4C2A">
      <w:pPr>
        <w:pStyle w:val="PARAGRAPHnoindent"/>
        <w:ind w:left="320"/>
        <w:rPr>
          <w:i/>
          <w:iCs/>
          <w:sz w:val="15"/>
          <w:szCs w:val="15"/>
        </w:rPr>
      </w:pPr>
      <w:r w:rsidRPr="008E6840">
        <w:rPr>
          <w:i/>
          <w:iCs/>
          <w:sz w:val="15"/>
          <w:szCs w:val="15"/>
        </w:rPr>
        <w:t> </w:t>
      </w:r>
      <w:r w:rsidRPr="00367042">
        <w:rPr>
          <w:i/>
          <w:iCs/>
          <w:sz w:val="15"/>
          <w:szCs w:val="15"/>
        </w:rPr>
        <w:t xml:space="preserve"> Calculate the distance</w:t>
      </w:r>
    </w:p>
    <w:p w14:paraId="4F28E625" w14:textId="77777777" w:rsidR="000C4C2A" w:rsidRPr="008E6840" w:rsidRDefault="000C4C2A" w:rsidP="000C4C2A">
      <w:pPr>
        <w:pStyle w:val="PARAGRAPHnoindent"/>
        <w:ind w:left="320"/>
        <w:rPr>
          <w:i/>
          <w:iCs/>
          <w:sz w:val="15"/>
          <w:szCs w:val="15"/>
        </w:rPr>
      </w:pPr>
      <w:r w:rsidRPr="008E6840">
        <w:rPr>
          <w:i/>
          <w:iCs/>
          <w:sz w:val="15"/>
          <w:szCs w:val="15"/>
        </w:rPr>
        <w:t> </w:t>
      </w:r>
      <w:r w:rsidRPr="00367042">
        <w:rPr>
          <w:i/>
          <w:iCs/>
          <w:sz w:val="15"/>
          <w:szCs w:val="15"/>
        </w:rPr>
        <w:t xml:space="preserve"> Divide the s</w:t>
      </w:r>
      <w:r w:rsidRPr="008E6840">
        <w:rPr>
          <w:i/>
          <w:iCs/>
          <w:sz w:val="15"/>
          <w:szCs w:val="15"/>
        </w:rPr>
        <w:t xml:space="preserve">peed of </w:t>
      </w:r>
      <w:r w:rsidRPr="00367042">
        <w:rPr>
          <w:i/>
          <w:iCs/>
          <w:sz w:val="15"/>
          <w:szCs w:val="15"/>
        </w:rPr>
        <w:t xml:space="preserve">the </w:t>
      </w:r>
      <w:r w:rsidRPr="008E6840">
        <w:rPr>
          <w:i/>
          <w:iCs/>
          <w:sz w:val="15"/>
          <w:szCs w:val="15"/>
        </w:rPr>
        <w:t>sound wave by 2 (there and back)</w:t>
      </w:r>
    </w:p>
    <w:p w14:paraId="58857A06" w14:textId="77777777" w:rsidR="000C4C2A" w:rsidRDefault="000C4C2A" w:rsidP="000C4C2A">
      <w:pPr>
        <w:pStyle w:val="PARAGRAPH"/>
        <w:ind w:firstLine="0"/>
      </w:pPr>
    </w:p>
    <w:p w14:paraId="0E8A378A" w14:textId="4E8015D1" w:rsidR="000C4C2A" w:rsidRDefault="000C4C2A" w:rsidP="000C4C2A">
      <w:pPr>
        <w:pStyle w:val="Heading4"/>
      </w:pPr>
      <w:r>
        <w:t>Keypad</w:t>
      </w:r>
    </w:p>
    <w:p w14:paraId="51AC6C63" w14:textId="77777777" w:rsidR="000C4C2A" w:rsidRDefault="000C4C2A" w:rsidP="000C4C2A">
      <w:pPr>
        <w:pStyle w:val="PARAGRAPHnoindent"/>
      </w:pPr>
    </w:p>
    <w:p w14:paraId="112F8016" w14:textId="77777777" w:rsidR="000C4C2A" w:rsidRPr="00367042" w:rsidRDefault="000C4C2A" w:rsidP="000C4C2A">
      <w:pPr>
        <w:pStyle w:val="PARAGRAPH"/>
        <w:ind w:left="320" w:firstLine="0"/>
        <w:rPr>
          <w:i/>
          <w:iCs/>
          <w:sz w:val="15"/>
          <w:szCs w:val="15"/>
        </w:rPr>
      </w:pPr>
      <w:r w:rsidRPr="00367042">
        <w:rPr>
          <w:i/>
          <w:iCs/>
          <w:sz w:val="15"/>
          <w:szCs w:val="15"/>
        </w:rPr>
        <w:t>Define keypad</w:t>
      </w:r>
    </w:p>
    <w:p w14:paraId="66517EB7" w14:textId="77777777" w:rsidR="000C4C2A" w:rsidRPr="00367042" w:rsidRDefault="000C4C2A" w:rsidP="000C4C2A">
      <w:pPr>
        <w:pStyle w:val="PARAGRAPH"/>
        <w:rPr>
          <w:i/>
          <w:iCs/>
          <w:sz w:val="15"/>
          <w:szCs w:val="15"/>
        </w:rPr>
      </w:pPr>
    </w:p>
    <w:p w14:paraId="5F77318F" w14:textId="77777777" w:rsidR="000C4C2A" w:rsidRPr="00367042" w:rsidRDefault="000C4C2A" w:rsidP="000C4C2A">
      <w:pPr>
        <w:pStyle w:val="PARAGRAPH"/>
        <w:ind w:left="320" w:firstLine="0"/>
        <w:rPr>
          <w:i/>
          <w:iCs/>
          <w:sz w:val="15"/>
          <w:szCs w:val="15"/>
        </w:rPr>
      </w:pPr>
      <w:r w:rsidRPr="00367042">
        <w:rPr>
          <w:i/>
          <w:iCs/>
          <w:sz w:val="15"/>
          <w:szCs w:val="15"/>
        </w:rPr>
        <w:t>rows = 4</w:t>
      </w:r>
    </w:p>
    <w:p w14:paraId="7AB5172F" w14:textId="77777777" w:rsidR="000C4C2A" w:rsidRDefault="000C4C2A" w:rsidP="000C4C2A">
      <w:pPr>
        <w:pStyle w:val="PARAGRAPH"/>
        <w:ind w:left="320" w:firstLine="0"/>
        <w:rPr>
          <w:i/>
          <w:iCs/>
          <w:sz w:val="15"/>
          <w:szCs w:val="15"/>
        </w:rPr>
      </w:pPr>
      <w:r w:rsidRPr="00367042">
        <w:rPr>
          <w:i/>
          <w:iCs/>
          <w:sz w:val="15"/>
          <w:szCs w:val="15"/>
        </w:rPr>
        <w:t>cols = 4</w:t>
      </w:r>
    </w:p>
    <w:p w14:paraId="104756EB" w14:textId="77777777" w:rsidR="000C4C2A" w:rsidRPr="00367042" w:rsidRDefault="000C4C2A" w:rsidP="000C4C2A">
      <w:pPr>
        <w:pStyle w:val="PARAGRAPH"/>
        <w:ind w:left="320" w:firstLine="0"/>
        <w:rPr>
          <w:i/>
          <w:iCs/>
          <w:sz w:val="15"/>
          <w:szCs w:val="15"/>
        </w:rPr>
      </w:pPr>
      <w:r>
        <w:rPr>
          <w:i/>
          <w:iCs/>
          <w:sz w:val="15"/>
          <w:szCs w:val="15"/>
        </w:rPr>
        <w:t>device = off</w:t>
      </w:r>
    </w:p>
    <w:p w14:paraId="1BDE3E21" w14:textId="77777777" w:rsidR="000C4C2A" w:rsidRPr="00367042" w:rsidRDefault="000C4C2A" w:rsidP="000C4C2A">
      <w:pPr>
        <w:pStyle w:val="PARAGRAPH"/>
        <w:ind w:left="320" w:firstLine="0"/>
        <w:rPr>
          <w:i/>
          <w:iCs/>
          <w:sz w:val="15"/>
          <w:szCs w:val="15"/>
        </w:rPr>
      </w:pPr>
    </w:p>
    <w:p w14:paraId="380239C7" w14:textId="77777777" w:rsidR="000C4C2A" w:rsidRPr="00367042" w:rsidRDefault="000C4C2A" w:rsidP="000C4C2A">
      <w:pPr>
        <w:pStyle w:val="PARAGRAPH"/>
        <w:ind w:left="320" w:firstLine="0"/>
        <w:rPr>
          <w:i/>
          <w:iCs/>
          <w:sz w:val="15"/>
          <w:szCs w:val="15"/>
        </w:rPr>
      </w:pPr>
      <w:proofErr w:type="spellStart"/>
      <w:r w:rsidRPr="00367042">
        <w:rPr>
          <w:i/>
          <w:iCs/>
          <w:sz w:val="15"/>
          <w:szCs w:val="15"/>
        </w:rPr>
        <w:t>hexakeys</w:t>
      </w:r>
      <w:proofErr w:type="spellEnd"/>
      <w:r w:rsidRPr="00367042">
        <w:rPr>
          <w:i/>
          <w:iCs/>
          <w:sz w:val="15"/>
          <w:szCs w:val="15"/>
        </w:rPr>
        <w:t>[rows][cols] = {</w:t>
      </w:r>
    </w:p>
    <w:p w14:paraId="486F4D33" w14:textId="77777777" w:rsidR="000C4C2A" w:rsidRPr="00367042" w:rsidRDefault="000C4C2A" w:rsidP="000C4C2A">
      <w:pPr>
        <w:pStyle w:val="PARAGRAPH"/>
        <w:ind w:left="320" w:firstLine="0"/>
        <w:rPr>
          <w:i/>
          <w:iCs/>
          <w:sz w:val="15"/>
          <w:szCs w:val="15"/>
        </w:rPr>
      </w:pPr>
      <w:r w:rsidRPr="00367042">
        <w:rPr>
          <w:i/>
          <w:iCs/>
          <w:sz w:val="15"/>
          <w:szCs w:val="15"/>
        </w:rPr>
        <w:t>Buttons on keypad</w:t>
      </w:r>
      <w:r>
        <w:rPr>
          <w:i/>
          <w:iCs/>
          <w:sz w:val="15"/>
          <w:szCs w:val="15"/>
        </w:rPr>
        <w:t xml:space="preserve"> </w:t>
      </w:r>
      <w:proofErr w:type="gramStart"/>
      <w:r>
        <w:rPr>
          <w:i/>
          <w:iCs/>
          <w:sz w:val="15"/>
          <w:szCs w:val="15"/>
        </w:rPr>
        <w:t>In</w:t>
      </w:r>
      <w:proofErr w:type="gramEnd"/>
      <w:r>
        <w:rPr>
          <w:i/>
          <w:iCs/>
          <w:sz w:val="15"/>
          <w:szCs w:val="15"/>
        </w:rPr>
        <w:t xml:space="preserve"> matrix</w:t>
      </w:r>
    </w:p>
    <w:p w14:paraId="70F1896C" w14:textId="77777777" w:rsidR="000C4C2A" w:rsidRPr="00367042" w:rsidRDefault="000C4C2A" w:rsidP="000C4C2A">
      <w:pPr>
        <w:pStyle w:val="PARAGRAPH"/>
        <w:ind w:left="320" w:firstLine="0"/>
        <w:rPr>
          <w:i/>
          <w:iCs/>
          <w:sz w:val="15"/>
          <w:szCs w:val="15"/>
        </w:rPr>
      </w:pPr>
      <w:r w:rsidRPr="00367042">
        <w:rPr>
          <w:i/>
          <w:iCs/>
          <w:sz w:val="15"/>
          <w:szCs w:val="15"/>
        </w:rPr>
        <w:t>}</w:t>
      </w:r>
    </w:p>
    <w:p w14:paraId="7D31E3A6" w14:textId="77777777" w:rsidR="000C4C2A" w:rsidRPr="00367042" w:rsidRDefault="000C4C2A" w:rsidP="000C4C2A">
      <w:pPr>
        <w:pStyle w:val="PARAGRAPH"/>
        <w:ind w:left="320" w:firstLine="0"/>
        <w:rPr>
          <w:i/>
          <w:iCs/>
          <w:sz w:val="15"/>
          <w:szCs w:val="15"/>
        </w:rPr>
      </w:pPr>
    </w:p>
    <w:p w14:paraId="7DF75B66" w14:textId="77777777" w:rsidR="000C4C2A" w:rsidRPr="00367042" w:rsidRDefault="000C4C2A" w:rsidP="000C4C2A">
      <w:pPr>
        <w:pStyle w:val="PARAGRAPH"/>
        <w:ind w:left="320" w:firstLine="0"/>
        <w:rPr>
          <w:i/>
          <w:iCs/>
          <w:sz w:val="15"/>
          <w:szCs w:val="15"/>
        </w:rPr>
      </w:pPr>
      <w:proofErr w:type="spellStart"/>
      <w:r w:rsidRPr="00367042">
        <w:rPr>
          <w:i/>
          <w:iCs/>
          <w:sz w:val="15"/>
          <w:szCs w:val="15"/>
        </w:rPr>
        <w:t>colpins</w:t>
      </w:r>
      <w:proofErr w:type="spellEnd"/>
      <w:r w:rsidRPr="00367042">
        <w:rPr>
          <w:i/>
          <w:iCs/>
          <w:sz w:val="15"/>
          <w:szCs w:val="15"/>
        </w:rPr>
        <w:t>[rows] = pins</w:t>
      </w:r>
    </w:p>
    <w:p w14:paraId="157A6140" w14:textId="77777777" w:rsidR="000C4C2A" w:rsidRPr="00367042" w:rsidRDefault="000C4C2A" w:rsidP="000C4C2A">
      <w:pPr>
        <w:pStyle w:val="PARAGRAPH"/>
        <w:ind w:left="320" w:firstLine="0"/>
        <w:rPr>
          <w:i/>
          <w:iCs/>
          <w:sz w:val="15"/>
          <w:szCs w:val="15"/>
        </w:rPr>
      </w:pPr>
      <w:proofErr w:type="spellStart"/>
      <w:r w:rsidRPr="00367042">
        <w:rPr>
          <w:i/>
          <w:iCs/>
          <w:sz w:val="15"/>
          <w:szCs w:val="15"/>
        </w:rPr>
        <w:t>rowpins</w:t>
      </w:r>
      <w:proofErr w:type="spellEnd"/>
      <w:r w:rsidRPr="00367042">
        <w:rPr>
          <w:i/>
          <w:iCs/>
          <w:sz w:val="15"/>
          <w:szCs w:val="15"/>
        </w:rPr>
        <w:t>[cols] = pins</w:t>
      </w:r>
    </w:p>
    <w:p w14:paraId="4862CBC1" w14:textId="77777777" w:rsidR="000C4C2A" w:rsidRDefault="000C4C2A" w:rsidP="000C4C2A">
      <w:pPr>
        <w:pStyle w:val="PARAGRAPH"/>
      </w:pPr>
    </w:p>
    <w:p w14:paraId="00193544" w14:textId="669AAC85" w:rsidR="00F22B7B" w:rsidRPr="000C4C2A" w:rsidRDefault="00F22B7B" w:rsidP="00F22B7B">
      <w:pPr>
        <w:pStyle w:val="Pseudocode"/>
      </w:pPr>
      <w:r>
        <w:t>start timer</w:t>
      </w:r>
    </w:p>
    <w:p w14:paraId="633B958B" w14:textId="77777777" w:rsidR="000C4C2A" w:rsidRPr="00367042" w:rsidRDefault="000C4C2A" w:rsidP="000C4C2A">
      <w:pPr>
        <w:pStyle w:val="PARAGRAPH"/>
        <w:ind w:left="320" w:firstLine="0"/>
        <w:rPr>
          <w:i/>
          <w:iCs/>
          <w:sz w:val="15"/>
          <w:szCs w:val="15"/>
        </w:rPr>
      </w:pPr>
      <w:r w:rsidRPr="00367042">
        <w:rPr>
          <w:i/>
          <w:iCs/>
          <w:sz w:val="15"/>
          <w:szCs w:val="15"/>
        </w:rPr>
        <w:t xml:space="preserve">    If (key pressed = #)</w:t>
      </w:r>
    </w:p>
    <w:p w14:paraId="7FE4D46D" w14:textId="77777777" w:rsidR="000C4C2A" w:rsidRPr="00367042" w:rsidRDefault="000C4C2A" w:rsidP="000C4C2A">
      <w:pPr>
        <w:pStyle w:val="PARAGRAPH"/>
        <w:ind w:left="320" w:firstLine="0"/>
        <w:rPr>
          <w:i/>
          <w:iCs/>
          <w:sz w:val="15"/>
          <w:szCs w:val="15"/>
        </w:rPr>
      </w:pPr>
      <w:r w:rsidRPr="00367042">
        <w:rPr>
          <w:i/>
          <w:iCs/>
          <w:sz w:val="15"/>
          <w:szCs w:val="15"/>
        </w:rPr>
        <w:t xml:space="preserve">      If pad = password</w:t>
      </w:r>
    </w:p>
    <w:p w14:paraId="08B65F20" w14:textId="41E7D16B" w:rsidR="000C4C2A" w:rsidRPr="00367042" w:rsidRDefault="000C4C2A" w:rsidP="000C4C2A">
      <w:pPr>
        <w:pStyle w:val="PARAGRAPH"/>
        <w:ind w:left="320" w:firstLine="0"/>
        <w:rPr>
          <w:i/>
          <w:iCs/>
          <w:sz w:val="15"/>
          <w:szCs w:val="15"/>
        </w:rPr>
      </w:pPr>
      <w:r w:rsidRPr="00367042">
        <w:rPr>
          <w:i/>
          <w:iCs/>
          <w:sz w:val="15"/>
          <w:szCs w:val="15"/>
        </w:rPr>
        <w:t xml:space="preserve">           </w:t>
      </w:r>
      <w:r w:rsidR="00F22B7B">
        <w:rPr>
          <w:i/>
          <w:iCs/>
          <w:sz w:val="15"/>
          <w:szCs w:val="15"/>
        </w:rPr>
        <w:t>Access granted</w:t>
      </w:r>
    </w:p>
    <w:p w14:paraId="576BF61C" w14:textId="6E1F9E91" w:rsidR="000C4C2A" w:rsidRPr="00367042" w:rsidRDefault="000C4C2A" w:rsidP="000C4C2A">
      <w:pPr>
        <w:pStyle w:val="PARAGRAPH"/>
        <w:ind w:left="320" w:firstLine="0"/>
        <w:rPr>
          <w:i/>
          <w:iCs/>
          <w:sz w:val="15"/>
          <w:szCs w:val="15"/>
        </w:rPr>
      </w:pPr>
      <w:r w:rsidRPr="00367042">
        <w:rPr>
          <w:i/>
          <w:iCs/>
          <w:sz w:val="15"/>
          <w:szCs w:val="15"/>
        </w:rPr>
        <w:t xml:space="preserve">      If </w:t>
      </w:r>
      <w:r w:rsidR="00F22B7B">
        <w:rPr>
          <w:i/>
          <w:iCs/>
          <w:sz w:val="15"/>
          <w:szCs w:val="15"/>
        </w:rPr>
        <w:t>timer = 30 seconds</w:t>
      </w:r>
    </w:p>
    <w:p w14:paraId="63CD85CF" w14:textId="77777777" w:rsidR="000C4C2A" w:rsidRDefault="000C4C2A" w:rsidP="000C4C2A">
      <w:pPr>
        <w:pStyle w:val="PARAGRAPH"/>
        <w:ind w:left="320" w:firstLine="0"/>
        <w:rPr>
          <w:i/>
          <w:iCs/>
          <w:sz w:val="15"/>
          <w:szCs w:val="15"/>
        </w:rPr>
      </w:pPr>
      <w:r w:rsidRPr="00367042">
        <w:rPr>
          <w:i/>
          <w:iCs/>
          <w:sz w:val="15"/>
          <w:szCs w:val="15"/>
        </w:rPr>
        <w:t xml:space="preserve">          Buzzer on</w:t>
      </w:r>
    </w:p>
    <w:p w14:paraId="11F79C80" w14:textId="77777777" w:rsidR="000C4C2A" w:rsidRDefault="000C4C2A" w:rsidP="000C4C2A">
      <w:pPr>
        <w:pStyle w:val="PARAGRAPH"/>
      </w:pPr>
    </w:p>
    <w:p w14:paraId="3659E0A4" w14:textId="77777777" w:rsidR="00F22B7B" w:rsidRPr="00367042" w:rsidRDefault="00F22B7B" w:rsidP="00F22B7B">
      <w:pPr>
        <w:pStyle w:val="PARAGRAPH"/>
        <w:ind w:left="320" w:firstLine="0"/>
        <w:rPr>
          <w:i/>
          <w:iCs/>
          <w:sz w:val="15"/>
          <w:szCs w:val="15"/>
        </w:rPr>
      </w:pPr>
      <w:r w:rsidRPr="00367042">
        <w:rPr>
          <w:i/>
          <w:iCs/>
          <w:sz w:val="15"/>
          <w:szCs w:val="15"/>
        </w:rPr>
        <w:t xml:space="preserve">Void read keypad() </w:t>
      </w:r>
    </w:p>
    <w:p w14:paraId="310BBA29" w14:textId="77777777" w:rsidR="00F22B7B" w:rsidRPr="00367042" w:rsidRDefault="00F22B7B" w:rsidP="00F22B7B">
      <w:pPr>
        <w:pStyle w:val="PARAGRAPH"/>
        <w:ind w:left="320" w:firstLine="0"/>
        <w:rPr>
          <w:i/>
          <w:iCs/>
          <w:sz w:val="15"/>
          <w:szCs w:val="15"/>
        </w:rPr>
      </w:pPr>
      <w:r w:rsidRPr="00367042">
        <w:rPr>
          <w:i/>
          <w:iCs/>
          <w:sz w:val="15"/>
          <w:szCs w:val="15"/>
        </w:rPr>
        <w:t xml:space="preserve">    get key pressed</w:t>
      </w:r>
    </w:p>
    <w:p w14:paraId="29F194C8" w14:textId="77777777" w:rsidR="00F22B7B" w:rsidRPr="00367042" w:rsidRDefault="00F22B7B" w:rsidP="00F22B7B">
      <w:pPr>
        <w:pStyle w:val="PARAGRAPH"/>
        <w:ind w:left="320" w:firstLine="0"/>
        <w:rPr>
          <w:i/>
          <w:iCs/>
          <w:sz w:val="15"/>
          <w:szCs w:val="15"/>
        </w:rPr>
      </w:pPr>
      <w:r w:rsidRPr="00367042">
        <w:rPr>
          <w:i/>
          <w:iCs/>
          <w:sz w:val="15"/>
          <w:szCs w:val="15"/>
        </w:rPr>
        <w:t xml:space="preserve">    If key pressed != #</w:t>
      </w:r>
    </w:p>
    <w:p w14:paraId="33E586FC" w14:textId="77777777" w:rsidR="00F22B7B" w:rsidRPr="008E6840" w:rsidRDefault="00F22B7B" w:rsidP="00F22B7B">
      <w:pPr>
        <w:pStyle w:val="PARAGRAPH"/>
        <w:ind w:left="320" w:firstLine="0"/>
        <w:rPr>
          <w:i/>
          <w:iCs/>
          <w:sz w:val="15"/>
          <w:szCs w:val="15"/>
        </w:rPr>
      </w:pPr>
      <w:r w:rsidRPr="00367042">
        <w:rPr>
          <w:i/>
          <w:iCs/>
          <w:sz w:val="15"/>
          <w:szCs w:val="15"/>
        </w:rPr>
        <w:t xml:space="preserve">       pad += new key pressed</w:t>
      </w:r>
    </w:p>
    <w:p w14:paraId="3C843108" w14:textId="77777777" w:rsidR="00F22B7B" w:rsidRDefault="00F22B7B" w:rsidP="000C4C2A">
      <w:pPr>
        <w:pStyle w:val="PARAGRAPH"/>
      </w:pPr>
    </w:p>
    <w:p w14:paraId="4B8E4FC4" w14:textId="7D1D0F9F" w:rsidR="00F22B7B" w:rsidRPr="000C4C2A" w:rsidRDefault="00F22B7B" w:rsidP="00F22B7B">
      <w:pPr>
        <w:pStyle w:val="Heading4"/>
      </w:pPr>
      <w:r>
        <w:t xml:space="preserve">Buzzer </w:t>
      </w:r>
    </w:p>
    <w:p w14:paraId="6AD62967" w14:textId="0DCBA504" w:rsidR="008E6840" w:rsidRDefault="00ED7B97" w:rsidP="00F22B7B">
      <w:pPr>
        <w:pStyle w:val="Pseudocode"/>
      </w:pPr>
      <w:r w:rsidRPr="00367042">
        <w:t>D</w:t>
      </w:r>
      <w:r w:rsidR="008E6840" w:rsidRPr="00367042">
        <w:t>efine</w:t>
      </w:r>
      <w:r w:rsidR="008E6840" w:rsidRPr="008E6840">
        <w:t xml:space="preserve"> buzzer</w:t>
      </w:r>
    </w:p>
    <w:p w14:paraId="26C70504" w14:textId="77777777" w:rsidR="00F22B7B" w:rsidRDefault="00F22B7B" w:rsidP="00F22B7B">
      <w:pPr>
        <w:pStyle w:val="Pseudocode"/>
      </w:pPr>
    </w:p>
    <w:p w14:paraId="06FE6595" w14:textId="166A4E1C" w:rsidR="00F22B7B" w:rsidRDefault="00F22B7B" w:rsidP="00F22B7B">
      <w:pPr>
        <w:pStyle w:val="Pseudocode"/>
      </w:pPr>
      <w:r>
        <w:t>loop()</w:t>
      </w:r>
    </w:p>
    <w:p w14:paraId="798DDED2" w14:textId="56EEE60B" w:rsidR="00F22B7B" w:rsidRDefault="00F22B7B" w:rsidP="00F22B7B">
      <w:pPr>
        <w:pStyle w:val="Pseudocode"/>
      </w:pPr>
      <w:r>
        <w:t>set buzzer</w:t>
      </w:r>
    </w:p>
    <w:p w14:paraId="52F06DCD" w14:textId="77777777" w:rsidR="00F22B7B" w:rsidRDefault="00F22B7B" w:rsidP="00F22B7B">
      <w:pPr>
        <w:pStyle w:val="Pseudocode"/>
      </w:pPr>
    </w:p>
    <w:p w14:paraId="62FA17B1" w14:textId="6E7439EB" w:rsidR="00F22B7B" w:rsidRDefault="00F22B7B" w:rsidP="00F22B7B">
      <w:pPr>
        <w:pStyle w:val="Pseudocode"/>
      </w:pPr>
      <w:r>
        <w:t>if timer = 30 seconds</w:t>
      </w:r>
    </w:p>
    <w:p w14:paraId="2F88D35C" w14:textId="42FF0BB0" w:rsidR="00F22B7B" w:rsidRDefault="00F22B7B" w:rsidP="00F22B7B">
      <w:pPr>
        <w:pStyle w:val="Pseudocode"/>
      </w:pPr>
      <w:r>
        <w:tab/>
        <w:t>buzzer on</w:t>
      </w:r>
    </w:p>
    <w:p w14:paraId="63A10E96" w14:textId="77777777" w:rsidR="00F22B7B" w:rsidRDefault="00F22B7B" w:rsidP="00F22B7B">
      <w:pPr>
        <w:pStyle w:val="PARAGRAPH"/>
      </w:pPr>
    </w:p>
    <w:p w14:paraId="4AD1B24A" w14:textId="77777777" w:rsidR="00F22B7B" w:rsidRPr="00F22B7B" w:rsidRDefault="00F22B7B" w:rsidP="00F22B7B">
      <w:pPr>
        <w:pStyle w:val="PARAGRAPH"/>
      </w:pPr>
    </w:p>
    <w:p w14:paraId="6B780B48" w14:textId="77777777" w:rsidR="001420E6" w:rsidRPr="008E6840" w:rsidRDefault="001420E6" w:rsidP="00367042">
      <w:pPr>
        <w:pStyle w:val="PARAGRAPH"/>
        <w:ind w:left="320" w:firstLine="0"/>
        <w:rPr>
          <w:i/>
          <w:iCs/>
          <w:sz w:val="15"/>
          <w:szCs w:val="15"/>
        </w:rPr>
      </w:pPr>
    </w:p>
    <w:p w14:paraId="2A4C24C2" w14:textId="77777777" w:rsidR="008E6840" w:rsidRPr="008E6840" w:rsidRDefault="008E6840" w:rsidP="00367042">
      <w:pPr>
        <w:pStyle w:val="PARAGRAPHnoindent"/>
        <w:ind w:left="320"/>
        <w:rPr>
          <w:i/>
          <w:iCs/>
          <w:sz w:val="15"/>
          <w:szCs w:val="15"/>
        </w:rPr>
      </w:pPr>
    </w:p>
    <w:p w14:paraId="462AF2AE" w14:textId="77777777" w:rsidR="008E6840" w:rsidRDefault="008E6840" w:rsidP="00367042">
      <w:pPr>
        <w:pStyle w:val="PARAGRAPHnoindent"/>
        <w:ind w:left="320"/>
        <w:rPr>
          <w:i/>
          <w:iCs/>
          <w:sz w:val="15"/>
          <w:szCs w:val="15"/>
        </w:rPr>
      </w:pPr>
      <w:r w:rsidRPr="008E6840">
        <w:rPr>
          <w:i/>
          <w:iCs/>
          <w:sz w:val="15"/>
          <w:szCs w:val="15"/>
        </w:rPr>
        <w:t>void setup() {</w:t>
      </w:r>
    </w:p>
    <w:p w14:paraId="7D36A910" w14:textId="5F7EADA4" w:rsidR="008E6840" w:rsidRPr="008E6840" w:rsidRDefault="00F22B7B" w:rsidP="00F22B7B">
      <w:pPr>
        <w:pStyle w:val="Heading4"/>
      </w:pPr>
      <w:r>
        <w:t>On/Off button</w:t>
      </w:r>
    </w:p>
    <w:p w14:paraId="2B8C1A6B" w14:textId="77777777" w:rsidR="008E6840" w:rsidRDefault="008E6840" w:rsidP="00367042">
      <w:pPr>
        <w:pStyle w:val="PARAGRAPHnoindent"/>
        <w:ind w:left="320"/>
        <w:rPr>
          <w:i/>
          <w:iCs/>
          <w:sz w:val="15"/>
          <w:szCs w:val="15"/>
        </w:rPr>
      </w:pPr>
      <w:r w:rsidRPr="008E6840">
        <w:rPr>
          <w:i/>
          <w:iCs/>
          <w:sz w:val="15"/>
          <w:szCs w:val="15"/>
        </w:rPr>
        <w:t>void loop() {</w:t>
      </w:r>
    </w:p>
    <w:p w14:paraId="1978B072" w14:textId="75122F43" w:rsidR="006D5DE5" w:rsidRDefault="006D5DE5" w:rsidP="006D5DE5">
      <w:pPr>
        <w:pStyle w:val="Pseudocode"/>
        <w:ind w:firstLine="320"/>
      </w:pPr>
      <w:r>
        <w:t xml:space="preserve"> if button is pressed</w:t>
      </w:r>
    </w:p>
    <w:p w14:paraId="4E64DC2A" w14:textId="50C81E43" w:rsidR="006D5DE5" w:rsidRDefault="006D5DE5" w:rsidP="006D5DE5">
      <w:pPr>
        <w:pStyle w:val="Pseudocode"/>
      </w:pPr>
      <w:r>
        <w:t xml:space="preserve">     Enter pin</w:t>
      </w:r>
    </w:p>
    <w:p w14:paraId="661791A8" w14:textId="316A86E9" w:rsidR="006D5DE5" w:rsidRDefault="006D5DE5" w:rsidP="006D5DE5">
      <w:pPr>
        <w:pStyle w:val="Pseudocode"/>
      </w:pPr>
      <w:r>
        <w:t xml:space="preserve">    Device = on/off</w:t>
      </w:r>
    </w:p>
    <w:p w14:paraId="0FF73ECA" w14:textId="77777777" w:rsidR="00F22B7B" w:rsidRPr="006D5DE5" w:rsidRDefault="00F22B7B" w:rsidP="00F22B7B">
      <w:pPr>
        <w:pStyle w:val="Pseudocode"/>
      </w:pPr>
      <w:r w:rsidRPr="006D5DE5">
        <w:t>Check if the device is on</w:t>
      </w:r>
    </w:p>
    <w:p w14:paraId="1B30720C" w14:textId="77777777" w:rsidR="00F22B7B" w:rsidRPr="00367042" w:rsidRDefault="00F22B7B" w:rsidP="00F22B7B">
      <w:pPr>
        <w:pStyle w:val="PARAGRAPHnoindent"/>
        <w:ind w:left="320"/>
        <w:rPr>
          <w:i/>
          <w:iCs/>
          <w:sz w:val="15"/>
          <w:szCs w:val="15"/>
        </w:rPr>
      </w:pPr>
      <w:r w:rsidRPr="008E6840">
        <w:rPr>
          <w:i/>
          <w:iCs/>
          <w:sz w:val="15"/>
          <w:szCs w:val="15"/>
        </w:rPr>
        <w:t xml:space="preserve">  </w:t>
      </w:r>
      <w:r w:rsidRPr="00367042">
        <w:rPr>
          <w:i/>
          <w:iCs/>
          <w:sz w:val="15"/>
          <w:szCs w:val="15"/>
        </w:rPr>
        <w:t>Set input/output of the ultrasonic sensor</w:t>
      </w:r>
    </w:p>
    <w:p w14:paraId="52068835" w14:textId="78C69CA1" w:rsidR="00F22B7B" w:rsidRPr="00367042" w:rsidRDefault="00F22B7B" w:rsidP="00F22B7B">
      <w:pPr>
        <w:pStyle w:val="PARAGRAPHnoindent"/>
        <w:rPr>
          <w:i/>
          <w:iCs/>
          <w:sz w:val="15"/>
          <w:szCs w:val="15"/>
        </w:rPr>
      </w:pPr>
      <w:r>
        <w:rPr>
          <w:i/>
          <w:iCs/>
          <w:sz w:val="15"/>
          <w:szCs w:val="15"/>
        </w:rPr>
        <w:t xml:space="preserve">      </w:t>
      </w:r>
      <w:r w:rsidRPr="008E6840">
        <w:rPr>
          <w:i/>
          <w:iCs/>
          <w:sz w:val="15"/>
          <w:szCs w:val="15"/>
        </w:rPr>
        <w:t>}</w:t>
      </w:r>
    </w:p>
    <w:p w14:paraId="29D1A764" w14:textId="77777777" w:rsidR="006D5DE5" w:rsidRDefault="006D5DE5" w:rsidP="006D5DE5">
      <w:pPr>
        <w:pStyle w:val="Pseudocode"/>
      </w:pPr>
    </w:p>
    <w:p w14:paraId="7DE3938F" w14:textId="28981F44" w:rsidR="006D5DE5" w:rsidRDefault="006D5DE5" w:rsidP="006D5DE5">
      <w:pPr>
        <w:pStyle w:val="Pseudocode"/>
      </w:pPr>
      <w:r>
        <w:t xml:space="preserve">  If device = on</w:t>
      </w:r>
    </w:p>
    <w:p w14:paraId="4C7E0EC2" w14:textId="6F9A77DA" w:rsidR="001420E6" w:rsidRPr="00F22B7B" w:rsidRDefault="00F22B7B" w:rsidP="00F22B7B">
      <w:pPr>
        <w:pStyle w:val="Pseudocode"/>
      </w:pPr>
      <w:r>
        <w:tab/>
        <w:t>Execute the rest of the code…</w:t>
      </w:r>
    </w:p>
    <w:p w14:paraId="76DE61E5" w14:textId="4D035C22" w:rsidR="008823C5" w:rsidRPr="006D5DE5" w:rsidRDefault="008823C5" w:rsidP="006D5DE5">
      <w:pPr>
        <w:pStyle w:val="PARAGRAPHnoindent"/>
        <w:rPr>
          <w:i/>
          <w:iCs/>
          <w:sz w:val="15"/>
          <w:szCs w:val="15"/>
        </w:rPr>
      </w:pPr>
    </w:p>
    <w:p w14:paraId="7E99198D" w14:textId="7372096A" w:rsidR="008823C5" w:rsidRPr="00367042" w:rsidRDefault="00F22B7B" w:rsidP="00023617">
      <w:pPr>
        <w:pStyle w:val="Heading4"/>
      </w:pPr>
      <w:r>
        <w:t>Picture</w:t>
      </w:r>
    </w:p>
    <w:p w14:paraId="7E348AC8" w14:textId="35AC4AA3" w:rsidR="00FE26C7" w:rsidRPr="00367042" w:rsidRDefault="008823C5" w:rsidP="00367042">
      <w:pPr>
        <w:pStyle w:val="PARAGRAPH"/>
        <w:ind w:left="320" w:firstLine="0"/>
        <w:rPr>
          <w:i/>
          <w:iCs/>
          <w:sz w:val="15"/>
          <w:szCs w:val="15"/>
        </w:rPr>
      </w:pPr>
      <w:r w:rsidRPr="00367042">
        <w:rPr>
          <w:i/>
          <w:iCs/>
          <w:sz w:val="15"/>
          <w:szCs w:val="15"/>
        </w:rPr>
        <w:t>Import serial</w:t>
      </w:r>
    </w:p>
    <w:p w14:paraId="30559ED0" w14:textId="2F45735B" w:rsidR="006B6EA8" w:rsidRDefault="008823C5" w:rsidP="00F22B7B">
      <w:pPr>
        <w:pStyle w:val="PARAGRAPH"/>
        <w:ind w:left="320" w:firstLine="0"/>
        <w:rPr>
          <w:i/>
          <w:iCs/>
          <w:sz w:val="15"/>
          <w:szCs w:val="15"/>
        </w:rPr>
      </w:pPr>
      <w:r w:rsidRPr="00367042">
        <w:rPr>
          <w:i/>
          <w:iCs/>
          <w:sz w:val="15"/>
          <w:szCs w:val="15"/>
        </w:rPr>
        <w:t>Import cv2</w:t>
      </w:r>
    </w:p>
    <w:p w14:paraId="650AEFEC" w14:textId="77777777" w:rsidR="00F22B7B" w:rsidRPr="00367042" w:rsidRDefault="00F22B7B" w:rsidP="00F22B7B">
      <w:pPr>
        <w:pStyle w:val="PARAGRAPH"/>
        <w:ind w:left="320" w:firstLine="0"/>
        <w:rPr>
          <w:i/>
          <w:iCs/>
          <w:sz w:val="15"/>
          <w:szCs w:val="15"/>
        </w:rPr>
      </w:pPr>
      <w:r w:rsidRPr="00367042">
        <w:rPr>
          <w:i/>
          <w:iCs/>
          <w:sz w:val="15"/>
          <w:szCs w:val="15"/>
        </w:rPr>
        <w:t>Import time</w:t>
      </w:r>
    </w:p>
    <w:p w14:paraId="6FA3106A" w14:textId="77777777" w:rsidR="00F22B7B" w:rsidRDefault="00F22B7B" w:rsidP="00F22B7B">
      <w:pPr>
        <w:pStyle w:val="PARAGRAPH"/>
        <w:ind w:left="320" w:firstLine="0"/>
        <w:rPr>
          <w:i/>
          <w:iCs/>
          <w:sz w:val="15"/>
          <w:szCs w:val="15"/>
        </w:rPr>
      </w:pPr>
      <w:r w:rsidRPr="00367042">
        <w:rPr>
          <w:i/>
          <w:iCs/>
          <w:sz w:val="15"/>
          <w:szCs w:val="15"/>
        </w:rPr>
        <w:t>Import os</w:t>
      </w:r>
    </w:p>
    <w:p w14:paraId="3CE2F61D" w14:textId="77777777" w:rsidR="00F22B7B" w:rsidRPr="00367042" w:rsidRDefault="00F22B7B" w:rsidP="00F22B7B">
      <w:pPr>
        <w:pStyle w:val="PARAGRAPH"/>
        <w:ind w:left="320" w:firstLine="0"/>
        <w:rPr>
          <w:i/>
          <w:iCs/>
          <w:sz w:val="15"/>
          <w:szCs w:val="15"/>
        </w:rPr>
      </w:pPr>
    </w:p>
    <w:p w14:paraId="2A9A4FF1" w14:textId="38DF526A" w:rsidR="008823C5" w:rsidRPr="00367042" w:rsidRDefault="008823C5" w:rsidP="00367042">
      <w:pPr>
        <w:pStyle w:val="PARAGRAPH"/>
        <w:ind w:left="320" w:firstLine="0"/>
        <w:rPr>
          <w:i/>
          <w:iCs/>
          <w:sz w:val="15"/>
          <w:szCs w:val="15"/>
        </w:rPr>
      </w:pPr>
      <w:r w:rsidRPr="00367042">
        <w:rPr>
          <w:i/>
          <w:iCs/>
          <w:sz w:val="15"/>
          <w:szCs w:val="15"/>
        </w:rPr>
        <w:t>Set serial port</w:t>
      </w:r>
    </w:p>
    <w:p w14:paraId="6CF4FA45" w14:textId="319BF147" w:rsidR="008823C5" w:rsidRPr="00367042" w:rsidRDefault="008823C5" w:rsidP="00367042">
      <w:pPr>
        <w:pStyle w:val="PARAGRAPH"/>
        <w:ind w:left="320" w:firstLine="0"/>
        <w:rPr>
          <w:i/>
          <w:iCs/>
          <w:sz w:val="15"/>
          <w:szCs w:val="15"/>
        </w:rPr>
      </w:pPr>
      <w:r w:rsidRPr="00367042">
        <w:rPr>
          <w:i/>
          <w:iCs/>
          <w:sz w:val="15"/>
          <w:szCs w:val="15"/>
        </w:rPr>
        <w:t>Set directory for saved images</w:t>
      </w:r>
    </w:p>
    <w:p w14:paraId="62F533C4" w14:textId="613ABB2F" w:rsidR="008823C5" w:rsidRPr="00367042" w:rsidRDefault="008823C5" w:rsidP="00367042">
      <w:pPr>
        <w:pStyle w:val="PARAGRAPH"/>
        <w:ind w:left="320" w:firstLine="0"/>
        <w:rPr>
          <w:i/>
          <w:iCs/>
          <w:sz w:val="15"/>
          <w:szCs w:val="15"/>
        </w:rPr>
      </w:pPr>
      <w:r w:rsidRPr="00367042">
        <w:rPr>
          <w:i/>
          <w:iCs/>
          <w:sz w:val="15"/>
          <w:szCs w:val="15"/>
        </w:rPr>
        <w:t>Make the directory if it does not exist</w:t>
      </w:r>
    </w:p>
    <w:p w14:paraId="1EB25B11" w14:textId="2DAAE6E0" w:rsidR="008823C5" w:rsidRPr="00367042" w:rsidRDefault="008823C5" w:rsidP="00367042">
      <w:pPr>
        <w:pStyle w:val="PARAGRAPH"/>
        <w:ind w:left="320" w:firstLine="0"/>
        <w:rPr>
          <w:i/>
          <w:iCs/>
          <w:sz w:val="15"/>
          <w:szCs w:val="15"/>
        </w:rPr>
      </w:pPr>
      <w:r w:rsidRPr="00367042">
        <w:rPr>
          <w:i/>
          <w:iCs/>
          <w:sz w:val="15"/>
          <w:szCs w:val="15"/>
        </w:rPr>
        <w:t>Open camera</w:t>
      </w:r>
    </w:p>
    <w:p w14:paraId="61A93F19" w14:textId="08E8FBD0" w:rsidR="008823C5" w:rsidRPr="00367042" w:rsidRDefault="008823C5" w:rsidP="00367042">
      <w:pPr>
        <w:pStyle w:val="PARAGRAPH"/>
        <w:ind w:left="320" w:firstLine="0"/>
        <w:rPr>
          <w:i/>
          <w:iCs/>
          <w:sz w:val="15"/>
          <w:szCs w:val="15"/>
        </w:rPr>
      </w:pPr>
      <w:r w:rsidRPr="00367042">
        <w:rPr>
          <w:i/>
          <w:iCs/>
          <w:sz w:val="15"/>
          <w:szCs w:val="15"/>
        </w:rPr>
        <w:t>If the camera does not work, then exit</w:t>
      </w:r>
    </w:p>
    <w:p w14:paraId="28FBD4D4" w14:textId="77777777" w:rsidR="008823C5" w:rsidRPr="00367042" w:rsidRDefault="008823C5" w:rsidP="00367042">
      <w:pPr>
        <w:pStyle w:val="PARAGRAPH"/>
        <w:ind w:left="320" w:firstLine="0"/>
        <w:rPr>
          <w:i/>
          <w:iCs/>
          <w:sz w:val="15"/>
          <w:szCs w:val="15"/>
        </w:rPr>
      </w:pPr>
    </w:p>
    <w:p w14:paraId="57AC1A45" w14:textId="534C162E" w:rsidR="008823C5" w:rsidRPr="00367042" w:rsidRDefault="008823C5" w:rsidP="00367042">
      <w:pPr>
        <w:pStyle w:val="PARAGRAPH"/>
        <w:ind w:left="320" w:firstLine="0"/>
        <w:rPr>
          <w:i/>
          <w:iCs/>
          <w:sz w:val="15"/>
          <w:szCs w:val="15"/>
        </w:rPr>
      </w:pPr>
      <w:r w:rsidRPr="00367042">
        <w:rPr>
          <w:i/>
          <w:iCs/>
          <w:sz w:val="15"/>
          <w:szCs w:val="15"/>
        </w:rPr>
        <w:t>while true</w:t>
      </w:r>
    </w:p>
    <w:p w14:paraId="6A7E2EEA" w14:textId="7DE7B339" w:rsidR="008823C5" w:rsidRPr="00367042" w:rsidRDefault="008823C5" w:rsidP="00367042">
      <w:pPr>
        <w:pStyle w:val="PARAGRAPH"/>
        <w:ind w:left="320" w:firstLine="0"/>
        <w:rPr>
          <w:i/>
          <w:iCs/>
          <w:sz w:val="15"/>
          <w:szCs w:val="15"/>
        </w:rPr>
      </w:pPr>
      <w:r w:rsidRPr="00367042">
        <w:rPr>
          <w:i/>
          <w:iCs/>
          <w:sz w:val="15"/>
          <w:szCs w:val="15"/>
        </w:rPr>
        <w:t xml:space="preserve">   if port has information waiting</w:t>
      </w:r>
    </w:p>
    <w:p w14:paraId="559CB9B9" w14:textId="019C7ABF" w:rsidR="008823C5" w:rsidRPr="00367042" w:rsidRDefault="008823C5" w:rsidP="00367042">
      <w:pPr>
        <w:pStyle w:val="PARAGRAPH"/>
        <w:ind w:left="320" w:firstLine="0"/>
        <w:rPr>
          <w:i/>
          <w:iCs/>
          <w:sz w:val="15"/>
          <w:szCs w:val="15"/>
        </w:rPr>
      </w:pPr>
      <w:r w:rsidRPr="00367042">
        <w:rPr>
          <w:i/>
          <w:iCs/>
          <w:sz w:val="15"/>
          <w:szCs w:val="15"/>
        </w:rPr>
        <w:t xml:space="preserve">      read data</w:t>
      </w:r>
    </w:p>
    <w:p w14:paraId="5D00B527" w14:textId="13613B24" w:rsidR="008823C5" w:rsidRPr="00367042" w:rsidRDefault="008823C5" w:rsidP="00367042">
      <w:pPr>
        <w:pStyle w:val="PARAGRAPH"/>
        <w:ind w:left="320" w:firstLine="0"/>
        <w:rPr>
          <w:i/>
          <w:iCs/>
          <w:sz w:val="15"/>
          <w:szCs w:val="15"/>
        </w:rPr>
      </w:pPr>
      <w:r w:rsidRPr="00367042">
        <w:rPr>
          <w:i/>
          <w:iCs/>
          <w:sz w:val="15"/>
          <w:szCs w:val="15"/>
        </w:rPr>
        <w:t xml:space="preserve">      if command = take picture</w:t>
      </w:r>
    </w:p>
    <w:p w14:paraId="24D20845" w14:textId="261D0270" w:rsidR="008823C5" w:rsidRPr="00367042" w:rsidRDefault="008823C5" w:rsidP="00367042">
      <w:pPr>
        <w:pStyle w:val="PARAGRAPH"/>
        <w:ind w:left="320" w:firstLine="0"/>
        <w:rPr>
          <w:i/>
          <w:iCs/>
          <w:sz w:val="15"/>
          <w:szCs w:val="15"/>
        </w:rPr>
      </w:pPr>
      <w:r w:rsidRPr="00367042">
        <w:rPr>
          <w:i/>
          <w:iCs/>
          <w:sz w:val="15"/>
          <w:szCs w:val="15"/>
        </w:rPr>
        <w:t xml:space="preserve">      take picture</w:t>
      </w:r>
    </w:p>
    <w:p w14:paraId="0354F801" w14:textId="755F3FCF" w:rsidR="008823C5" w:rsidRPr="00367042" w:rsidRDefault="008823C5" w:rsidP="00367042">
      <w:pPr>
        <w:pStyle w:val="PARAGRAPH"/>
        <w:ind w:left="320" w:firstLine="0"/>
        <w:rPr>
          <w:i/>
          <w:iCs/>
          <w:sz w:val="15"/>
          <w:szCs w:val="15"/>
        </w:rPr>
      </w:pPr>
      <w:r w:rsidRPr="00367042">
        <w:rPr>
          <w:i/>
          <w:iCs/>
          <w:sz w:val="15"/>
          <w:szCs w:val="15"/>
        </w:rPr>
        <w:t xml:space="preserve">      if picture is taken</w:t>
      </w:r>
    </w:p>
    <w:p w14:paraId="16C5D2A6" w14:textId="37EAC6BD" w:rsidR="008823C5" w:rsidRPr="00367042" w:rsidRDefault="008823C5" w:rsidP="00367042">
      <w:pPr>
        <w:pStyle w:val="PARAGRAPH"/>
        <w:ind w:left="320" w:firstLine="0"/>
        <w:rPr>
          <w:i/>
          <w:iCs/>
          <w:sz w:val="15"/>
          <w:szCs w:val="15"/>
        </w:rPr>
      </w:pPr>
      <w:r w:rsidRPr="00367042">
        <w:rPr>
          <w:i/>
          <w:iCs/>
          <w:sz w:val="15"/>
          <w:szCs w:val="15"/>
        </w:rPr>
        <w:t xml:space="preserve">         timestamp = year-month-day</w:t>
      </w:r>
    </w:p>
    <w:p w14:paraId="52E3749E" w14:textId="0D6F092C" w:rsidR="00023617" w:rsidRDefault="008823C5" w:rsidP="00F22B7B">
      <w:pPr>
        <w:pStyle w:val="PARAGRAPH"/>
        <w:ind w:left="320" w:firstLine="0"/>
        <w:rPr>
          <w:i/>
          <w:iCs/>
          <w:sz w:val="15"/>
          <w:szCs w:val="15"/>
        </w:rPr>
      </w:pPr>
      <w:r w:rsidRPr="00367042">
        <w:rPr>
          <w:i/>
          <w:iCs/>
          <w:sz w:val="15"/>
          <w:szCs w:val="15"/>
        </w:rPr>
        <w:t xml:space="preserve">         file name = image-timestamp.jpg</w:t>
      </w:r>
    </w:p>
    <w:p w14:paraId="0F126946" w14:textId="16BDBD79" w:rsidR="00F22B7B" w:rsidRDefault="00F22B7B" w:rsidP="00F22B7B">
      <w:pPr>
        <w:pStyle w:val="Heading4"/>
      </w:pPr>
      <w:r>
        <w:t>Email</w:t>
      </w:r>
    </w:p>
    <w:p w14:paraId="104C8E0B" w14:textId="77777777" w:rsidR="00F22B7B" w:rsidRDefault="00F22B7B" w:rsidP="00F22B7B">
      <w:pPr>
        <w:pStyle w:val="PARAGRAPH"/>
        <w:ind w:firstLine="320"/>
        <w:rPr>
          <w:i/>
          <w:iCs/>
          <w:sz w:val="15"/>
          <w:szCs w:val="15"/>
        </w:rPr>
      </w:pPr>
      <w:r>
        <w:rPr>
          <w:i/>
          <w:iCs/>
          <w:sz w:val="15"/>
          <w:szCs w:val="15"/>
        </w:rPr>
        <w:t xml:space="preserve">Import </w:t>
      </w:r>
      <w:r w:rsidRPr="00367042">
        <w:rPr>
          <w:i/>
          <w:iCs/>
          <w:sz w:val="15"/>
          <w:szCs w:val="15"/>
        </w:rPr>
        <w:t xml:space="preserve"> email </w:t>
      </w:r>
    </w:p>
    <w:p w14:paraId="63F208A5" w14:textId="77777777" w:rsidR="00F22B7B" w:rsidRDefault="00F22B7B" w:rsidP="00F22B7B">
      <w:pPr>
        <w:pStyle w:val="PARAGRAPH"/>
        <w:ind w:firstLine="320"/>
        <w:rPr>
          <w:i/>
          <w:iCs/>
          <w:sz w:val="15"/>
          <w:szCs w:val="15"/>
        </w:rPr>
      </w:pPr>
    </w:p>
    <w:p w14:paraId="57429B2D" w14:textId="77777777" w:rsidR="00F22B7B" w:rsidRPr="006B6EA8" w:rsidRDefault="00F22B7B" w:rsidP="00F22B7B">
      <w:pPr>
        <w:pStyle w:val="PARAGRAPH"/>
        <w:ind w:left="320" w:firstLine="0"/>
        <w:rPr>
          <w:i/>
          <w:iCs/>
          <w:sz w:val="15"/>
          <w:szCs w:val="15"/>
        </w:rPr>
      </w:pPr>
      <w:r>
        <w:rPr>
          <w:i/>
          <w:iCs/>
          <w:sz w:val="15"/>
          <w:szCs w:val="15"/>
        </w:rPr>
        <w:t>Smtp port</w:t>
      </w:r>
    </w:p>
    <w:p w14:paraId="3147E324" w14:textId="77777777" w:rsidR="00F22B7B" w:rsidRDefault="00F22B7B" w:rsidP="00F22B7B">
      <w:pPr>
        <w:pStyle w:val="PARAGRAPH"/>
        <w:ind w:left="320" w:firstLine="0"/>
        <w:rPr>
          <w:i/>
          <w:iCs/>
          <w:sz w:val="15"/>
          <w:szCs w:val="15"/>
        </w:rPr>
      </w:pPr>
      <w:r>
        <w:rPr>
          <w:i/>
          <w:iCs/>
          <w:sz w:val="15"/>
          <w:szCs w:val="15"/>
        </w:rPr>
        <w:t>Smtp server</w:t>
      </w:r>
    </w:p>
    <w:p w14:paraId="2DE1B518" w14:textId="77777777" w:rsidR="00F22B7B" w:rsidRDefault="00F22B7B" w:rsidP="00F22B7B">
      <w:pPr>
        <w:pStyle w:val="PARAGRAPH"/>
        <w:ind w:left="320" w:firstLine="0"/>
        <w:rPr>
          <w:i/>
          <w:iCs/>
          <w:sz w:val="15"/>
          <w:szCs w:val="15"/>
        </w:rPr>
      </w:pPr>
    </w:p>
    <w:p w14:paraId="46ED2B77" w14:textId="77777777" w:rsidR="00F22B7B" w:rsidRDefault="00F22B7B" w:rsidP="00F22B7B">
      <w:pPr>
        <w:pStyle w:val="PARAGRAPH"/>
        <w:ind w:left="320" w:firstLine="0"/>
        <w:rPr>
          <w:i/>
          <w:iCs/>
          <w:sz w:val="15"/>
          <w:szCs w:val="15"/>
        </w:rPr>
      </w:pPr>
      <w:r>
        <w:rPr>
          <w:i/>
          <w:iCs/>
          <w:sz w:val="15"/>
          <w:szCs w:val="15"/>
        </w:rPr>
        <w:t>Email from</w:t>
      </w:r>
    </w:p>
    <w:p w14:paraId="13A95497" w14:textId="77777777" w:rsidR="00F22B7B" w:rsidRDefault="00F22B7B" w:rsidP="00F22B7B">
      <w:pPr>
        <w:pStyle w:val="PARAGRAPH"/>
        <w:ind w:left="320" w:firstLine="0"/>
        <w:rPr>
          <w:i/>
          <w:iCs/>
          <w:sz w:val="15"/>
          <w:szCs w:val="15"/>
        </w:rPr>
      </w:pPr>
      <w:r>
        <w:rPr>
          <w:i/>
          <w:iCs/>
          <w:sz w:val="15"/>
          <w:szCs w:val="15"/>
        </w:rPr>
        <w:t>Email to</w:t>
      </w:r>
    </w:p>
    <w:p w14:paraId="621EEEF5" w14:textId="77777777" w:rsidR="00F22B7B" w:rsidRDefault="00F22B7B" w:rsidP="00F22B7B">
      <w:pPr>
        <w:pStyle w:val="PARAGRAPH"/>
        <w:ind w:left="320" w:firstLine="0"/>
        <w:rPr>
          <w:i/>
          <w:iCs/>
          <w:sz w:val="15"/>
          <w:szCs w:val="15"/>
        </w:rPr>
      </w:pPr>
    </w:p>
    <w:p w14:paraId="57C21F7E" w14:textId="77777777" w:rsidR="00F22B7B" w:rsidRDefault="00F22B7B" w:rsidP="00F22B7B">
      <w:pPr>
        <w:pStyle w:val="PARAGRAPH"/>
        <w:ind w:left="320" w:firstLine="0"/>
        <w:rPr>
          <w:i/>
          <w:iCs/>
          <w:sz w:val="15"/>
          <w:szCs w:val="15"/>
        </w:rPr>
      </w:pPr>
      <w:r>
        <w:rPr>
          <w:i/>
          <w:iCs/>
          <w:sz w:val="15"/>
          <w:szCs w:val="15"/>
        </w:rPr>
        <w:t>password</w:t>
      </w:r>
    </w:p>
    <w:p w14:paraId="4D3F1398" w14:textId="77777777" w:rsidR="00F22B7B" w:rsidRDefault="00F22B7B" w:rsidP="00F22B7B">
      <w:pPr>
        <w:pStyle w:val="PARAGRAPH"/>
        <w:ind w:left="320" w:firstLine="0"/>
        <w:rPr>
          <w:i/>
          <w:iCs/>
          <w:sz w:val="15"/>
          <w:szCs w:val="15"/>
        </w:rPr>
      </w:pPr>
    </w:p>
    <w:p w14:paraId="07DF7A80" w14:textId="77777777" w:rsidR="00F22B7B" w:rsidRDefault="00F22B7B" w:rsidP="00F22B7B">
      <w:pPr>
        <w:pStyle w:val="PARAGRAPH"/>
        <w:ind w:left="320" w:firstLine="0"/>
        <w:rPr>
          <w:i/>
          <w:iCs/>
          <w:sz w:val="15"/>
          <w:szCs w:val="15"/>
        </w:rPr>
      </w:pPr>
      <w:r>
        <w:rPr>
          <w:i/>
          <w:iCs/>
          <w:sz w:val="15"/>
          <w:szCs w:val="15"/>
        </w:rPr>
        <w:t>send email()</w:t>
      </w:r>
    </w:p>
    <w:p w14:paraId="236B3088" w14:textId="77777777" w:rsidR="00F22B7B" w:rsidRDefault="00F22B7B" w:rsidP="00F22B7B">
      <w:pPr>
        <w:pStyle w:val="PARAGRAPH"/>
        <w:ind w:left="320" w:firstLine="0"/>
        <w:rPr>
          <w:i/>
          <w:iCs/>
          <w:sz w:val="15"/>
          <w:szCs w:val="15"/>
        </w:rPr>
      </w:pPr>
      <w:r>
        <w:rPr>
          <w:i/>
          <w:iCs/>
          <w:sz w:val="15"/>
          <w:szCs w:val="15"/>
        </w:rPr>
        <w:tab/>
        <w:t>message from</w:t>
      </w:r>
    </w:p>
    <w:p w14:paraId="62319570" w14:textId="77777777" w:rsidR="00F22B7B" w:rsidRDefault="00F22B7B" w:rsidP="00F22B7B">
      <w:pPr>
        <w:pStyle w:val="PARAGRAPH"/>
        <w:ind w:left="320" w:firstLine="0"/>
        <w:rPr>
          <w:i/>
          <w:iCs/>
          <w:sz w:val="15"/>
          <w:szCs w:val="15"/>
        </w:rPr>
      </w:pPr>
      <w:r>
        <w:rPr>
          <w:i/>
          <w:iCs/>
          <w:sz w:val="15"/>
          <w:szCs w:val="15"/>
        </w:rPr>
        <w:tab/>
        <w:t>message subject</w:t>
      </w:r>
    </w:p>
    <w:p w14:paraId="233EE732" w14:textId="77777777" w:rsidR="00F22B7B" w:rsidRDefault="00F22B7B" w:rsidP="00F22B7B">
      <w:pPr>
        <w:pStyle w:val="PARAGRAPH"/>
        <w:ind w:left="320" w:firstLine="0"/>
        <w:rPr>
          <w:i/>
          <w:iCs/>
          <w:sz w:val="15"/>
          <w:szCs w:val="15"/>
        </w:rPr>
      </w:pPr>
      <w:r>
        <w:rPr>
          <w:i/>
          <w:iCs/>
          <w:sz w:val="15"/>
          <w:szCs w:val="15"/>
        </w:rPr>
        <w:tab/>
        <w:t>message to</w:t>
      </w:r>
    </w:p>
    <w:p w14:paraId="3F382628" w14:textId="77777777" w:rsidR="00F22B7B" w:rsidRDefault="00F22B7B" w:rsidP="00F22B7B">
      <w:pPr>
        <w:pStyle w:val="PARAGRAPH"/>
        <w:ind w:left="320" w:firstLine="0"/>
        <w:rPr>
          <w:i/>
          <w:iCs/>
          <w:sz w:val="15"/>
          <w:szCs w:val="15"/>
        </w:rPr>
      </w:pPr>
      <w:r>
        <w:rPr>
          <w:i/>
          <w:iCs/>
          <w:sz w:val="15"/>
          <w:szCs w:val="15"/>
        </w:rPr>
        <w:tab/>
      </w:r>
    </w:p>
    <w:p w14:paraId="681CA0D3" w14:textId="77777777" w:rsidR="00F22B7B" w:rsidRDefault="00F22B7B" w:rsidP="00F22B7B">
      <w:pPr>
        <w:pStyle w:val="PARAGRAPH"/>
        <w:ind w:left="320" w:firstLine="0"/>
        <w:rPr>
          <w:i/>
          <w:iCs/>
          <w:sz w:val="15"/>
          <w:szCs w:val="15"/>
        </w:rPr>
      </w:pPr>
      <w:r>
        <w:rPr>
          <w:i/>
          <w:iCs/>
          <w:sz w:val="15"/>
          <w:szCs w:val="15"/>
        </w:rPr>
        <w:tab/>
        <w:t>add body of the email</w:t>
      </w:r>
    </w:p>
    <w:p w14:paraId="2D52A5C1" w14:textId="77777777" w:rsidR="00F22B7B" w:rsidRDefault="00F22B7B" w:rsidP="00F22B7B">
      <w:pPr>
        <w:pStyle w:val="PARAGRAPH"/>
        <w:ind w:left="320" w:firstLine="0"/>
        <w:rPr>
          <w:i/>
          <w:iCs/>
          <w:sz w:val="15"/>
          <w:szCs w:val="15"/>
        </w:rPr>
      </w:pPr>
      <w:r>
        <w:rPr>
          <w:i/>
          <w:iCs/>
          <w:sz w:val="15"/>
          <w:szCs w:val="15"/>
        </w:rPr>
        <w:lastRenderedPageBreak/>
        <w:tab/>
        <w:t>add Image to the email</w:t>
      </w:r>
    </w:p>
    <w:p w14:paraId="56ADB48E" w14:textId="77777777" w:rsidR="00F22B7B" w:rsidRDefault="00F22B7B" w:rsidP="00F22B7B">
      <w:pPr>
        <w:pStyle w:val="PARAGRAPH"/>
        <w:ind w:left="320" w:firstLine="0"/>
        <w:rPr>
          <w:i/>
          <w:iCs/>
          <w:sz w:val="15"/>
          <w:szCs w:val="15"/>
        </w:rPr>
      </w:pPr>
      <w:r>
        <w:rPr>
          <w:i/>
          <w:iCs/>
          <w:sz w:val="15"/>
          <w:szCs w:val="15"/>
        </w:rPr>
        <w:tab/>
      </w:r>
    </w:p>
    <w:p w14:paraId="60F48473" w14:textId="77777777" w:rsidR="00F22B7B" w:rsidRDefault="00F22B7B" w:rsidP="00F22B7B">
      <w:pPr>
        <w:pStyle w:val="PARAGRAPH"/>
        <w:ind w:left="320" w:firstLine="0"/>
        <w:rPr>
          <w:i/>
          <w:iCs/>
          <w:sz w:val="15"/>
          <w:szCs w:val="15"/>
        </w:rPr>
      </w:pPr>
      <w:r>
        <w:rPr>
          <w:i/>
          <w:iCs/>
          <w:sz w:val="15"/>
          <w:szCs w:val="15"/>
        </w:rPr>
        <w:tab/>
        <w:t>Encode attachments</w:t>
      </w:r>
    </w:p>
    <w:p w14:paraId="1F8A19F4" w14:textId="77777777" w:rsidR="00F22B7B" w:rsidRDefault="00F22B7B" w:rsidP="00F22B7B">
      <w:pPr>
        <w:pStyle w:val="PARAGRAPH"/>
        <w:ind w:left="320" w:firstLine="400"/>
        <w:rPr>
          <w:i/>
          <w:iCs/>
          <w:sz w:val="15"/>
          <w:szCs w:val="15"/>
        </w:rPr>
      </w:pPr>
      <w:r>
        <w:rPr>
          <w:i/>
          <w:iCs/>
          <w:sz w:val="15"/>
          <w:szCs w:val="15"/>
        </w:rPr>
        <w:t>Connect to SMTP</w:t>
      </w:r>
    </w:p>
    <w:p w14:paraId="101267E1" w14:textId="77777777" w:rsidR="00F22B7B" w:rsidRDefault="00F22B7B" w:rsidP="00F22B7B">
      <w:pPr>
        <w:pStyle w:val="PARAGRAPH"/>
        <w:ind w:left="320" w:firstLine="400"/>
        <w:rPr>
          <w:i/>
          <w:iCs/>
          <w:sz w:val="15"/>
          <w:szCs w:val="15"/>
        </w:rPr>
      </w:pPr>
      <w:r>
        <w:rPr>
          <w:i/>
          <w:iCs/>
          <w:sz w:val="15"/>
          <w:szCs w:val="15"/>
        </w:rPr>
        <w:t>Send email</w:t>
      </w:r>
    </w:p>
    <w:p w14:paraId="2E08181D" w14:textId="75410079" w:rsidR="00F22B7B" w:rsidRPr="00794DDB" w:rsidRDefault="00F22B7B" w:rsidP="00794DDB">
      <w:pPr>
        <w:pStyle w:val="PARAGRAPH"/>
        <w:ind w:left="320" w:firstLine="400"/>
        <w:rPr>
          <w:i/>
          <w:iCs/>
          <w:sz w:val="15"/>
          <w:szCs w:val="15"/>
        </w:rPr>
      </w:pPr>
      <w:r>
        <w:rPr>
          <w:i/>
          <w:iCs/>
          <w:sz w:val="15"/>
          <w:szCs w:val="15"/>
        </w:rPr>
        <w:t>Disconnect</w:t>
      </w:r>
    </w:p>
    <w:p w14:paraId="6915F40E" w14:textId="7BB2D176" w:rsidR="000C4E29" w:rsidRDefault="00EA19AB" w:rsidP="00023617">
      <w:pPr>
        <w:pStyle w:val="Heading3"/>
      </w:pPr>
      <w:r>
        <w:t>Logic diagram</w:t>
      </w:r>
    </w:p>
    <w:p w14:paraId="280280DD" w14:textId="1385AB6D" w:rsidR="00FE26C7" w:rsidRPr="00FE26C7" w:rsidRDefault="001A6539" w:rsidP="00367042">
      <w:pPr>
        <w:pStyle w:val="PARAGRAPHnoindent"/>
        <w:ind w:left="320"/>
      </w:pPr>
      <w:r>
        <w:rPr>
          <w:noProof/>
        </w:rPr>
        <mc:AlternateContent>
          <mc:Choice Requires="wps">
            <w:drawing>
              <wp:anchor distT="0" distB="0" distL="114300" distR="114300" simplePos="0" relativeHeight="251659264" behindDoc="0" locked="0" layoutInCell="1" allowOverlap="1" wp14:anchorId="0DF2B3C3" wp14:editId="0A0E22C2">
                <wp:simplePos x="0" y="0"/>
                <wp:positionH relativeFrom="column">
                  <wp:align>left</wp:align>
                </wp:positionH>
                <wp:positionV relativeFrom="paragraph">
                  <wp:posOffset>50874</wp:posOffset>
                </wp:positionV>
                <wp:extent cx="2940050" cy="4241800"/>
                <wp:effectExtent l="0" t="0" r="0" b="6350"/>
                <wp:wrapNone/>
                <wp:docPr id="1027854978" name="Text Box 7"/>
                <wp:cNvGraphicFramePr/>
                <a:graphic xmlns:a="http://schemas.openxmlformats.org/drawingml/2006/main">
                  <a:graphicData uri="http://schemas.microsoft.com/office/word/2010/wordprocessingShape">
                    <wps:wsp>
                      <wps:cNvSpPr txBox="1"/>
                      <wps:spPr>
                        <a:xfrm>
                          <a:off x="0" y="0"/>
                          <a:ext cx="2940050" cy="4241800"/>
                        </a:xfrm>
                        <a:prstGeom prst="rect">
                          <a:avLst/>
                        </a:prstGeom>
                        <a:solidFill>
                          <a:schemeClr val="lt1"/>
                        </a:solidFill>
                        <a:ln w="6350">
                          <a:noFill/>
                        </a:ln>
                      </wps:spPr>
                      <wps:txb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9E2532">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F13AF95" w:rsidR="00FC7053" w:rsidRDefault="00FC7053" w:rsidP="009E2532">
                            <w:pPr>
                              <w:pStyle w:val="Caption"/>
                              <w:jc w:val="center"/>
                            </w:pPr>
                            <w:r>
                              <w:t xml:space="preserve">Figure </w:t>
                            </w:r>
                            <w:fldSimple w:instr=" SEQ Figure \* ARABIC ">
                              <w:r w:rsidR="008D769D">
                                <w:rPr>
                                  <w:noProof/>
                                </w:rPr>
                                <w:t>1</w:t>
                              </w:r>
                            </w:fldSimple>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F2B3C3" id="_x0000_t202" coordsize="21600,21600" o:spt="202" path="m,l,21600r21600,l21600,xe">
                <v:stroke joinstyle="miter"/>
                <v:path gradientshapeok="t" o:connecttype="rect"/>
              </v:shapetype>
              <v:shape id="Text Box 7" o:spid="_x0000_s1026" type="#_x0000_t202" style="position:absolute;left:0;text-align:left;margin-left:0;margin-top:4pt;width:231.5pt;height:334pt;z-index:251659264;visibility:visible;mso-wrap-style:square;mso-height-percent:0;mso-wrap-distance-left:9pt;mso-wrap-distance-top:0;mso-wrap-distance-right:9pt;mso-wrap-distance-bottom:0;mso-position-horizontal:lef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" fillcolor="white [3201]" stroked="f" strokeweight=".5pt">
                <v:textbox>
                  <w:txbxContent>
                    <w:p w14:paraId="037412C4" w14:textId="0F6971D0" w:rsidR="00242425" w:rsidRDefault="000C4E29">
                      <w:r>
                        <w:rPr>
                          <w:noProof/>
                        </w:rPr>
                        <w:drawing>
                          <wp:inline distT="0" distB="0" distL="0" distR="0" wp14:anchorId="5B3FE61E" wp14:editId="21EE7E8E">
                            <wp:extent cx="2750820" cy="4046220"/>
                            <wp:effectExtent l="0" t="0" r="0" b="0"/>
                            <wp:docPr id="2094958633" name="Picture 1" descr="A flowchart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2439" name="Picture 1" descr="A flowchart of a photo&#10;&#10;AI-generated content may be incorrect."/>
                                    <pic:cNvPicPr/>
                                  </pic:nvPicPr>
                                  <pic:blipFill>
                                    <a:blip r:embed="rId15"/>
                                    <a:stretch>
                                      <a:fillRect/>
                                    </a:stretch>
                                  </pic:blipFill>
                                  <pic:spPr>
                                    <a:xfrm>
                                      <a:off x="0" y="0"/>
                                      <a:ext cx="2750820" cy="4046220"/>
                                    </a:xfrm>
                                    <a:prstGeom prst="rect">
                                      <a:avLst/>
                                    </a:prstGeom>
                                  </pic:spPr>
                                </pic:pic>
                              </a:graphicData>
                            </a:graphic>
                          </wp:inline>
                        </w:drawing>
                      </w:r>
                      <w:r w:rsidR="00242425" w:rsidRPr="00242425">
                        <w:rPr>
                          <w:lang w:val="en-GB"/>
                        </w:rPr>
                        <w:br/>
                      </w:r>
                    </w:p>
                    <w:p w14:paraId="2D3A1C3E" w14:textId="77777777" w:rsidR="00242425" w:rsidRDefault="00242425"/>
                    <w:p w14:paraId="045784AD" w14:textId="77777777" w:rsidR="00242425" w:rsidRDefault="00242425"/>
                    <w:p w14:paraId="3254651F" w14:textId="77777777" w:rsidR="00242425" w:rsidRDefault="00242425"/>
                    <w:p w14:paraId="37032827" w14:textId="77777777" w:rsidR="00242425" w:rsidRDefault="00242425"/>
                    <w:p w14:paraId="1465FA7D" w14:textId="77777777" w:rsidR="00242425" w:rsidRDefault="00242425"/>
                    <w:p w14:paraId="75AD7DD2" w14:textId="77777777" w:rsidR="00242425" w:rsidRDefault="00242425"/>
                    <w:p w14:paraId="5066BE3A" w14:textId="77777777" w:rsidR="00242425" w:rsidRDefault="00242425"/>
                    <w:p w14:paraId="4DED8097" w14:textId="17371198" w:rsidR="00242425" w:rsidRDefault="00242425"/>
                    <w:p w14:paraId="403D6610" w14:textId="77777777" w:rsidR="00242425" w:rsidRDefault="00242425"/>
                    <w:p w14:paraId="11C08F04" w14:textId="77777777" w:rsidR="00242425" w:rsidRDefault="00242425"/>
                    <w:p w14:paraId="3360DB83" w14:textId="77777777" w:rsidR="00242425" w:rsidRDefault="00242425"/>
                    <w:p w14:paraId="05CA30EE" w14:textId="77777777" w:rsidR="00242425" w:rsidRDefault="00242425"/>
                    <w:p w14:paraId="4B1C3DB8" w14:textId="77777777" w:rsidR="00242425" w:rsidRDefault="00242425"/>
                    <w:p w14:paraId="513DC7C7" w14:textId="77777777" w:rsidR="00242425" w:rsidRDefault="00242425"/>
                    <w:p w14:paraId="2BC63933" w14:textId="77777777" w:rsidR="00242425" w:rsidRDefault="00242425"/>
                    <w:p w14:paraId="3882BFA2" w14:textId="77777777" w:rsidR="00242425" w:rsidRDefault="00242425"/>
                    <w:p w14:paraId="60C9F213" w14:textId="5AEBECA1" w:rsidR="00242425" w:rsidRDefault="00242425"/>
                    <w:p w14:paraId="6BC39130" w14:textId="77777777" w:rsidR="00242425" w:rsidRDefault="00242425"/>
                    <w:p w14:paraId="1D699631" w14:textId="77777777" w:rsidR="00242425" w:rsidRDefault="00242425"/>
                    <w:p w14:paraId="61C2CDA9" w14:textId="77777777" w:rsidR="00242425" w:rsidRDefault="00242425"/>
                    <w:p w14:paraId="2AF945EF" w14:textId="77777777" w:rsidR="00242425" w:rsidRDefault="00242425"/>
                    <w:p w14:paraId="727C5FAC" w14:textId="77777777" w:rsidR="00242425" w:rsidRDefault="00242425"/>
                    <w:p w14:paraId="4FFD7B99" w14:textId="77777777" w:rsidR="00242425" w:rsidRDefault="00242425"/>
                    <w:p w14:paraId="00CD992D" w14:textId="77777777" w:rsidR="00242425" w:rsidRDefault="00242425"/>
                    <w:p w14:paraId="1CFED737" w14:textId="77777777" w:rsidR="00FC7053" w:rsidRDefault="008E6840" w:rsidP="009E2532">
                      <w:pPr>
                        <w:keepNext/>
                      </w:pPr>
                      <w:r>
                        <w:rPr>
                          <w:noProof/>
                        </w:rPr>
                        <w:drawing>
                          <wp:inline distT="0" distB="0" distL="0" distR="0" wp14:anchorId="7DFE2F3E" wp14:editId="7514D195">
                            <wp:extent cx="2762250" cy="3899159"/>
                            <wp:effectExtent l="0" t="0" r="0" b="6350"/>
                            <wp:docPr id="18594968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11422" name="Picture 1" descr="A diagram of a computer program&#10;&#10;AI-generated content may be incorrect."/>
                                    <pic:cNvPicPr/>
                                  </pic:nvPicPr>
                                  <pic:blipFill>
                                    <a:blip r:embed="rId16"/>
                                    <a:stretch>
                                      <a:fillRect/>
                                    </a:stretch>
                                  </pic:blipFill>
                                  <pic:spPr>
                                    <a:xfrm>
                                      <a:off x="0" y="0"/>
                                      <a:ext cx="2767342" cy="3906346"/>
                                    </a:xfrm>
                                    <a:prstGeom prst="rect">
                                      <a:avLst/>
                                    </a:prstGeom>
                                  </pic:spPr>
                                </pic:pic>
                              </a:graphicData>
                            </a:graphic>
                          </wp:inline>
                        </w:drawing>
                      </w:r>
                    </w:p>
                    <w:p w14:paraId="77932508" w14:textId="5F13AF95" w:rsidR="00FC7053" w:rsidRDefault="00FC7053" w:rsidP="009E2532">
                      <w:pPr>
                        <w:pStyle w:val="Caption"/>
                        <w:jc w:val="center"/>
                      </w:pPr>
                      <w:r>
                        <w:t xml:space="preserve">Figure </w:t>
                      </w:r>
                      <w:fldSimple w:instr=" SEQ Figure \* ARABIC ">
                        <w:r w:rsidR="008D769D">
                          <w:rPr>
                            <w:noProof/>
                          </w:rPr>
                          <w:t>1</w:t>
                        </w:r>
                      </w:fldSimple>
                      <w:r>
                        <w:t>: Logic diagram</w:t>
                      </w:r>
                    </w:p>
                    <w:p w14:paraId="648773CB" w14:textId="4869C6DD" w:rsidR="00242425" w:rsidRDefault="00242425"/>
                    <w:p w14:paraId="0C3E2B3A" w14:textId="65055174" w:rsidR="008E6840" w:rsidRDefault="008E6840">
                      <w:pPr>
                        <w:rPr>
                          <w:noProof/>
                        </w:rPr>
                      </w:pPr>
                      <w:r>
                        <w:rPr>
                          <w:noProof/>
                        </w:rPr>
                        <w:t xml:space="preserve"> </w:t>
                      </w:r>
                    </w:p>
                    <w:p w14:paraId="37B5335E" w14:textId="77777777" w:rsidR="008E6840" w:rsidRDefault="008E6840">
                      <w:pPr>
                        <w:rPr>
                          <w:noProof/>
                        </w:rPr>
                      </w:pPr>
                    </w:p>
                    <w:p w14:paraId="01DAD6AF" w14:textId="77777777" w:rsidR="008E6840" w:rsidRDefault="008E6840">
                      <w:pPr>
                        <w:rPr>
                          <w:noProof/>
                        </w:rPr>
                      </w:pPr>
                    </w:p>
                    <w:p w14:paraId="6F19B8EB" w14:textId="77777777" w:rsidR="008E6840" w:rsidRDefault="008E6840">
                      <w:pPr>
                        <w:rPr>
                          <w:noProof/>
                        </w:rPr>
                      </w:pPr>
                    </w:p>
                    <w:p w14:paraId="4A0DC6E6" w14:textId="48D80B3A" w:rsidR="00242425" w:rsidRDefault="00242425"/>
                    <w:p w14:paraId="64A34775" w14:textId="0296CAAF" w:rsidR="00242425" w:rsidRDefault="00242425"/>
                  </w:txbxContent>
                </v:textbox>
              </v:shape>
            </w:pict>
          </mc:Fallback>
        </mc:AlternateContent>
      </w:r>
    </w:p>
    <w:p w14:paraId="3391E292" w14:textId="2C7375AF" w:rsidR="00FE26C7" w:rsidRDefault="00FE26C7" w:rsidP="00367042">
      <w:pPr>
        <w:ind w:left="320"/>
      </w:pPr>
    </w:p>
    <w:p w14:paraId="3EE74549" w14:textId="4401C327" w:rsidR="00FE26C7" w:rsidRDefault="00FE26C7" w:rsidP="00367042">
      <w:pPr>
        <w:ind w:left="320"/>
      </w:pPr>
    </w:p>
    <w:p w14:paraId="1521E28A" w14:textId="5958094B" w:rsidR="00FE26C7" w:rsidRDefault="00FE26C7" w:rsidP="00367042">
      <w:pPr>
        <w:ind w:left="320"/>
      </w:pPr>
    </w:p>
    <w:p w14:paraId="25CB2E13" w14:textId="04FB8415" w:rsidR="00FE26C7" w:rsidRDefault="00FE26C7" w:rsidP="00367042">
      <w:pPr>
        <w:ind w:left="320"/>
      </w:pPr>
    </w:p>
    <w:p w14:paraId="43AC33DC" w14:textId="0BA665A9" w:rsidR="00FE26C7" w:rsidRDefault="00FE26C7" w:rsidP="00367042">
      <w:pPr>
        <w:ind w:left="320"/>
      </w:pPr>
    </w:p>
    <w:p w14:paraId="1870C55C" w14:textId="77394A47" w:rsidR="00FE26C7" w:rsidRDefault="00FE26C7" w:rsidP="00367042">
      <w:pPr>
        <w:ind w:left="320"/>
      </w:pPr>
    </w:p>
    <w:p w14:paraId="51376AF2" w14:textId="240FE77A" w:rsidR="00FE26C7" w:rsidRDefault="00FE26C7" w:rsidP="00367042">
      <w:pPr>
        <w:ind w:left="320"/>
      </w:pPr>
    </w:p>
    <w:p w14:paraId="0DD39598" w14:textId="77777777" w:rsidR="00FE26C7" w:rsidRDefault="00FE26C7" w:rsidP="00367042">
      <w:pPr>
        <w:ind w:left="320"/>
      </w:pPr>
    </w:p>
    <w:p w14:paraId="76E8C617" w14:textId="77777777" w:rsidR="00FE26C7" w:rsidRDefault="00FE26C7" w:rsidP="00367042">
      <w:pPr>
        <w:ind w:left="320"/>
      </w:pPr>
    </w:p>
    <w:p w14:paraId="51D0E181" w14:textId="48CD3226" w:rsidR="00FE26C7" w:rsidRDefault="00FE26C7" w:rsidP="00367042">
      <w:pPr>
        <w:ind w:left="320"/>
      </w:pPr>
    </w:p>
    <w:p w14:paraId="12A9DD73" w14:textId="77777777" w:rsidR="00FE26C7" w:rsidRDefault="00FE26C7" w:rsidP="00367042">
      <w:pPr>
        <w:ind w:left="320"/>
      </w:pPr>
    </w:p>
    <w:p w14:paraId="3010B1BE" w14:textId="77777777" w:rsidR="00FE26C7" w:rsidRDefault="00FE26C7" w:rsidP="00367042">
      <w:pPr>
        <w:ind w:left="320"/>
      </w:pPr>
    </w:p>
    <w:p w14:paraId="17941256" w14:textId="489D8E7F" w:rsidR="00FE26C7" w:rsidRDefault="00FE26C7" w:rsidP="00367042">
      <w:pPr>
        <w:ind w:left="320"/>
      </w:pPr>
    </w:p>
    <w:p w14:paraId="02DF3D89" w14:textId="77777777" w:rsidR="00FE26C7" w:rsidRDefault="00FE26C7" w:rsidP="00367042">
      <w:pPr>
        <w:ind w:left="320"/>
      </w:pPr>
    </w:p>
    <w:p w14:paraId="7A4E8A24" w14:textId="77777777" w:rsidR="00FE26C7" w:rsidRDefault="00FE26C7" w:rsidP="00367042">
      <w:pPr>
        <w:ind w:left="320"/>
      </w:pPr>
    </w:p>
    <w:p w14:paraId="26E5F498" w14:textId="5C4E5B33" w:rsidR="00FE26C7" w:rsidRDefault="00FE26C7" w:rsidP="00367042">
      <w:pPr>
        <w:ind w:left="320"/>
      </w:pPr>
    </w:p>
    <w:p w14:paraId="1BAE4C99" w14:textId="77777777" w:rsidR="00FE26C7" w:rsidRDefault="00FE26C7" w:rsidP="00367042">
      <w:pPr>
        <w:ind w:left="320"/>
      </w:pPr>
    </w:p>
    <w:p w14:paraId="62D2EC78" w14:textId="77777777" w:rsidR="00FE26C7" w:rsidRDefault="00FE26C7" w:rsidP="00367042">
      <w:pPr>
        <w:ind w:left="320"/>
      </w:pPr>
    </w:p>
    <w:p w14:paraId="6D2ABC78" w14:textId="77777777" w:rsidR="00FE26C7" w:rsidRDefault="00FE26C7" w:rsidP="00367042">
      <w:pPr>
        <w:ind w:left="320"/>
      </w:pPr>
    </w:p>
    <w:p w14:paraId="4794377C" w14:textId="77777777" w:rsidR="001A6539" w:rsidRDefault="001A6539" w:rsidP="00367042">
      <w:pPr>
        <w:ind w:left="320"/>
      </w:pPr>
    </w:p>
    <w:p w14:paraId="1928A819" w14:textId="77777777" w:rsidR="001A6539" w:rsidRDefault="001A6539" w:rsidP="00367042">
      <w:pPr>
        <w:ind w:left="320"/>
      </w:pPr>
    </w:p>
    <w:p w14:paraId="01AD4714" w14:textId="77777777" w:rsidR="001A6539" w:rsidRDefault="001A6539" w:rsidP="00367042">
      <w:pPr>
        <w:ind w:left="320"/>
      </w:pPr>
    </w:p>
    <w:p w14:paraId="003FE3FD" w14:textId="77777777" w:rsidR="001A6539" w:rsidRDefault="001A6539" w:rsidP="00367042">
      <w:pPr>
        <w:ind w:left="320"/>
      </w:pPr>
    </w:p>
    <w:p w14:paraId="1198C1DE" w14:textId="77777777" w:rsidR="00FE26C7" w:rsidRDefault="00FE26C7" w:rsidP="00367042">
      <w:pPr>
        <w:ind w:left="320"/>
      </w:pPr>
    </w:p>
    <w:p w14:paraId="588D8C12" w14:textId="77777777" w:rsidR="00FE26C7" w:rsidRDefault="00FE26C7" w:rsidP="00367042">
      <w:pPr>
        <w:ind w:left="320"/>
      </w:pPr>
    </w:p>
    <w:p w14:paraId="300F463A" w14:textId="1CEDC08F" w:rsidR="00FC7053" w:rsidRDefault="00FC7053" w:rsidP="00367042">
      <w:pPr>
        <w:ind w:left="320"/>
      </w:pPr>
    </w:p>
    <w:p w14:paraId="7F4D109A" w14:textId="77777777" w:rsidR="00EC27FF" w:rsidRDefault="00EC27FF" w:rsidP="00EC27FF"/>
    <w:p w14:paraId="6B85B75E" w14:textId="77777777" w:rsidR="001A6539" w:rsidRDefault="001A6539" w:rsidP="00EC27FF"/>
    <w:p w14:paraId="26279D33" w14:textId="77777777" w:rsidR="001A6539" w:rsidRDefault="001A6539" w:rsidP="00EC27FF"/>
    <w:p w14:paraId="6F79D3DE" w14:textId="42BE4567" w:rsidR="00F17ABD" w:rsidRDefault="00F17ABD" w:rsidP="00F17ABD">
      <w:pPr>
        <w:pStyle w:val="Heading2"/>
      </w:pPr>
      <w:r>
        <w:t>Working conditions</w:t>
      </w:r>
    </w:p>
    <w:p w14:paraId="043D53FF" w14:textId="418DD161" w:rsidR="00F17ABD" w:rsidRPr="00F17ABD" w:rsidRDefault="00F17ABD" w:rsidP="00F17ABD">
      <w:pPr>
        <w:pStyle w:val="PARAGRAPHnoindent"/>
      </w:pPr>
      <w:r>
        <w:t>In order for the device to work it has to be pointed directly at the surface you want it to monitor with no obstructions. This allow</w:t>
      </w:r>
      <w:r w:rsidR="0011005E">
        <w:t>s</w:t>
      </w:r>
      <w:r>
        <w:t xml:space="preserve"> for the </w:t>
      </w:r>
    </w:p>
    <w:p w14:paraId="592B442E" w14:textId="1F62B5E0" w:rsidR="00A04546" w:rsidRDefault="00881891" w:rsidP="00023617">
      <w:pPr>
        <w:pStyle w:val="Heading1"/>
      </w:pPr>
      <w:r>
        <w:t>3</w:t>
      </w:r>
      <w:r>
        <w:tab/>
      </w:r>
      <w:r w:rsidR="00A04546">
        <w:t>Implementation</w:t>
      </w:r>
    </w:p>
    <w:p w14:paraId="18D8BFCB" w14:textId="509D10BC" w:rsidR="00590AC2" w:rsidRPr="00590AC2" w:rsidRDefault="00590AC2" w:rsidP="00023617">
      <w:pPr>
        <w:pStyle w:val="Heading2"/>
      </w:pPr>
      <w:r>
        <w:t>Limitations</w:t>
      </w:r>
    </w:p>
    <w:p w14:paraId="602FE59C" w14:textId="1DB6AA60" w:rsidR="001420E6" w:rsidRDefault="00304053" w:rsidP="00650893">
      <w:pPr>
        <w:pStyle w:val="PARAGRAPHnoindent"/>
        <w:ind w:left="320"/>
      </w:pPr>
      <w:r>
        <w:t xml:space="preserve">Due to hardware limitations for this </w:t>
      </w:r>
      <w:r w:rsidR="00E842B5">
        <w:t>implementation,</w:t>
      </w:r>
      <w:r>
        <w:t xml:space="preserve"> </w:t>
      </w:r>
      <w:r w:rsidR="00FC7053">
        <w:t xml:space="preserve">the device </w:t>
      </w:r>
      <w:r>
        <w:t>instead us</w:t>
      </w:r>
      <w:r w:rsidR="00E842B5">
        <w:t>ed</w:t>
      </w:r>
      <w:r>
        <w:t xml:space="preserve"> an </w:t>
      </w:r>
      <w:r w:rsidR="009449E9" w:rsidRPr="009449E9">
        <w:t>HC-SR04</w:t>
      </w:r>
      <w:r w:rsidR="009449E9">
        <w:t xml:space="preserve"> </w:t>
      </w:r>
      <w:r>
        <w:t>ultrasonic sensor as an alternative to the tilt sensor, an Arduino board</w:t>
      </w:r>
      <w:r w:rsidR="00322F7C">
        <w:t xml:space="preserve"> with</w:t>
      </w:r>
      <w:r>
        <w:t xml:space="preserve"> a laptop webcam instead of an OV2640.</w:t>
      </w:r>
      <w:r w:rsidR="002E1EF9">
        <w:t xml:space="preserve"> This</w:t>
      </w:r>
      <w:r w:rsidR="007406E8">
        <w:t xml:space="preserve"> </w:t>
      </w:r>
      <w:r w:rsidR="002E1EF9">
        <w:t>slightly change</w:t>
      </w:r>
      <w:r w:rsidR="007406E8">
        <w:t>d</w:t>
      </w:r>
      <w:r w:rsidR="002E1EF9">
        <w:t xml:space="preserve"> how the project </w:t>
      </w:r>
      <w:r w:rsidR="008447E6">
        <w:t>was</w:t>
      </w:r>
      <w:r w:rsidR="002E1EF9">
        <w:t xml:space="preserve"> implemented however these changes </w:t>
      </w:r>
      <w:r w:rsidR="007406E8">
        <w:t xml:space="preserve">did </w:t>
      </w:r>
      <w:r w:rsidR="002E1EF9">
        <w:t>not have significant effects on the functionality of the device.</w:t>
      </w:r>
    </w:p>
    <w:p w14:paraId="041DEA94" w14:textId="049B770F" w:rsidR="0070159D" w:rsidRDefault="0070159D" w:rsidP="0070159D">
      <w:pPr>
        <w:pStyle w:val="Heading2"/>
      </w:pPr>
      <w:r>
        <w:t>Ultrasonic sensor</w:t>
      </w:r>
    </w:p>
    <w:p w14:paraId="3F36E682" w14:textId="0B9EE0CA" w:rsidR="00F22B7B" w:rsidRPr="00F22B7B" w:rsidRDefault="008C260A" w:rsidP="00094DB6">
      <w:pPr>
        <w:pStyle w:val="PARAGRAPHnoindent"/>
        <w:ind w:left="360"/>
      </w:pPr>
      <w:r>
        <w:t>To</w:t>
      </w:r>
      <w:r w:rsidR="00B221C4">
        <w:t xml:space="preserve"> implement the ultrasonic </w:t>
      </w:r>
      <w:r>
        <w:t>sensor,</w:t>
      </w:r>
      <w:r w:rsidR="00B221C4">
        <w:t xml:space="preserve"> </w:t>
      </w:r>
      <w:r w:rsidR="00F17ABD">
        <w:t>the developer</w:t>
      </w:r>
      <w:r w:rsidR="00B221C4">
        <w:t xml:space="preserve"> used Arduino code to send out a sound wave </w:t>
      </w:r>
      <w:r>
        <w:t>at</w:t>
      </w:r>
      <w:r w:rsidR="00B221C4">
        <w:t xml:space="preserve"> the object it </w:t>
      </w:r>
      <w:r w:rsidR="008447E6">
        <w:t>was</w:t>
      </w:r>
      <w:r w:rsidR="00B221C4">
        <w:t xml:space="preserve"> pointing at</w:t>
      </w:r>
      <w:r w:rsidR="00B13EBC">
        <w:t xml:space="preserve"> </w:t>
      </w:r>
      <w:r w:rsidR="00B221C4">
        <w:t>thousands of times a second to maintain high accuracy and</w:t>
      </w:r>
      <w:r w:rsidR="00B13EBC">
        <w:t xml:space="preserve"> </w:t>
      </w:r>
      <w:r w:rsidR="00B221C4">
        <w:t xml:space="preserve">ensure responsive </w:t>
      </w:r>
      <w:r w:rsidR="00B221C4">
        <w:t xml:space="preserve">activation. </w:t>
      </w:r>
      <w:r>
        <w:t>This sound wave then</w:t>
      </w:r>
      <w:r w:rsidR="00B13EBC">
        <w:t xml:space="preserve"> </w:t>
      </w:r>
      <w:r>
        <w:t xml:space="preserve">returns to the ultrasonic sensor and the distance </w:t>
      </w:r>
      <w:r w:rsidR="008447E6">
        <w:t xml:space="preserve">was </w:t>
      </w:r>
      <w:r>
        <w:t>then calculated using duration * 0.034 / 2. The code then</w:t>
      </w:r>
      <w:r w:rsidR="00B13EBC">
        <w:t xml:space="preserve"> </w:t>
      </w:r>
      <w:r>
        <w:t>outputs this distance for testing and clarity purposes.</w:t>
      </w:r>
    </w:p>
    <w:p w14:paraId="3EAE6020" w14:textId="448EEFDF" w:rsidR="0070159D" w:rsidRDefault="0070159D" w:rsidP="0070159D">
      <w:pPr>
        <w:pStyle w:val="PARAGRAPHnoindent"/>
      </w:pPr>
      <w:r>
        <w:rPr>
          <w:noProof/>
        </w:rPr>
        <mc:AlternateContent>
          <mc:Choice Requires="wps">
            <w:drawing>
              <wp:anchor distT="0" distB="0" distL="114300" distR="114300" simplePos="0" relativeHeight="251667456" behindDoc="0" locked="0" layoutInCell="1" allowOverlap="1" wp14:anchorId="1DC8A78E" wp14:editId="796C87BF">
                <wp:simplePos x="0" y="0"/>
                <wp:positionH relativeFrom="column">
                  <wp:posOffset>23788</wp:posOffset>
                </wp:positionH>
                <wp:positionV relativeFrom="paragraph">
                  <wp:posOffset>82891</wp:posOffset>
                </wp:positionV>
                <wp:extent cx="2971800" cy="1322363"/>
                <wp:effectExtent l="0" t="0" r="0" b="0"/>
                <wp:wrapNone/>
                <wp:docPr id="587566147" name="Text Box 12"/>
                <wp:cNvGraphicFramePr/>
                <a:graphic xmlns:a="http://schemas.openxmlformats.org/drawingml/2006/main">
                  <a:graphicData uri="http://schemas.microsoft.com/office/word/2010/wordprocessingShape">
                    <wps:wsp>
                      <wps:cNvSpPr txBox="1"/>
                      <wps:spPr>
                        <a:xfrm>
                          <a:off x="0" y="0"/>
                          <a:ext cx="2971800" cy="1322363"/>
                        </a:xfrm>
                        <a:prstGeom prst="rect">
                          <a:avLst/>
                        </a:prstGeom>
                        <a:solidFill>
                          <a:schemeClr val="lt1"/>
                        </a:solidFill>
                        <a:ln w="6350">
                          <a:noFill/>
                        </a:ln>
                      </wps:spPr>
                      <wps:txb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56BBA921" w:rsidR="0070159D" w:rsidRDefault="0070159D" w:rsidP="0070159D">
                            <w:pPr>
                              <w:pStyle w:val="Caption"/>
                              <w:jc w:val="center"/>
                            </w:pPr>
                            <w:r>
                              <w:t xml:space="preserve">Figure </w:t>
                            </w:r>
                            <w:fldSimple w:instr=" SEQ Figure \* ARABIC ">
                              <w:r w:rsidR="008D769D">
                                <w:rPr>
                                  <w:noProof/>
                                </w:rPr>
                                <w:t>2</w:t>
                              </w:r>
                            </w:fldSimple>
                            <w:r>
                              <w:t>: ultrasonic sensor distance measuring</w:t>
                            </w:r>
                          </w:p>
                          <w:p w14:paraId="2BE4F317" w14:textId="029BD0C8" w:rsidR="0070159D" w:rsidRPr="0070159D" w:rsidRDefault="0070159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8A78E" id="Text Box 12" o:spid="_x0000_s1027" type="#_x0000_t202" style="position:absolute;left:0;text-align:left;margin-left:1.85pt;margin-top:6.55pt;width:234pt;height:104.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" fillcolor="white [3201]" stroked="f" strokeweight=".5pt">
                <v:textbox>
                  <w:txbxContent>
                    <w:p w14:paraId="6E5DA51C" w14:textId="77777777" w:rsidR="0070159D" w:rsidRDefault="0070159D">
                      <w:pPr>
                        <w:rPr>
                          <w:lang w:val="en-GB"/>
                        </w:rPr>
                      </w:pPr>
                    </w:p>
                    <w:p w14:paraId="602CCD81" w14:textId="77777777" w:rsidR="0070159D" w:rsidRDefault="0070159D">
                      <w:pPr>
                        <w:rPr>
                          <w:lang w:val="en-GB"/>
                        </w:rPr>
                      </w:pPr>
                    </w:p>
                    <w:p w14:paraId="4801413E" w14:textId="77777777" w:rsidR="0070159D" w:rsidRDefault="0070159D">
                      <w:pPr>
                        <w:rPr>
                          <w:lang w:val="en-GB"/>
                        </w:rPr>
                      </w:pPr>
                    </w:p>
                    <w:p w14:paraId="2EB392C3" w14:textId="77777777" w:rsidR="0070159D" w:rsidRDefault="0070159D">
                      <w:pPr>
                        <w:rPr>
                          <w:lang w:val="en-GB"/>
                        </w:rPr>
                      </w:pPr>
                    </w:p>
                    <w:p w14:paraId="630E5A73" w14:textId="77777777" w:rsidR="0070159D" w:rsidRDefault="0070159D">
                      <w:pPr>
                        <w:rPr>
                          <w:lang w:val="en-GB"/>
                        </w:rPr>
                      </w:pPr>
                    </w:p>
                    <w:p w14:paraId="764A8BFE" w14:textId="77777777" w:rsidR="0070159D" w:rsidRDefault="0070159D">
                      <w:pPr>
                        <w:rPr>
                          <w:lang w:val="en-GB"/>
                        </w:rPr>
                      </w:pPr>
                    </w:p>
                    <w:p w14:paraId="2EA53AA3" w14:textId="77777777" w:rsidR="0070159D" w:rsidRDefault="0070159D" w:rsidP="0070159D">
                      <w:pPr>
                        <w:keepNext/>
                      </w:pPr>
                      <w:r>
                        <w:rPr>
                          <w:noProof/>
                        </w:rPr>
                        <w:drawing>
                          <wp:inline distT="0" distB="0" distL="0" distR="0" wp14:anchorId="38F39D8D" wp14:editId="63722E69">
                            <wp:extent cx="2782570" cy="955675"/>
                            <wp:effectExtent l="0" t="0" r="0" b="0"/>
                            <wp:docPr id="16734163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6383" name="Picture 1" descr="A computer screen shot of a computer program&#10;&#10;AI-generated content may be incorrect."/>
                                    <pic:cNvPicPr/>
                                  </pic:nvPicPr>
                                  <pic:blipFill>
                                    <a:blip r:embed="rId17"/>
                                    <a:stretch>
                                      <a:fillRect/>
                                    </a:stretch>
                                  </pic:blipFill>
                                  <pic:spPr>
                                    <a:xfrm>
                                      <a:off x="0" y="0"/>
                                      <a:ext cx="2782570" cy="955675"/>
                                    </a:xfrm>
                                    <a:prstGeom prst="rect">
                                      <a:avLst/>
                                    </a:prstGeom>
                                  </pic:spPr>
                                </pic:pic>
                              </a:graphicData>
                            </a:graphic>
                          </wp:inline>
                        </w:drawing>
                      </w:r>
                    </w:p>
                    <w:p w14:paraId="13C7389E" w14:textId="56BBA921" w:rsidR="0070159D" w:rsidRDefault="0070159D" w:rsidP="0070159D">
                      <w:pPr>
                        <w:pStyle w:val="Caption"/>
                        <w:jc w:val="center"/>
                      </w:pPr>
                      <w:r>
                        <w:t xml:space="preserve">Figure </w:t>
                      </w:r>
                      <w:fldSimple w:instr=" SEQ Figure \* ARABIC ">
                        <w:r w:rsidR="008D769D">
                          <w:rPr>
                            <w:noProof/>
                          </w:rPr>
                          <w:t>2</w:t>
                        </w:r>
                      </w:fldSimple>
                      <w:r>
                        <w:t>: ultrasonic sensor distance measuring</w:t>
                      </w:r>
                    </w:p>
                    <w:p w14:paraId="2BE4F317" w14:textId="029BD0C8" w:rsidR="0070159D" w:rsidRPr="0070159D" w:rsidRDefault="0070159D">
                      <w:pPr>
                        <w:rPr>
                          <w:lang w:val="en-GB"/>
                        </w:rPr>
                      </w:pPr>
                    </w:p>
                  </w:txbxContent>
                </v:textbox>
              </v:shape>
            </w:pict>
          </mc:Fallback>
        </mc:AlternateContent>
      </w:r>
    </w:p>
    <w:p w14:paraId="0FEDF8F7" w14:textId="77777777" w:rsidR="0070159D" w:rsidRDefault="0070159D" w:rsidP="0070159D">
      <w:pPr>
        <w:pStyle w:val="PARAGRAPH"/>
      </w:pPr>
    </w:p>
    <w:p w14:paraId="0543C123" w14:textId="77777777" w:rsidR="00F22B7B" w:rsidRDefault="00F22B7B" w:rsidP="0070159D">
      <w:pPr>
        <w:pStyle w:val="PARAGRAPH"/>
      </w:pPr>
    </w:p>
    <w:p w14:paraId="42512FAB" w14:textId="77777777" w:rsidR="00F22B7B" w:rsidRDefault="00F22B7B" w:rsidP="0070159D">
      <w:pPr>
        <w:pStyle w:val="PARAGRAPH"/>
      </w:pPr>
    </w:p>
    <w:p w14:paraId="429AD3A2" w14:textId="77777777" w:rsidR="00F22B7B" w:rsidRDefault="00F22B7B" w:rsidP="0070159D">
      <w:pPr>
        <w:pStyle w:val="PARAGRAPH"/>
      </w:pPr>
    </w:p>
    <w:p w14:paraId="7E1CE11A" w14:textId="77777777" w:rsidR="00F22B7B" w:rsidRDefault="00F22B7B" w:rsidP="0070159D">
      <w:pPr>
        <w:pStyle w:val="PARAGRAPH"/>
      </w:pPr>
    </w:p>
    <w:p w14:paraId="282A6AD0" w14:textId="77777777" w:rsidR="00F22B7B" w:rsidRDefault="00F22B7B" w:rsidP="0070159D">
      <w:pPr>
        <w:pStyle w:val="PARAGRAPH"/>
      </w:pPr>
    </w:p>
    <w:p w14:paraId="7286EAAA" w14:textId="77777777" w:rsidR="00F22B7B" w:rsidRDefault="00F22B7B" w:rsidP="0070159D">
      <w:pPr>
        <w:pStyle w:val="PARAGRAPH"/>
      </w:pPr>
    </w:p>
    <w:p w14:paraId="49B7AACA" w14:textId="77777777" w:rsidR="00F22B7B" w:rsidRDefault="00F22B7B" w:rsidP="0070159D">
      <w:pPr>
        <w:pStyle w:val="PARAGRAPH"/>
      </w:pPr>
    </w:p>
    <w:p w14:paraId="769BE471" w14:textId="77777777" w:rsidR="0070159D" w:rsidRPr="0070159D" w:rsidRDefault="0070159D" w:rsidP="0070159D">
      <w:pPr>
        <w:pStyle w:val="PARAGRAPH"/>
        <w:ind w:firstLine="0"/>
      </w:pPr>
    </w:p>
    <w:p w14:paraId="32B220B0" w14:textId="6077801C" w:rsidR="00EC27FF" w:rsidRDefault="0070159D" w:rsidP="008F2C01">
      <w:pPr>
        <w:pStyle w:val="Heading2"/>
      </w:pPr>
      <w:r>
        <w:t>Buzzer</w:t>
      </w:r>
    </w:p>
    <w:p w14:paraId="4F754EF5" w14:textId="3A191758" w:rsidR="00623EC3" w:rsidRDefault="00941C3E" w:rsidP="00941C3E">
      <w:pPr>
        <w:pStyle w:val="PARAGRAPHnoindent"/>
        <w:ind w:left="360"/>
      </w:pPr>
      <w:r>
        <w:t xml:space="preserve">To implement the buzzer, </w:t>
      </w:r>
      <w:r w:rsidR="00F17ABD">
        <w:t>the developer</w:t>
      </w:r>
      <w:r>
        <w:t xml:space="preserve"> had a timer which would start counting once the ultrasonic sensor detects movement. Once this timer reaches 30 seconds it would go through the if statement as shown in figure 3. This if statement activate</w:t>
      </w:r>
      <w:r w:rsidR="007406E8">
        <w:t>s</w:t>
      </w:r>
      <w:r>
        <w:t xml:space="preserve"> the buzzer for three seconds, which would be adjusted to be longer outside of an example scenario and then resets the variables and takes a new baseline reading in case the door </w:t>
      </w:r>
      <w:r w:rsidR="008447E6">
        <w:t>was</w:t>
      </w:r>
      <w:r>
        <w:t xml:space="preserve"> left open when it resets to avoid a loop.</w:t>
      </w:r>
    </w:p>
    <w:p w14:paraId="1FFFB89F" w14:textId="4E592166" w:rsidR="00941C3E" w:rsidRDefault="00941C3E" w:rsidP="00941C3E">
      <w:pPr>
        <w:pStyle w:val="PARAGRAPH"/>
      </w:pPr>
      <w:r>
        <w:rPr>
          <w:noProof/>
        </w:rPr>
        <mc:AlternateContent>
          <mc:Choice Requires="wps">
            <w:drawing>
              <wp:anchor distT="0" distB="0" distL="114300" distR="114300" simplePos="0" relativeHeight="251668480" behindDoc="0" locked="0" layoutInCell="1" allowOverlap="1" wp14:anchorId="4C631F4B" wp14:editId="00E0A523">
                <wp:simplePos x="0" y="0"/>
                <wp:positionH relativeFrom="column">
                  <wp:posOffset>240177</wp:posOffset>
                </wp:positionH>
                <wp:positionV relativeFrom="paragraph">
                  <wp:posOffset>50067</wp:posOffset>
                </wp:positionV>
                <wp:extent cx="2904978" cy="1456006"/>
                <wp:effectExtent l="0" t="0" r="0" b="0"/>
                <wp:wrapNone/>
                <wp:docPr id="707465668" name="Text Box 9"/>
                <wp:cNvGraphicFramePr/>
                <a:graphic xmlns:a="http://schemas.openxmlformats.org/drawingml/2006/main">
                  <a:graphicData uri="http://schemas.microsoft.com/office/word/2010/wordprocessingShape">
                    <wps:wsp>
                      <wps:cNvSpPr txBox="1"/>
                      <wps:spPr>
                        <a:xfrm>
                          <a:off x="0" y="0"/>
                          <a:ext cx="2904978" cy="1456006"/>
                        </a:xfrm>
                        <a:prstGeom prst="rect">
                          <a:avLst/>
                        </a:prstGeom>
                        <a:solidFill>
                          <a:schemeClr val="lt1"/>
                        </a:solidFill>
                        <a:ln w="6350">
                          <a:noFill/>
                        </a:ln>
                      </wps:spPr>
                      <wps:txb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68B8D40D" w:rsidR="00941C3E" w:rsidRDefault="00941C3E" w:rsidP="00941C3E">
                            <w:pPr>
                              <w:pStyle w:val="Caption"/>
                              <w:jc w:val="center"/>
                            </w:pPr>
                            <w:r>
                              <w:t xml:space="preserve">Figure </w:t>
                            </w:r>
                            <w:fldSimple w:instr=" SEQ Figure \* ARABIC ">
                              <w:r w:rsidR="008D769D">
                                <w:rPr>
                                  <w:noProof/>
                                </w:rPr>
                                <w:t>3</w:t>
                              </w:r>
                            </w:fldSimple>
                            <w:r>
                              <w:t>: Code for the alarm</w:t>
                            </w:r>
                          </w:p>
                          <w:p w14:paraId="1FB4F975" w14:textId="3708C96D"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631F4B" id="Text Box 9" o:spid="_x0000_s1028" type="#_x0000_t202" style="position:absolute;left:0;text-align:left;margin-left:18.9pt;margin-top:3.95pt;width:228.75pt;height:114.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" fillcolor="white [3201]" stroked="f" strokeweight=".5pt">
                <v:textbox>
                  <w:txbxContent>
                    <w:p w14:paraId="30644174" w14:textId="77777777" w:rsidR="00941C3E" w:rsidRDefault="00941C3E">
                      <w:pPr>
                        <w:rPr>
                          <w:lang w:val="en-GB"/>
                        </w:rPr>
                      </w:pPr>
                    </w:p>
                    <w:p w14:paraId="2A03BCEF" w14:textId="77777777" w:rsidR="00941C3E" w:rsidRDefault="00941C3E">
                      <w:pPr>
                        <w:rPr>
                          <w:lang w:val="en-GB"/>
                        </w:rPr>
                      </w:pPr>
                    </w:p>
                    <w:p w14:paraId="353B46EB" w14:textId="77777777" w:rsidR="00941C3E" w:rsidRDefault="00941C3E">
                      <w:pPr>
                        <w:rPr>
                          <w:lang w:val="en-GB"/>
                        </w:rPr>
                      </w:pPr>
                    </w:p>
                    <w:p w14:paraId="63522E6E" w14:textId="77777777" w:rsidR="00941C3E" w:rsidRDefault="00941C3E">
                      <w:pPr>
                        <w:rPr>
                          <w:lang w:val="en-GB"/>
                        </w:rPr>
                      </w:pPr>
                    </w:p>
                    <w:p w14:paraId="4AED3220" w14:textId="77777777" w:rsidR="00941C3E" w:rsidRDefault="00941C3E">
                      <w:pPr>
                        <w:rPr>
                          <w:lang w:val="en-GB"/>
                        </w:rPr>
                      </w:pPr>
                    </w:p>
                    <w:p w14:paraId="4E6862B2" w14:textId="77777777" w:rsidR="00941C3E" w:rsidRDefault="00941C3E">
                      <w:pPr>
                        <w:rPr>
                          <w:lang w:val="en-GB"/>
                        </w:rPr>
                      </w:pPr>
                    </w:p>
                    <w:p w14:paraId="165DF324" w14:textId="77777777" w:rsidR="00941C3E" w:rsidRDefault="00941C3E">
                      <w:pPr>
                        <w:rPr>
                          <w:lang w:val="en-GB"/>
                        </w:rPr>
                      </w:pPr>
                    </w:p>
                    <w:p w14:paraId="67242E84" w14:textId="77777777" w:rsidR="00941C3E" w:rsidRDefault="00941C3E" w:rsidP="00941C3E">
                      <w:pPr>
                        <w:keepNext/>
                      </w:pPr>
                      <w:r>
                        <w:rPr>
                          <w:noProof/>
                        </w:rPr>
                        <w:drawing>
                          <wp:inline distT="0" distB="0" distL="0" distR="0" wp14:anchorId="69A557D3" wp14:editId="27217700">
                            <wp:extent cx="2715260" cy="1164590"/>
                            <wp:effectExtent l="0" t="0" r="8890" b="0"/>
                            <wp:docPr id="15576339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3996" name="Picture 1" descr="A screen shot of a computer code&#10;&#10;AI-generated content may be incorrect."/>
                                    <pic:cNvPicPr/>
                                  </pic:nvPicPr>
                                  <pic:blipFill>
                                    <a:blip r:embed="rId18"/>
                                    <a:stretch>
                                      <a:fillRect/>
                                    </a:stretch>
                                  </pic:blipFill>
                                  <pic:spPr>
                                    <a:xfrm>
                                      <a:off x="0" y="0"/>
                                      <a:ext cx="2715260" cy="1164590"/>
                                    </a:xfrm>
                                    <a:prstGeom prst="rect">
                                      <a:avLst/>
                                    </a:prstGeom>
                                  </pic:spPr>
                                </pic:pic>
                              </a:graphicData>
                            </a:graphic>
                          </wp:inline>
                        </w:drawing>
                      </w:r>
                    </w:p>
                    <w:p w14:paraId="72196893" w14:textId="68B8D40D" w:rsidR="00941C3E" w:rsidRDefault="00941C3E" w:rsidP="00941C3E">
                      <w:pPr>
                        <w:pStyle w:val="Caption"/>
                        <w:jc w:val="center"/>
                      </w:pPr>
                      <w:r>
                        <w:t xml:space="preserve">Figure </w:t>
                      </w:r>
                      <w:fldSimple w:instr=" SEQ Figure \* ARABIC ">
                        <w:r w:rsidR="008D769D">
                          <w:rPr>
                            <w:noProof/>
                          </w:rPr>
                          <w:t>3</w:t>
                        </w:r>
                      </w:fldSimple>
                      <w:r>
                        <w:t>: Code for the alarm</w:t>
                      </w:r>
                    </w:p>
                    <w:p w14:paraId="1FB4F975" w14:textId="3708C96D" w:rsidR="00941C3E" w:rsidRPr="00941C3E" w:rsidRDefault="00941C3E">
                      <w:pPr>
                        <w:rPr>
                          <w:lang w:val="en-GB"/>
                        </w:rPr>
                      </w:pPr>
                    </w:p>
                  </w:txbxContent>
                </v:textbox>
              </v:shape>
            </w:pict>
          </mc:Fallback>
        </mc:AlternateContent>
      </w:r>
    </w:p>
    <w:p w14:paraId="16B3D0F2" w14:textId="608492D1" w:rsidR="00941C3E" w:rsidRDefault="00941C3E" w:rsidP="00941C3E">
      <w:pPr>
        <w:pStyle w:val="PARAGRAPH"/>
      </w:pPr>
    </w:p>
    <w:p w14:paraId="1FC63614" w14:textId="06CED356" w:rsidR="00941C3E" w:rsidRDefault="00941C3E" w:rsidP="00941C3E">
      <w:pPr>
        <w:pStyle w:val="PARAGRAPH"/>
      </w:pPr>
    </w:p>
    <w:p w14:paraId="5B8A23DC" w14:textId="77777777" w:rsidR="00941C3E" w:rsidRDefault="00941C3E" w:rsidP="00941C3E">
      <w:pPr>
        <w:pStyle w:val="PARAGRAPH"/>
      </w:pPr>
    </w:p>
    <w:p w14:paraId="42AB1549" w14:textId="77777777" w:rsidR="00941C3E" w:rsidRDefault="00941C3E" w:rsidP="00941C3E">
      <w:pPr>
        <w:pStyle w:val="PARAGRAPH"/>
      </w:pPr>
    </w:p>
    <w:p w14:paraId="4AE60D3C" w14:textId="77777777" w:rsidR="00941C3E" w:rsidRDefault="00941C3E" w:rsidP="00941C3E">
      <w:pPr>
        <w:pStyle w:val="PARAGRAPH"/>
      </w:pPr>
    </w:p>
    <w:p w14:paraId="0890D664" w14:textId="77777777" w:rsidR="00941C3E" w:rsidRDefault="00941C3E" w:rsidP="00941C3E">
      <w:pPr>
        <w:pStyle w:val="PARAGRAPH"/>
      </w:pPr>
    </w:p>
    <w:p w14:paraId="632C3B05" w14:textId="77777777" w:rsidR="00941C3E" w:rsidRDefault="00941C3E" w:rsidP="00941C3E">
      <w:pPr>
        <w:pStyle w:val="PARAGRAPH"/>
      </w:pPr>
    </w:p>
    <w:p w14:paraId="47082069" w14:textId="337D40A4" w:rsidR="00A63D74" w:rsidRDefault="00A63D74" w:rsidP="00941C3E">
      <w:pPr>
        <w:pStyle w:val="PARAGRAPH"/>
        <w:ind w:firstLine="0"/>
      </w:pPr>
    </w:p>
    <w:p w14:paraId="58073278" w14:textId="77777777" w:rsidR="00A63D74" w:rsidRPr="00941C3E" w:rsidRDefault="00A63D74" w:rsidP="00941C3E">
      <w:pPr>
        <w:pStyle w:val="PARAGRAPH"/>
        <w:ind w:firstLine="0"/>
      </w:pPr>
    </w:p>
    <w:p w14:paraId="5A5CC284" w14:textId="3E6E8A8F" w:rsidR="00E842B5" w:rsidRDefault="001A74D7" w:rsidP="00023617">
      <w:pPr>
        <w:pStyle w:val="Heading2"/>
      </w:pPr>
      <w:r>
        <w:t>Camera</w:t>
      </w:r>
    </w:p>
    <w:p w14:paraId="18B2C5C8" w14:textId="39EE54D5" w:rsidR="0070159D" w:rsidRDefault="001A74D7" w:rsidP="0070159D">
      <w:pPr>
        <w:pStyle w:val="PARAGRAPHnoindent"/>
        <w:ind w:left="320"/>
      </w:pPr>
      <w:r>
        <w:t xml:space="preserve">To use a laptop camera to take pictures, </w:t>
      </w:r>
      <w:r w:rsidR="00F17ABD">
        <w:t>the developer</w:t>
      </w:r>
      <w:r>
        <w:t xml:space="preserve"> had to make the Arduino code send out a message on the connected port to make a piece of python code use the laptop camera to take a picture and save it. Furthermore, each image </w:t>
      </w:r>
      <w:r w:rsidR="008447E6">
        <w:t>was</w:t>
      </w:r>
      <w:r>
        <w:t xml:space="preserve"> saved in a folder called Captured_Images and named using a timestamp to avoid multiple files with the same name.</w:t>
      </w:r>
    </w:p>
    <w:p w14:paraId="710A44A8" w14:textId="3C4A193A" w:rsidR="00A63D74" w:rsidRDefault="001A6539" w:rsidP="00094DB6">
      <w:pPr>
        <w:pStyle w:val="PARAGRAPH"/>
        <w:ind w:firstLine="0"/>
      </w:pPr>
      <w:r>
        <w:rPr>
          <w:noProof/>
        </w:rPr>
        <mc:AlternateContent>
          <mc:Choice Requires="wps">
            <w:drawing>
              <wp:anchor distT="0" distB="0" distL="114300" distR="114300" simplePos="0" relativeHeight="251669504" behindDoc="0" locked="0" layoutInCell="1" allowOverlap="1" wp14:anchorId="7117B565" wp14:editId="1EF62225">
                <wp:simplePos x="0" y="0"/>
                <wp:positionH relativeFrom="column">
                  <wp:align>right</wp:align>
                </wp:positionH>
                <wp:positionV relativeFrom="paragraph">
                  <wp:posOffset>47625</wp:posOffset>
                </wp:positionV>
                <wp:extent cx="3092450" cy="872196"/>
                <wp:effectExtent l="0" t="0" r="0" b="4445"/>
                <wp:wrapNone/>
                <wp:docPr id="1937353457" name="Text Box 10"/>
                <wp:cNvGraphicFramePr/>
                <a:graphic xmlns:a="http://schemas.openxmlformats.org/drawingml/2006/main">
                  <a:graphicData uri="http://schemas.microsoft.com/office/word/2010/wordprocessingShape">
                    <wps:wsp>
                      <wps:cNvSpPr txBox="1"/>
                      <wps:spPr>
                        <a:xfrm>
                          <a:off x="0" y="0"/>
                          <a:ext cx="3092450" cy="872196"/>
                        </a:xfrm>
                        <a:prstGeom prst="rect">
                          <a:avLst/>
                        </a:prstGeom>
                        <a:solidFill>
                          <a:schemeClr val="lt1"/>
                        </a:solidFill>
                        <a:ln w="6350">
                          <a:noFill/>
                        </a:ln>
                      </wps:spPr>
                      <wps:txb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23D25D2A" w:rsidR="00941C3E" w:rsidRDefault="00941C3E" w:rsidP="001A6539">
                            <w:pPr>
                              <w:pStyle w:val="Caption"/>
                              <w:jc w:val="center"/>
                            </w:pPr>
                            <w:r>
                              <w:t xml:space="preserve">Figure </w:t>
                            </w:r>
                            <w:fldSimple w:instr=" SEQ Figure \* ARABIC ">
                              <w:r w:rsidR="008D769D">
                                <w:rPr>
                                  <w:noProof/>
                                </w:rPr>
                                <w:t>4</w:t>
                              </w:r>
                            </w:fldSimple>
                            <w:r>
                              <w:t>: Code to activate the python code</w:t>
                            </w:r>
                          </w:p>
                          <w:p w14:paraId="1422C493" w14:textId="438EBDCB" w:rsidR="00941C3E" w:rsidRPr="00941C3E" w:rsidRDefault="00941C3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B565" id="Text Box 10" o:spid="_x0000_s1029" type="#_x0000_t202" style="position:absolute;left:0;text-align:left;margin-left:192.3pt;margin-top:3.75pt;width:243.5pt;height:68.7pt;z-index:2516695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" fillcolor="white [3201]" stroked="f" strokeweight=".5pt">
                <v:textbox>
                  <w:txbxContent>
                    <w:p w14:paraId="082ABF97" w14:textId="77777777" w:rsidR="00A63D74" w:rsidRDefault="00A63D74">
                      <w:pPr>
                        <w:rPr>
                          <w:lang w:val="en-GB"/>
                        </w:rPr>
                      </w:pPr>
                    </w:p>
                    <w:p w14:paraId="1CE63091" w14:textId="77777777" w:rsidR="00A63D74" w:rsidRDefault="00A63D74">
                      <w:pPr>
                        <w:rPr>
                          <w:lang w:val="en-GB"/>
                        </w:rPr>
                      </w:pPr>
                    </w:p>
                    <w:p w14:paraId="65063398" w14:textId="77777777" w:rsidR="00941C3E" w:rsidRDefault="00941C3E">
                      <w:pPr>
                        <w:rPr>
                          <w:lang w:val="en-GB"/>
                        </w:rPr>
                      </w:pPr>
                    </w:p>
                    <w:p w14:paraId="5613F747" w14:textId="77777777" w:rsidR="00941C3E" w:rsidRDefault="00941C3E" w:rsidP="00941C3E">
                      <w:pPr>
                        <w:keepNext/>
                        <w:jc w:val="center"/>
                      </w:pPr>
                      <w:r>
                        <w:rPr>
                          <w:noProof/>
                        </w:rPr>
                        <w:drawing>
                          <wp:inline distT="0" distB="0" distL="0" distR="0" wp14:anchorId="220F04D9" wp14:editId="639E50DF">
                            <wp:extent cx="2771140" cy="466090"/>
                            <wp:effectExtent l="0" t="0" r="0" b="0"/>
                            <wp:docPr id="9426581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8101" name="Picture 1" descr="A screen shot of a computer screen&#10;&#10;AI-generated content may be incorrect."/>
                                    <pic:cNvPicPr/>
                                  </pic:nvPicPr>
                                  <pic:blipFill>
                                    <a:blip r:embed="rId19"/>
                                    <a:stretch>
                                      <a:fillRect/>
                                    </a:stretch>
                                  </pic:blipFill>
                                  <pic:spPr>
                                    <a:xfrm>
                                      <a:off x="0" y="0"/>
                                      <a:ext cx="2771140" cy="466090"/>
                                    </a:xfrm>
                                    <a:prstGeom prst="rect">
                                      <a:avLst/>
                                    </a:prstGeom>
                                  </pic:spPr>
                                </pic:pic>
                              </a:graphicData>
                            </a:graphic>
                          </wp:inline>
                        </w:drawing>
                      </w:r>
                    </w:p>
                    <w:p w14:paraId="57023329" w14:textId="23D25D2A" w:rsidR="00941C3E" w:rsidRDefault="00941C3E" w:rsidP="001A6539">
                      <w:pPr>
                        <w:pStyle w:val="Caption"/>
                        <w:jc w:val="center"/>
                      </w:pPr>
                      <w:r>
                        <w:t xml:space="preserve">Figure </w:t>
                      </w:r>
                      <w:fldSimple w:instr=" SEQ Figure \* ARABIC ">
                        <w:r w:rsidR="008D769D">
                          <w:rPr>
                            <w:noProof/>
                          </w:rPr>
                          <w:t>4</w:t>
                        </w:r>
                      </w:fldSimple>
                      <w:r>
                        <w:t>: Code to activate the python code</w:t>
                      </w:r>
                    </w:p>
                    <w:p w14:paraId="1422C493" w14:textId="438EBDCB" w:rsidR="00941C3E" w:rsidRPr="00941C3E" w:rsidRDefault="00941C3E">
                      <w:pPr>
                        <w:rPr>
                          <w:lang w:val="en-GB"/>
                        </w:rPr>
                      </w:pPr>
                    </w:p>
                  </w:txbxContent>
                </v:textbox>
              </v:shape>
            </w:pict>
          </mc:Fallback>
        </mc:AlternateContent>
      </w:r>
    </w:p>
    <w:p w14:paraId="31A0E6AB" w14:textId="39603E7D" w:rsidR="00A63D74" w:rsidRPr="00A63D74" w:rsidRDefault="00A63D74" w:rsidP="00A63D74">
      <w:pPr>
        <w:pStyle w:val="PARAGRAPH"/>
      </w:pPr>
    </w:p>
    <w:p w14:paraId="1B8BF067" w14:textId="7DE62D89" w:rsidR="00941C3E" w:rsidRDefault="00941C3E" w:rsidP="00941C3E">
      <w:pPr>
        <w:pStyle w:val="PARAGRAPH"/>
      </w:pPr>
    </w:p>
    <w:p w14:paraId="7BA62464" w14:textId="77777777" w:rsidR="006D5DE5" w:rsidRDefault="006D5DE5" w:rsidP="00C37DAA">
      <w:pPr>
        <w:pStyle w:val="PARAGRAPH"/>
        <w:ind w:firstLine="0"/>
      </w:pPr>
    </w:p>
    <w:p w14:paraId="4C934FE2" w14:textId="77777777" w:rsidR="00094DB6" w:rsidRDefault="00094DB6" w:rsidP="00C37DAA">
      <w:pPr>
        <w:pStyle w:val="PARAGRAPH"/>
        <w:ind w:firstLine="0"/>
      </w:pPr>
    </w:p>
    <w:p w14:paraId="35F45727" w14:textId="77777777" w:rsidR="00094DB6" w:rsidRDefault="00094DB6" w:rsidP="00C37DAA">
      <w:pPr>
        <w:pStyle w:val="PARAGRAPH"/>
        <w:ind w:firstLine="0"/>
      </w:pPr>
    </w:p>
    <w:p w14:paraId="2D9C02E6" w14:textId="7FE9587B" w:rsidR="00941C3E" w:rsidRPr="00941C3E" w:rsidRDefault="00A63D74" w:rsidP="00C37DAA">
      <w:pPr>
        <w:pStyle w:val="PARAGRAPH"/>
        <w:ind w:firstLine="0"/>
      </w:pPr>
      <w:r>
        <w:rPr>
          <w:noProof/>
        </w:rPr>
        <mc:AlternateContent>
          <mc:Choice Requires="wps">
            <w:drawing>
              <wp:anchor distT="0" distB="0" distL="114300" distR="114300" simplePos="0" relativeHeight="251666432" behindDoc="0" locked="0" layoutInCell="1" allowOverlap="1" wp14:anchorId="4CEB828E" wp14:editId="2F08B168">
                <wp:simplePos x="0" y="0"/>
                <wp:positionH relativeFrom="column">
                  <wp:posOffset>150397</wp:posOffset>
                </wp:positionH>
                <wp:positionV relativeFrom="paragraph">
                  <wp:posOffset>10502</wp:posOffset>
                </wp:positionV>
                <wp:extent cx="2984500" cy="1470074"/>
                <wp:effectExtent l="0" t="0" r="6350" b="0"/>
                <wp:wrapNone/>
                <wp:docPr id="93936156" name="Text Box 11"/>
                <wp:cNvGraphicFramePr/>
                <a:graphic xmlns:a="http://schemas.openxmlformats.org/drawingml/2006/main">
                  <a:graphicData uri="http://schemas.microsoft.com/office/word/2010/wordprocessingShape">
                    <wps:wsp>
                      <wps:cNvSpPr txBox="1"/>
                      <wps:spPr>
                        <a:xfrm>
                          <a:off x="0" y="0"/>
                          <a:ext cx="2984500" cy="1470074"/>
                        </a:xfrm>
                        <a:prstGeom prst="rect">
                          <a:avLst/>
                        </a:prstGeom>
                        <a:solidFill>
                          <a:schemeClr val="lt1"/>
                        </a:solidFill>
                        <a:ln w="6350">
                          <a:noFill/>
                        </a:ln>
                      </wps:spPr>
                      <wps:txb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48C7A6C0" w:rsidR="00650893" w:rsidRDefault="00650893" w:rsidP="00650893">
                            <w:pPr>
                              <w:pStyle w:val="Caption"/>
                              <w:jc w:val="center"/>
                            </w:pPr>
                            <w:r>
                              <w:t xml:space="preserve">Figure </w:t>
                            </w:r>
                            <w:fldSimple w:instr=" SEQ Figure \* ARABIC ">
                              <w:r w:rsidR="008D769D">
                                <w:rPr>
                                  <w:noProof/>
                                </w:rPr>
                                <w:t>5</w:t>
                              </w:r>
                            </w:fldSimple>
                            <w:r>
                              <w:t>: Code to take a picture</w:t>
                            </w:r>
                          </w:p>
                          <w:p w14:paraId="556A48DE" w14:textId="1DB67973"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B828E" id="Text Box 11" o:spid="_x0000_s1030" type="#_x0000_t202" style="position:absolute;left:0;text-align:left;margin-left:11.85pt;margin-top:.85pt;width:235pt;height:11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8MAIAAFw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" fillcolor="white [3201]" stroked="f" strokeweight=".5pt">
                <v:textbox>
                  <w:txbxContent>
                    <w:p w14:paraId="12E1CD8D" w14:textId="77777777" w:rsidR="00650893" w:rsidRDefault="00650893">
                      <w:pPr>
                        <w:rPr>
                          <w:lang w:val="en-GB"/>
                        </w:rPr>
                      </w:pPr>
                    </w:p>
                    <w:p w14:paraId="75EBA4F0" w14:textId="77777777" w:rsidR="00650893" w:rsidRDefault="00650893">
                      <w:pPr>
                        <w:rPr>
                          <w:lang w:val="en-GB"/>
                        </w:rPr>
                      </w:pPr>
                    </w:p>
                    <w:p w14:paraId="2AB2CC8F" w14:textId="77777777" w:rsidR="00650893" w:rsidRDefault="00650893">
                      <w:pPr>
                        <w:rPr>
                          <w:lang w:val="en-GB"/>
                        </w:rPr>
                      </w:pPr>
                    </w:p>
                    <w:p w14:paraId="46AB9F20" w14:textId="77777777" w:rsidR="00650893" w:rsidRDefault="00650893">
                      <w:pPr>
                        <w:rPr>
                          <w:lang w:val="en-GB"/>
                        </w:rPr>
                      </w:pPr>
                    </w:p>
                    <w:p w14:paraId="2E7E5EDB" w14:textId="77777777" w:rsidR="00A63D74" w:rsidRDefault="00A63D74">
                      <w:pPr>
                        <w:rPr>
                          <w:lang w:val="en-GB"/>
                        </w:rPr>
                      </w:pPr>
                    </w:p>
                    <w:p w14:paraId="621FA3C7" w14:textId="77777777" w:rsidR="00650893" w:rsidRDefault="00650893">
                      <w:pPr>
                        <w:rPr>
                          <w:lang w:val="en-GB"/>
                        </w:rPr>
                      </w:pPr>
                    </w:p>
                    <w:p w14:paraId="56982F5C" w14:textId="77777777" w:rsidR="00650893" w:rsidRDefault="00650893">
                      <w:pPr>
                        <w:rPr>
                          <w:lang w:val="en-GB"/>
                        </w:rPr>
                      </w:pPr>
                    </w:p>
                    <w:p w14:paraId="7C5DFF73" w14:textId="77777777" w:rsidR="00650893" w:rsidRDefault="00650893" w:rsidP="00650893">
                      <w:pPr>
                        <w:keepNext/>
                      </w:pPr>
                      <w:r>
                        <w:rPr>
                          <w:noProof/>
                        </w:rPr>
                        <w:drawing>
                          <wp:inline distT="0" distB="0" distL="0" distR="0" wp14:anchorId="15515F12" wp14:editId="52536B10">
                            <wp:extent cx="2795270" cy="1036955"/>
                            <wp:effectExtent l="0" t="0" r="5080" b="0"/>
                            <wp:docPr id="9298232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23275" name="Picture 1" descr="A screen shot of a computer code&#10;&#10;AI-generated content may be incorrect."/>
                                    <pic:cNvPicPr/>
                                  </pic:nvPicPr>
                                  <pic:blipFill>
                                    <a:blip r:embed="rId20"/>
                                    <a:stretch>
                                      <a:fillRect/>
                                    </a:stretch>
                                  </pic:blipFill>
                                  <pic:spPr>
                                    <a:xfrm>
                                      <a:off x="0" y="0"/>
                                      <a:ext cx="2795270" cy="1036955"/>
                                    </a:xfrm>
                                    <a:prstGeom prst="rect">
                                      <a:avLst/>
                                    </a:prstGeom>
                                  </pic:spPr>
                                </pic:pic>
                              </a:graphicData>
                            </a:graphic>
                          </wp:inline>
                        </w:drawing>
                      </w:r>
                    </w:p>
                    <w:p w14:paraId="3D1DD457" w14:textId="48C7A6C0" w:rsidR="00650893" w:rsidRDefault="00650893" w:rsidP="00650893">
                      <w:pPr>
                        <w:pStyle w:val="Caption"/>
                        <w:jc w:val="center"/>
                      </w:pPr>
                      <w:r>
                        <w:t xml:space="preserve">Figure </w:t>
                      </w:r>
                      <w:fldSimple w:instr=" SEQ Figure \* ARABIC ">
                        <w:r w:rsidR="008D769D">
                          <w:rPr>
                            <w:noProof/>
                          </w:rPr>
                          <w:t>5</w:t>
                        </w:r>
                      </w:fldSimple>
                      <w:r>
                        <w:t>: Code to take a picture</w:t>
                      </w:r>
                    </w:p>
                    <w:p w14:paraId="556A48DE" w14:textId="1DB67973" w:rsidR="00650893" w:rsidRPr="00650893" w:rsidRDefault="00650893">
                      <w:pPr>
                        <w:rPr>
                          <w:lang w:val="en-GB"/>
                        </w:rPr>
                      </w:pPr>
                    </w:p>
                  </w:txbxContent>
                </v:textbox>
              </v:shape>
            </w:pict>
          </mc:Fallback>
        </mc:AlternateContent>
      </w:r>
    </w:p>
    <w:p w14:paraId="59F8A9A2" w14:textId="77777777" w:rsidR="00094DB6" w:rsidRDefault="00094DB6" w:rsidP="00094DB6">
      <w:pPr>
        <w:pStyle w:val="PARAGRAPH"/>
        <w:ind w:firstLine="0"/>
      </w:pPr>
    </w:p>
    <w:p w14:paraId="683E847E" w14:textId="77777777" w:rsidR="00094DB6" w:rsidRDefault="00094DB6" w:rsidP="00094DB6">
      <w:pPr>
        <w:pStyle w:val="PARAGRAPH"/>
        <w:ind w:firstLine="0"/>
      </w:pPr>
    </w:p>
    <w:p w14:paraId="2CAB5585" w14:textId="77777777" w:rsidR="00094DB6" w:rsidRDefault="00094DB6" w:rsidP="00094DB6">
      <w:pPr>
        <w:pStyle w:val="PARAGRAPH"/>
        <w:ind w:firstLine="0"/>
      </w:pPr>
    </w:p>
    <w:p w14:paraId="4ED296A0" w14:textId="77777777" w:rsidR="00094DB6" w:rsidRDefault="00094DB6" w:rsidP="00094DB6">
      <w:pPr>
        <w:pStyle w:val="PARAGRAPH"/>
        <w:ind w:firstLine="0"/>
      </w:pPr>
    </w:p>
    <w:p w14:paraId="6ADA9EE6" w14:textId="56AFCFBC" w:rsidR="00A63D74" w:rsidRDefault="00A63D74" w:rsidP="00650893">
      <w:pPr>
        <w:pStyle w:val="PARAGRAPH"/>
      </w:pPr>
    </w:p>
    <w:p w14:paraId="3219B2C9" w14:textId="77777777" w:rsidR="00A63D74" w:rsidRDefault="00A63D74" w:rsidP="00650893">
      <w:pPr>
        <w:pStyle w:val="PARAGRAPH"/>
      </w:pPr>
    </w:p>
    <w:p w14:paraId="72550897" w14:textId="41B78A8D" w:rsidR="00650893" w:rsidRDefault="00650893" w:rsidP="00650893">
      <w:pPr>
        <w:pStyle w:val="PARAGRAPH"/>
      </w:pPr>
    </w:p>
    <w:p w14:paraId="55BAD658" w14:textId="77777777" w:rsidR="00650893" w:rsidRDefault="00650893" w:rsidP="00650893">
      <w:pPr>
        <w:pStyle w:val="PARAGRAPH"/>
      </w:pPr>
    </w:p>
    <w:p w14:paraId="31F18312" w14:textId="0CA26B1E" w:rsidR="00C37DAA" w:rsidRPr="00650893" w:rsidRDefault="00C37DAA" w:rsidP="00941C3E">
      <w:pPr>
        <w:pStyle w:val="PARAGRAPH"/>
        <w:ind w:firstLine="0"/>
      </w:pPr>
    </w:p>
    <w:p w14:paraId="7F19C172" w14:textId="51AA6154" w:rsidR="00FD6E8A" w:rsidRDefault="00FD6E8A" w:rsidP="00FD6E8A">
      <w:pPr>
        <w:pStyle w:val="Heading2"/>
      </w:pPr>
      <w:r>
        <w:lastRenderedPageBreak/>
        <w:t>Email</w:t>
      </w:r>
    </w:p>
    <w:p w14:paraId="6FB16200" w14:textId="3130AC41" w:rsidR="001A6539" w:rsidRDefault="00FC7053" w:rsidP="00622AF0">
      <w:pPr>
        <w:pStyle w:val="PARAGRAPHnoindent"/>
        <w:ind w:left="360"/>
      </w:pPr>
      <w:r>
        <w:t>To implement the device</w:t>
      </w:r>
      <w:r w:rsidR="00B96659">
        <w:t xml:space="preserve"> having the ability to</w:t>
      </w:r>
      <w:r>
        <w:t xml:space="preserve"> send</w:t>
      </w:r>
      <w:r w:rsidR="00B96659">
        <w:t xml:space="preserve"> </w:t>
      </w:r>
      <w:r>
        <w:t>emails</w:t>
      </w:r>
      <w:r w:rsidR="00B96659">
        <w:t>,</w:t>
      </w:r>
      <w:r>
        <w:t xml:space="preserve"> </w:t>
      </w:r>
      <w:r w:rsidR="00F17ABD">
        <w:t>the developer</w:t>
      </w:r>
      <w:r>
        <w:t xml:space="preserve"> had to</w:t>
      </w:r>
      <w:r w:rsidR="00B96659">
        <w:t xml:space="preserve"> </w:t>
      </w:r>
      <w:r>
        <w:t xml:space="preserve">import </w:t>
      </w:r>
      <w:r w:rsidR="00B96659">
        <w:t>SMTP</w:t>
      </w:r>
      <w:r>
        <w:t xml:space="preserve"> modules into python and get an application password for a new Gmail account. This </w:t>
      </w:r>
      <w:r w:rsidR="00C37DAA">
        <w:t>allowed</w:t>
      </w:r>
      <w:r>
        <w:t xml:space="preserve"> the code to connect to SMTP</w:t>
      </w:r>
      <w:r w:rsidR="00B53AB5">
        <w:t xml:space="preserve"> and</w:t>
      </w:r>
      <w:r w:rsidR="00B13EBC">
        <w:t xml:space="preserve"> </w:t>
      </w:r>
      <w:r w:rsidR="00B53AB5">
        <w:t>attach images and text</w:t>
      </w:r>
      <w:r w:rsidR="00B96659">
        <w:t xml:space="preserve"> to an email</w:t>
      </w:r>
      <w:r w:rsidR="00B53AB5">
        <w:t xml:space="preserve"> </w:t>
      </w:r>
      <w:r w:rsidR="00B96659">
        <w:t>to</w:t>
      </w:r>
      <w:r w:rsidR="00B53AB5">
        <w:t xml:space="preserve"> alert the user</w:t>
      </w:r>
      <w:r w:rsidR="00E70B3F">
        <w:t>, at the email they input,</w:t>
      </w:r>
      <w:r w:rsidR="00B53AB5">
        <w:t xml:space="preserve"> that there has been a security issue</w:t>
      </w:r>
      <w:r w:rsidR="00650893">
        <w:t xml:space="preserve"> as seen in figures </w:t>
      </w:r>
      <w:r w:rsidR="0011005E">
        <w:t>6</w:t>
      </w:r>
      <w:r w:rsidR="0070159D">
        <w:t>&amp;</w:t>
      </w:r>
      <w:r w:rsidR="0011005E">
        <w:t>7</w:t>
      </w:r>
      <w:r w:rsidR="00B53AB5">
        <w:t>.</w:t>
      </w:r>
    </w:p>
    <w:p w14:paraId="61FC131B" w14:textId="77777777" w:rsidR="0011005E" w:rsidRPr="0011005E" w:rsidRDefault="0011005E" w:rsidP="0011005E">
      <w:pPr>
        <w:pStyle w:val="PARAGRAPH"/>
      </w:pPr>
    </w:p>
    <w:p w14:paraId="2544CB01" w14:textId="77777777" w:rsidR="001A6539" w:rsidRDefault="001A6539" w:rsidP="00650893">
      <w:pPr>
        <w:pStyle w:val="PARAGRAPH"/>
      </w:pPr>
    </w:p>
    <w:p w14:paraId="5E34651F" w14:textId="77777777" w:rsidR="001A6539" w:rsidRDefault="001A6539" w:rsidP="00650893">
      <w:pPr>
        <w:pStyle w:val="PARAGRAPH"/>
      </w:pPr>
    </w:p>
    <w:p w14:paraId="7D8E17F8" w14:textId="5B2CBBFB" w:rsidR="00650893" w:rsidRDefault="00650893" w:rsidP="00650893">
      <w:pPr>
        <w:pStyle w:val="PARAGRAPH"/>
      </w:pPr>
      <w:r>
        <w:rPr>
          <w:noProof/>
        </w:rPr>
        <mc:AlternateContent>
          <mc:Choice Requires="wps">
            <w:drawing>
              <wp:anchor distT="0" distB="0" distL="114300" distR="114300" simplePos="0" relativeHeight="251665408" behindDoc="0" locked="0" layoutInCell="1" allowOverlap="1" wp14:anchorId="7EF5F377" wp14:editId="273BAD54">
                <wp:simplePos x="0" y="0"/>
                <wp:positionH relativeFrom="column">
                  <wp:posOffset>141605</wp:posOffset>
                </wp:positionH>
                <wp:positionV relativeFrom="paragraph">
                  <wp:posOffset>-307975</wp:posOffset>
                </wp:positionV>
                <wp:extent cx="3022600" cy="2317750"/>
                <wp:effectExtent l="0" t="0" r="6350" b="6350"/>
                <wp:wrapNone/>
                <wp:docPr id="446198697" name="Text Box 10"/>
                <wp:cNvGraphicFramePr/>
                <a:graphic xmlns:a="http://schemas.openxmlformats.org/drawingml/2006/main">
                  <a:graphicData uri="http://schemas.microsoft.com/office/word/2010/wordprocessingShape">
                    <wps:wsp>
                      <wps:cNvSpPr txBox="1"/>
                      <wps:spPr>
                        <a:xfrm>
                          <a:off x="0" y="0"/>
                          <a:ext cx="3022600" cy="2317750"/>
                        </a:xfrm>
                        <a:prstGeom prst="rect">
                          <a:avLst/>
                        </a:prstGeom>
                        <a:solidFill>
                          <a:schemeClr val="lt1"/>
                        </a:solidFill>
                        <a:ln w="6350">
                          <a:noFill/>
                        </a:ln>
                      </wps:spPr>
                      <wps:txb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10ECD0F" w:rsidR="00650893" w:rsidRDefault="00650893" w:rsidP="00650893">
                            <w:pPr>
                              <w:pStyle w:val="Caption"/>
                              <w:jc w:val="center"/>
                            </w:pPr>
                            <w:r>
                              <w:t xml:space="preserve">Figure </w:t>
                            </w:r>
                            <w:fldSimple w:instr=" SEQ Figure \* ARABIC ">
                              <w:r w:rsidR="008D769D">
                                <w:rPr>
                                  <w:noProof/>
                                </w:rPr>
                                <w:t>6</w:t>
                              </w:r>
                            </w:fldSimple>
                            <w:r>
                              <w:t>: Email code</w:t>
                            </w:r>
                          </w:p>
                          <w:p w14:paraId="22EE622E" w14:textId="6665E212" w:rsidR="00650893" w:rsidRPr="00650893" w:rsidRDefault="0065089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F377" id="_x0000_s1031" type="#_x0000_t202" style="position:absolute;left:0;text-align:left;margin-left:11.15pt;margin-top:-24.25pt;width:238pt;height:1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" fillcolor="white [3201]" stroked="f" strokeweight=".5pt">
                <v:textbox>
                  <w:txbxContent>
                    <w:p w14:paraId="4F04497F" w14:textId="77777777" w:rsidR="00650893" w:rsidRDefault="00650893">
                      <w:pPr>
                        <w:rPr>
                          <w:lang w:val="en-GB"/>
                        </w:rPr>
                      </w:pPr>
                    </w:p>
                    <w:p w14:paraId="43D1B5BC" w14:textId="77777777" w:rsidR="00650893" w:rsidRDefault="00650893">
                      <w:pPr>
                        <w:rPr>
                          <w:lang w:val="en-GB"/>
                        </w:rPr>
                      </w:pPr>
                    </w:p>
                    <w:p w14:paraId="2AEF14DE" w14:textId="77777777" w:rsidR="00650893" w:rsidRDefault="00650893">
                      <w:pPr>
                        <w:rPr>
                          <w:lang w:val="en-GB"/>
                        </w:rPr>
                      </w:pPr>
                    </w:p>
                    <w:p w14:paraId="71ECBF56" w14:textId="77777777" w:rsidR="00650893" w:rsidRDefault="00650893">
                      <w:pPr>
                        <w:rPr>
                          <w:lang w:val="en-GB"/>
                        </w:rPr>
                      </w:pPr>
                    </w:p>
                    <w:p w14:paraId="067B87FE" w14:textId="77777777" w:rsidR="00650893" w:rsidRDefault="00650893">
                      <w:pPr>
                        <w:rPr>
                          <w:lang w:val="en-GB"/>
                        </w:rPr>
                      </w:pPr>
                    </w:p>
                    <w:p w14:paraId="07CA1236" w14:textId="77777777" w:rsidR="00650893" w:rsidRDefault="00650893">
                      <w:pPr>
                        <w:rPr>
                          <w:lang w:val="en-GB"/>
                        </w:rPr>
                      </w:pPr>
                    </w:p>
                    <w:p w14:paraId="427BADD9" w14:textId="77777777" w:rsidR="00650893" w:rsidRDefault="00650893">
                      <w:pPr>
                        <w:rPr>
                          <w:lang w:val="en-GB"/>
                        </w:rPr>
                      </w:pPr>
                    </w:p>
                    <w:p w14:paraId="4B979116" w14:textId="77777777" w:rsidR="00650893" w:rsidRDefault="00650893">
                      <w:pPr>
                        <w:rPr>
                          <w:lang w:val="en-GB"/>
                        </w:rPr>
                      </w:pPr>
                    </w:p>
                    <w:p w14:paraId="4622B534" w14:textId="77777777" w:rsidR="00650893" w:rsidRDefault="00650893">
                      <w:pPr>
                        <w:rPr>
                          <w:lang w:val="en-GB"/>
                        </w:rPr>
                      </w:pPr>
                    </w:p>
                    <w:p w14:paraId="3ED2FDBE" w14:textId="77777777" w:rsidR="00650893" w:rsidRDefault="00650893">
                      <w:pPr>
                        <w:rPr>
                          <w:lang w:val="en-GB"/>
                        </w:rPr>
                      </w:pPr>
                    </w:p>
                    <w:p w14:paraId="7B21C917" w14:textId="77777777" w:rsidR="00650893" w:rsidRDefault="00650893">
                      <w:pPr>
                        <w:rPr>
                          <w:lang w:val="en-GB"/>
                        </w:rPr>
                      </w:pPr>
                    </w:p>
                    <w:p w14:paraId="769AA148" w14:textId="77777777" w:rsidR="00650893" w:rsidRDefault="00650893">
                      <w:pPr>
                        <w:rPr>
                          <w:lang w:val="en-GB"/>
                        </w:rPr>
                      </w:pPr>
                    </w:p>
                    <w:p w14:paraId="618D6B57" w14:textId="77777777" w:rsidR="00650893" w:rsidRDefault="00650893">
                      <w:pPr>
                        <w:rPr>
                          <w:lang w:val="en-GB"/>
                        </w:rPr>
                      </w:pPr>
                    </w:p>
                    <w:p w14:paraId="6D9EC5FF" w14:textId="77777777" w:rsidR="00650893" w:rsidRDefault="00650893" w:rsidP="00650893">
                      <w:pPr>
                        <w:keepNext/>
                      </w:pPr>
                      <w:r>
                        <w:rPr>
                          <w:noProof/>
                        </w:rPr>
                        <w:drawing>
                          <wp:inline distT="0" distB="0" distL="0" distR="0" wp14:anchorId="47F9DC1D" wp14:editId="3EAFF7E9">
                            <wp:extent cx="2764155" cy="1988527"/>
                            <wp:effectExtent l="0" t="0" r="0" b="0"/>
                            <wp:docPr id="1428931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8167" name="Picture 1" descr="A screen shot of a computer program&#10;&#10;AI-generated content may be incorrect."/>
                                    <pic:cNvPicPr/>
                                  </pic:nvPicPr>
                                  <pic:blipFill>
                                    <a:blip r:embed="rId21"/>
                                    <a:stretch>
                                      <a:fillRect/>
                                    </a:stretch>
                                  </pic:blipFill>
                                  <pic:spPr>
                                    <a:xfrm>
                                      <a:off x="0" y="0"/>
                                      <a:ext cx="2816669" cy="2026305"/>
                                    </a:xfrm>
                                    <a:prstGeom prst="rect">
                                      <a:avLst/>
                                    </a:prstGeom>
                                  </pic:spPr>
                                </pic:pic>
                              </a:graphicData>
                            </a:graphic>
                          </wp:inline>
                        </w:drawing>
                      </w:r>
                    </w:p>
                    <w:p w14:paraId="7F1EB255" w14:textId="610ECD0F" w:rsidR="00650893" w:rsidRDefault="00650893" w:rsidP="00650893">
                      <w:pPr>
                        <w:pStyle w:val="Caption"/>
                        <w:jc w:val="center"/>
                      </w:pPr>
                      <w:r>
                        <w:t xml:space="preserve">Figure </w:t>
                      </w:r>
                      <w:fldSimple w:instr=" SEQ Figure \* ARABIC ">
                        <w:r w:rsidR="008D769D">
                          <w:rPr>
                            <w:noProof/>
                          </w:rPr>
                          <w:t>6</w:t>
                        </w:r>
                      </w:fldSimple>
                      <w:r>
                        <w:t>: Email code</w:t>
                      </w:r>
                    </w:p>
                    <w:p w14:paraId="22EE622E" w14:textId="6665E212" w:rsidR="00650893" w:rsidRPr="00650893" w:rsidRDefault="00650893">
                      <w:pPr>
                        <w:rPr>
                          <w:lang w:val="en-GB"/>
                        </w:rPr>
                      </w:pPr>
                    </w:p>
                  </w:txbxContent>
                </v:textbox>
              </v:shape>
            </w:pict>
          </mc:Fallback>
        </mc:AlternateContent>
      </w:r>
    </w:p>
    <w:p w14:paraId="6A6ECEFA" w14:textId="7447FCB3" w:rsidR="00650893" w:rsidRDefault="00650893" w:rsidP="00650893">
      <w:pPr>
        <w:pStyle w:val="PARAGRAPH"/>
      </w:pPr>
    </w:p>
    <w:p w14:paraId="0A455AD0" w14:textId="524D9EB3" w:rsidR="00650893" w:rsidRDefault="00650893" w:rsidP="00650893">
      <w:pPr>
        <w:pStyle w:val="PARAGRAPH"/>
      </w:pPr>
    </w:p>
    <w:p w14:paraId="687C4D1A" w14:textId="71358EE4" w:rsidR="00650893" w:rsidRDefault="00650893" w:rsidP="00650893">
      <w:pPr>
        <w:pStyle w:val="PARAGRAPH"/>
      </w:pPr>
    </w:p>
    <w:p w14:paraId="32008BC4" w14:textId="241A1787" w:rsidR="00650893" w:rsidRDefault="00650893" w:rsidP="00650893">
      <w:pPr>
        <w:pStyle w:val="PARAGRAPH"/>
      </w:pPr>
    </w:p>
    <w:p w14:paraId="189755D2" w14:textId="1F4865E8" w:rsidR="00650893" w:rsidRDefault="00650893" w:rsidP="00650893">
      <w:pPr>
        <w:pStyle w:val="PARAGRAPH"/>
      </w:pPr>
    </w:p>
    <w:p w14:paraId="00100001" w14:textId="3E9551B6" w:rsidR="00650893" w:rsidRDefault="00650893" w:rsidP="00650893">
      <w:pPr>
        <w:pStyle w:val="PARAGRAPH"/>
      </w:pPr>
    </w:p>
    <w:p w14:paraId="31F75D4A" w14:textId="1D58145D" w:rsidR="00650893" w:rsidRDefault="00650893" w:rsidP="00650893">
      <w:pPr>
        <w:pStyle w:val="PARAGRAPH"/>
      </w:pPr>
    </w:p>
    <w:p w14:paraId="3C296D30" w14:textId="2EDB0DC2" w:rsidR="00650893" w:rsidRDefault="00650893" w:rsidP="00650893">
      <w:pPr>
        <w:pStyle w:val="PARAGRAPH"/>
      </w:pPr>
    </w:p>
    <w:p w14:paraId="102947A8" w14:textId="77777777" w:rsidR="00650893" w:rsidRDefault="00650893" w:rsidP="00650893">
      <w:pPr>
        <w:pStyle w:val="PARAGRAPH"/>
      </w:pPr>
    </w:p>
    <w:p w14:paraId="3CBF4BD3" w14:textId="77777777" w:rsidR="00650893" w:rsidRDefault="00650893" w:rsidP="00650893">
      <w:pPr>
        <w:pStyle w:val="PARAGRAPH"/>
      </w:pPr>
    </w:p>
    <w:p w14:paraId="77A7D76C" w14:textId="77777777" w:rsidR="00650893" w:rsidRDefault="00650893" w:rsidP="00650893">
      <w:pPr>
        <w:pStyle w:val="PARAGRAPH"/>
      </w:pPr>
    </w:p>
    <w:p w14:paraId="0E71053B" w14:textId="7154CAF2" w:rsidR="00650893" w:rsidRDefault="00650893" w:rsidP="00650893">
      <w:pPr>
        <w:pStyle w:val="PARAGRAPH"/>
      </w:pPr>
    </w:p>
    <w:p w14:paraId="730BD636" w14:textId="2AB7599B" w:rsidR="008F2C01" w:rsidRDefault="008F2C01" w:rsidP="008F2C01">
      <w:pPr>
        <w:pStyle w:val="PARAGRAPH"/>
        <w:ind w:firstLine="0"/>
      </w:pPr>
    </w:p>
    <w:p w14:paraId="5C763EC0" w14:textId="10A47698" w:rsidR="008D769D" w:rsidRDefault="008D769D" w:rsidP="008F2C01">
      <w:pPr>
        <w:pStyle w:val="PARAGRAPH"/>
        <w:ind w:firstLine="0"/>
      </w:pPr>
    </w:p>
    <w:p w14:paraId="576BCCB6" w14:textId="798329D1" w:rsidR="00F22B7B" w:rsidRDefault="00F22B7B" w:rsidP="008F2C01">
      <w:pPr>
        <w:pStyle w:val="PARAGRAPH"/>
        <w:ind w:firstLine="0"/>
      </w:pPr>
      <w:r>
        <w:rPr>
          <w:noProof/>
        </w:rPr>
        <mc:AlternateContent>
          <mc:Choice Requires="wps">
            <w:drawing>
              <wp:anchor distT="0" distB="0" distL="114300" distR="114300" simplePos="0" relativeHeight="251660288" behindDoc="0" locked="0" layoutInCell="1" allowOverlap="1" wp14:anchorId="75FCA023" wp14:editId="25A591C6">
                <wp:simplePos x="0" y="0"/>
                <wp:positionH relativeFrom="margin">
                  <wp:posOffset>80693</wp:posOffset>
                </wp:positionH>
                <wp:positionV relativeFrom="paragraph">
                  <wp:posOffset>103065</wp:posOffset>
                </wp:positionV>
                <wp:extent cx="3037205" cy="2025650"/>
                <wp:effectExtent l="0" t="0" r="0" b="0"/>
                <wp:wrapNone/>
                <wp:docPr id="392311048" name="Text Box 2"/>
                <wp:cNvGraphicFramePr/>
                <a:graphic xmlns:a="http://schemas.openxmlformats.org/drawingml/2006/main">
                  <a:graphicData uri="http://schemas.microsoft.com/office/word/2010/wordprocessingShape">
                    <wps:wsp>
                      <wps:cNvSpPr txBox="1"/>
                      <wps:spPr>
                        <a:xfrm>
                          <a:off x="0" y="0"/>
                          <a:ext cx="3037205" cy="2025650"/>
                        </a:xfrm>
                        <a:prstGeom prst="rect">
                          <a:avLst/>
                        </a:prstGeom>
                        <a:solidFill>
                          <a:schemeClr val="lt1"/>
                        </a:solidFill>
                        <a:ln w="6350">
                          <a:noFill/>
                        </a:ln>
                      </wps:spPr>
                      <wps:txb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150D3A92" w:rsidR="00FC7053" w:rsidRDefault="00FC7053" w:rsidP="00B53AB5">
                            <w:pPr>
                              <w:pStyle w:val="Caption"/>
                              <w:jc w:val="center"/>
                            </w:pPr>
                            <w:r>
                              <w:t xml:space="preserve">Figure </w:t>
                            </w:r>
                            <w:fldSimple w:instr=" SEQ Figure \* ARABIC ">
                              <w:r w:rsidR="008D769D">
                                <w:rPr>
                                  <w:noProof/>
                                </w:rPr>
                                <w:t>7</w:t>
                              </w:r>
                            </w:fldSimple>
                            <w:r>
                              <w:t>: Email sent with attachment by code</w:t>
                            </w:r>
                          </w:p>
                          <w:p w14:paraId="051169D4" w14:textId="47514815" w:rsidR="00FD6E8A" w:rsidRPr="00FD6E8A" w:rsidRDefault="00FD6E8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CA023" id="Text Box 2" o:spid="_x0000_s1032" type="#_x0000_t202" style="position:absolute;left:0;text-align:left;margin-left:6.35pt;margin-top:8.1pt;width:239.15pt;height:159.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" fillcolor="white [3201]" stroked="f" strokeweight=".5pt">
                <v:textbox>
                  <w:txbxContent>
                    <w:p w14:paraId="179B16EE" w14:textId="0A473FCC" w:rsidR="00FD6E8A" w:rsidRDefault="00FD6E8A">
                      <w:pPr>
                        <w:rPr>
                          <w:noProof/>
                          <w:lang w:val="en-GB"/>
                        </w:rPr>
                      </w:pPr>
                    </w:p>
                    <w:p w14:paraId="143EE0A4" w14:textId="77777777" w:rsidR="00FD6E8A" w:rsidRDefault="00FD6E8A">
                      <w:pPr>
                        <w:rPr>
                          <w:noProof/>
                          <w:lang w:val="en-GB"/>
                        </w:rPr>
                      </w:pPr>
                    </w:p>
                    <w:p w14:paraId="5DB89EE1" w14:textId="77777777" w:rsidR="00FD6E8A" w:rsidRDefault="00FD6E8A">
                      <w:pPr>
                        <w:rPr>
                          <w:noProof/>
                          <w:lang w:val="en-GB"/>
                        </w:rPr>
                      </w:pPr>
                    </w:p>
                    <w:p w14:paraId="1E6B5CE2" w14:textId="77777777" w:rsidR="001A6539" w:rsidRDefault="001A6539">
                      <w:pPr>
                        <w:rPr>
                          <w:noProof/>
                          <w:lang w:val="en-GB"/>
                        </w:rPr>
                      </w:pPr>
                    </w:p>
                    <w:p w14:paraId="52228C6D" w14:textId="77777777" w:rsidR="00FD6E8A" w:rsidRDefault="00FD6E8A">
                      <w:pPr>
                        <w:rPr>
                          <w:noProof/>
                          <w:lang w:val="en-GB"/>
                        </w:rPr>
                      </w:pPr>
                    </w:p>
                    <w:p w14:paraId="3CAC13AB" w14:textId="77777777" w:rsidR="00FD6E8A" w:rsidRDefault="00FD6E8A">
                      <w:pPr>
                        <w:rPr>
                          <w:noProof/>
                          <w:lang w:val="en-GB"/>
                        </w:rPr>
                      </w:pPr>
                    </w:p>
                    <w:p w14:paraId="09C4BDB7" w14:textId="77777777" w:rsidR="00FD6E8A" w:rsidRDefault="00FD6E8A">
                      <w:pPr>
                        <w:rPr>
                          <w:noProof/>
                          <w:lang w:val="en-GB"/>
                        </w:rPr>
                      </w:pPr>
                    </w:p>
                    <w:p w14:paraId="590A4B93" w14:textId="77777777" w:rsidR="00FD6E8A" w:rsidRDefault="00FD6E8A">
                      <w:pPr>
                        <w:rPr>
                          <w:noProof/>
                          <w:lang w:val="en-GB"/>
                        </w:rPr>
                      </w:pPr>
                    </w:p>
                    <w:p w14:paraId="1D846636" w14:textId="77777777" w:rsidR="00FD6E8A" w:rsidRDefault="00FD6E8A">
                      <w:pPr>
                        <w:rPr>
                          <w:noProof/>
                          <w:lang w:val="en-GB"/>
                        </w:rPr>
                      </w:pPr>
                    </w:p>
                    <w:p w14:paraId="122F8F49" w14:textId="77777777" w:rsidR="00FD6E8A" w:rsidRDefault="00FD6E8A">
                      <w:pPr>
                        <w:rPr>
                          <w:noProof/>
                          <w:lang w:val="en-GB"/>
                        </w:rPr>
                      </w:pPr>
                    </w:p>
                    <w:p w14:paraId="0A13843E" w14:textId="77777777" w:rsidR="00FD6E8A" w:rsidRDefault="00FD6E8A">
                      <w:pPr>
                        <w:rPr>
                          <w:noProof/>
                          <w:lang w:val="en-GB"/>
                        </w:rPr>
                      </w:pPr>
                    </w:p>
                    <w:p w14:paraId="14472227" w14:textId="77777777" w:rsidR="00FC7053" w:rsidRDefault="00FD6E8A" w:rsidP="00B53AB5">
                      <w:pPr>
                        <w:keepNext/>
                        <w:jc w:val="center"/>
                      </w:pPr>
                      <w:r>
                        <w:rPr>
                          <w:noProof/>
                        </w:rPr>
                        <w:drawing>
                          <wp:inline distT="0" distB="0" distL="0" distR="0" wp14:anchorId="41CE87AF" wp14:editId="4B9B3A61">
                            <wp:extent cx="2798859" cy="1722755"/>
                            <wp:effectExtent l="0" t="0" r="1905" b="0"/>
                            <wp:docPr id="50791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5894" name="Picture 1" descr="A screenshot of a computer&#10;&#10;AI-generated content may be incorrect."/>
                                    <pic:cNvPicPr/>
                                  </pic:nvPicPr>
                                  <pic:blipFill>
                                    <a:blip r:embed="rId22"/>
                                    <a:stretch>
                                      <a:fillRect/>
                                    </a:stretch>
                                  </pic:blipFill>
                                  <pic:spPr>
                                    <a:xfrm>
                                      <a:off x="0" y="0"/>
                                      <a:ext cx="2804378" cy="1726152"/>
                                    </a:xfrm>
                                    <a:prstGeom prst="rect">
                                      <a:avLst/>
                                    </a:prstGeom>
                                  </pic:spPr>
                                </pic:pic>
                              </a:graphicData>
                            </a:graphic>
                          </wp:inline>
                        </w:drawing>
                      </w:r>
                    </w:p>
                    <w:p w14:paraId="07F5E174" w14:textId="150D3A92" w:rsidR="00FC7053" w:rsidRDefault="00FC7053" w:rsidP="00B53AB5">
                      <w:pPr>
                        <w:pStyle w:val="Caption"/>
                        <w:jc w:val="center"/>
                      </w:pPr>
                      <w:r>
                        <w:t xml:space="preserve">Figure </w:t>
                      </w:r>
                      <w:fldSimple w:instr=" SEQ Figure \* ARABIC ">
                        <w:r w:rsidR="008D769D">
                          <w:rPr>
                            <w:noProof/>
                          </w:rPr>
                          <w:t>7</w:t>
                        </w:r>
                      </w:fldSimple>
                      <w:r>
                        <w:t>: Email sent with attachment by code</w:t>
                      </w:r>
                    </w:p>
                    <w:p w14:paraId="051169D4" w14:textId="47514815" w:rsidR="00FD6E8A" w:rsidRPr="00FD6E8A" w:rsidRDefault="00FD6E8A">
                      <w:pPr>
                        <w:rPr>
                          <w:lang w:val="en-GB"/>
                        </w:rPr>
                      </w:pPr>
                    </w:p>
                  </w:txbxContent>
                </v:textbox>
                <w10:wrap anchorx="margin"/>
              </v:shape>
            </w:pict>
          </mc:Fallback>
        </mc:AlternateContent>
      </w:r>
    </w:p>
    <w:p w14:paraId="598A0417" w14:textId="587F8CC6" w:rsidR="00F22B7B" w:rsidRDefault="00F22B7B" w:rsidP="008F2C01">
      <w:pPr>
        <w:pStyle w:val="PARAGRAPH"/>
        <w:ind w:firstLine="0"/>
      </w:pPr>
    </w:p>
    <w:p w14:paraId="5B6D4BCD" w14:textId="655FF77D" w:rsidR="00F22B7B" w:rsidRDefault="00F22B7B" w:rsidP="008F2C01">
      <w:pPr>
        <w:pStyle w:val="PARAGRAPH"/>
        <w:ind w:firstLine="0"/>
      </w:pPr>
    </w:p>
    <w:p w14:paraId="1E8280EA" w14:textId="1D91B2C0" w:rsidR="007406E8" w:rsidRDefault="007406E8" w:rsidP="008F2C01">
      <w:pPr>
        <w:pStyle w:val="PARAGRAPH"/>
        <w:ind w:firstLine="0"/>
      </w:pPr>
    </w:p>
    <w:p w14:paraId="63A9EB20" w14:textId="77777777" w:rsidR="007406E8" w:rsidRDefault="007406E8" w:rsidP="008F2C01">
      <w:pPr>
        <w:pStyle w:val="PARAGRAPH"/>
        <w:ind w:firstLine="0"/>
      </w:pPr>
    </w:p>
    <w:p w14:paraId="198EBCA5" w14:textId="77777777" w:rsidR="007406E8" w:rsidRDefault="007406E8" w:rsidP="008F2C01">
      <w:pPr>
        <w:pStyle w:val="PARAGRAPH"/>
        <w:ind w:firstLine="0"/>
      </w:pPr>
    </w:p>
    <w:p w14:paraId="3AE6995F" w14:textId="108FDD57" w:rsidR="007406E8" w:rsidRDefault="007406E8" w:rsidP="008F2C01">
      <w:pPr>
        <w:pStyle w:val="PARAGRAPH"/>
        <w:ind w:firstLine="0"/>
      </w:pPr>
    </w:p>
    <w:p w14:paraId="1F18A348" w14:textId="7C35F054" w:rsidR="007406E8" w:rsidRDefault="007406E8" w:rsidP="008F2C01">
      <w:pPr>
        <w:pStyle w:val="PARAGRAPH"/>
        <w:ind w:firstLine="0"/>
      </w:pPr>
    </w:p>
    <w:p w14:paraId="2A6B542D" w14:textId="45A78885" w:rsidR="007406E8" w:rsidRDefault="007406E8" w:rsidP="008F2C01">
      <w:pPr>
        <w:pStyle w:val="PARAGRAPH"/>
        <w:ind w:firstLine="0"/>
      </w:pPr>
    </w:p>
    <w:p w14:paraId="0E031208" w14:textId="0B18559C" w:rsidR="007406E8" w:rsidRDefault="007406E8" w:rsidP="008F2C01">
      <w:pPr>
        <w:pStyle w:val="PARAGRAPH"/>
        <w:ind w:firstLine="0"/>
      </w:pPr>
    </w:p>
    <w:p w14:paraId="31F3B1CB" w14:textId="6E171A64" w:rsidR="007406E8" w:rsidRDefault="007406E8" w:rsidP="008F2C01">
      <w:pPr>
        <w:pStyle w:val="PARAGRAPH"/>
        <w:ind w:firstLine="0"/>
      </w:pPr>
    </w:p>
    <w:p w14:paraId="4F0B23CC" w14:textId="2AA9E253" w:rsidR="00FD6E8A" w:rsidRDefault="00FD6E8A" w:rsidP="008F2C01">
      <w:pPr>
        <w:pStyle w:val="PARAGRAPH"/>
        <w:ind w:firstLine="0"/>
      </w:pPr>
    </w:p>
    <w:p w14:paraId="50A55F00" w14:textId="0275B840" w:rsidR="00FD6E8A" w:rsidRDefault="00FD6E8A" w:rsidP="00FD6E8A">
      <w:pPr>
        <w:pStyle w:val="PARAGRAPH"/>
      </w:pPr>
    </w:p>
    <w:p w14:paraId="2324E508" w14:textId="77777777" w:rsidR="00F22B7B" w:rsidRDefault="00F22B7B" w:rsidP="0011005E">
      <w:pPr>
        <w:pStyle w:val="PARAGRAPH"/>
        <w:ind w:firstLine="0"/>
      </w:pPr>
    </w:p>
    <w:p w14:paraId="35068739" w14:textId="78C7ECD6" w:rsidR="00623EC3" w:rsidRDefault="00623EC3" w:rsidP="00623EC3">
      <w:pPr>
        <w:pStyle w:val="Heading2"/>
      </w:pPr>
      <w:r>
        <w:t>Keypad</w:t>
      </w:r>
    </w:p>
    <w:p w14:paraId="19BD0696" w14:textId="10CCB881" w:rsidR="00C37DAA" w:rsidRDefault="00C37DAA" w:rsidP="00C37DAA">
      <w:pPr>
        <w:pStyle w:val="PARAGRAPH"/>
        <w:ind w:left="240" w:firstLine="0"/>
      </w:pPr>
      <w:r>
        <w:t xml:space="preserve">To implement the </w:t>
      </w:r>
      <w:r w:rsidR="0055640E">
        <w:t>keypad,</w:t>
      </w:r>
      <w:r>
        <w:t xml:space="preserve"> </w:t>
      </w:r>
      <w:r w:rsidR="00F17ABD">
        <w:t>the developer</w:t>
      </w:r>
      <w:r>
        <w:t xml:space="preserve"> created a matrix which</w:t>
      </w:r>
      <w:r w:rsidR="00B13EBC">
        <w:t xml:space="preserve"> </w:t>
      </w:r>
      <w:r>
        <w:t>included each of the values on the keypad and then linked each row and column of the keypad to the pin it was attached to on the Arduino.</w:t>
      </w:r>
    </w:p>
    <w:p w14:paraId="3511AEED" w14:textId="45A7932B" w:rsidR="00C37DAA" w:rsidRDefault="00C37DAA" w:rsidP="00C37DAA">
      <w:pPr>
        <w:pStyle w:val="PARAGRAPH"/>
        <w:ind w:left="240" w:firstLine="0"/>
      </w:pPr>
    </w:p>
    <w:p w14:paraId="1D7AB761" w14:textId="5007C28D" w:rsidR="0011005E" w:rsidRDefault="00C37DAA" w:rsidP="0011005E">
      <w:pPr>
        <w:pStyle w:val="PARAGRAPH"/>
        <w:ind w:left="240" w:firstLine="0"/>
      </w:pPr>
      <w:r>
        <w:t xml:space="preserve">Afterwards </w:t>
      </w:r>
      <w:r w:rsidR="00F17ABD">
        <w:t>the developer</w:t>
      </w:r>
      <w:r>
        <w:t xml:space="preserve"> added code to check which buttons are</w:t>
      </w:r>
      <w:r w:rsidR="00B13EBC">
        <w:t xml:space="preserve"> </w:t>
      </w:r>
      <w:r>
        <w:t xml:space="preserve">being pressed and if, when entered, the password </w:t>
      </w:r>
      <w:r w:rsidR="008447E6">
        <w:t>was</w:t>
      </w:r>
      <w:r w:rsidR="00B13EBC">
        <w:t xml:space="preserve"> </w:t>
      </w:r>
      <w:r>
        <w:t>correct.</w:t>
      </w:r>
    </w:p>
    <w:p w14:paraId="46473AB4" w14:textId="16F0D46D" w:rsidR="0011005E" w:rsidRDefault="006D5DE5" w:rsidP="0011005E">
      <w:pPr>
        <w:pStyle w:val="PARAGRAPH"/>
        <w:ind w:firstLine="0"/>
      </w:pPr>
      <w:r>
        <w:rPr>
          <w:noProof/>
        </w:rPr>
        <mc:AlternateContent>
          <mc:Choice Requires="wps">
            <w:drawing>
              <wp:anchor distT="0" distB="0" distL="114300" distR="114300" simplePos="0" relativeHeight="251670528" behindDoc="0" locked="0" layoutInCell="1" allowOverlap="1" wp14:anchorId="7E6953B0" wp14:editId="428DD84B">
                <wp:simplePos x="0" y="0"/>
                <wp:positionH relativeFrom="margin">
                  <wp:posOffset>202388</wp:posOffset>
                </wp:positionH>
                <wp:positionV relativeFrom="paragraph">
                  <wp:posOffset>5434</wp:posOffset>
                </wp:positionV>
                <wp:extent cx="2813538" cy="1287194"/>
                <wp:effectExtent l="0" t="0" r="6350" b="8255"/>
                <wp:wrapNone/>
                <wp:docPr id="409186203" name="Text Box 11"/>
                <wp:cNvGraphicFramePr/>
                <a:graphic xmlns:a="http://schemas.openxmlformats.org/drawingml/2006/main">
                  <a:graphicData uri="http://schemas.microsoft.com/office/word/2010/wordprocessingShape">
                    <wps:wsp>
                      <wps:cNvSpPr txBox="1"/>
                      <wps:spPr>
                        <a:xfrm>
                          <a:off x="0" y="0"/>
                          <a:ext cx="2813538" cy="1287194"/>
                        </a:xfrm>
                        <a:prstGeom prst="rect">
                          <a:avLst/>
                        </a:prstGeom>
                        <a:solidFill>
                          <a:schemeClr val="lt1"/>
                        </a:solidFill>
                        <a:ln w="6350">
                          <a:noFill/>
                        </a:ln>
                      </wps:spPr>
                      <wps:txb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953B0" id="_x0000_s1033" type="#_x0000_t202" style="position:absolute;left:0;text-align:left;margin-left:15.95pt;margin-top:.45pt;width:221.55pt;height:101.3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" fillcolor="white [3201]" stroked="f" strokeweight=".5pt">
                <v:textbox>
                  <w:txbxContent>
                    <w:p w14:paraId="1F749817" w14:textId="77777777" w:rsidR="00C37DAA" w:rsidRDefault="00C37DAA">
                      <w:pPr>
                        <w:rPr>
                          <w:lang w:val="en-GB"/>
                        </w:rPr>
                      </w:pPr>
                    </w:p>
                    <w:p w14:paraId="795D411D" w14:textId="77777777" w:rsidR="00C37DAA" w:rsidRDefault="00C37DAA">
                      <w:pPr>
                        <w:rPr>
                          <w:lang w:val="en-GB"/>
                        </w:rPr>
                      </w:pPr>
                    </w:p>
                    <w:p w14:paraId="27369456" w14:textId="77777777" w:rsidR="00C37DAA" w:rsidRDefault="00C37DAA">
                      <w:pPr>
                        <w:rPr>
                          <w:lang w:val="en-GB"/>
                        </w:rPr>
                      </w:pPr>
                    </w:p>
                    <w:p w14:paraId="468774F3" w14:textId="77777777" w:rsidR="00C37DAA" w:rsidRDefault="00C37DAA">
                      <w:pPr>
                        <w:rPr>
                          <w:lang w:val="en-GB"/>
                        </w:rPr>
                      </w:pPr>
                    </w:p>
                    <w:p w14:paraId="365577DE" w14:textId="77777777" w:rsidR="00C37DAA" w:rsidRDefault="00C37DAA">
                      <w:pPr>
                        <w:rPr>
                          <w:lang w:val="en-GB"/>
                        </w:rPr>
                      </w:pPr>
                    </w:p>
                    <w:p w14:paraId="5E32E31D" w14:textId="77777777" w:rsidR="00C37DAA" w:rsidRDefault="00C37DAA">
                      <w:pPr>
                        <w:rPr>
                          <w:lang w:val="en-GB"/>
                        </w:rPr>
                      </w:pPr>
                    </w:p>
                    <w:p w14:paraId="78A416CB" w14:textId="77777777" w:rsidR="00C37DAA" w:rsidRDefault="00C37DAA" w:rsidP="00C37DAA">
                      <w:pPr>
                        <w:keepNext/>
                      </w:pPr>
                      <w:r>
                        <w:rPr>
                          <w:noProof/>
                        </w:rPr>
                        <w:drawing>
                          <wp:inline distT="0" distB="0" distL="0" distR="0" wp14:anchorId="01749F84" wp14:editId="1FA98D98">
                            <wp:extent cx="2623820" cy="975360"/>
                            <wp:effectExtent l="0" t="0" r="5080" b="0"/>
                            <wp:docPr id="26046140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5358" name="Picture 1" descr="A computer screen shot of a code&#10;&#10;AI-generated content may be incorrect."/>
                                    <pic:cNvPicPr/>
                                  </pic:nvPicPr>
                                  <pic:blipFill>
                                    <a:blip r:embed="rId23"/>
                                    <a:stretch>
                                      <a:fillRect/>
                                    </a:stretch>
                                  </pic:blipFill>
                                  <pic:spPr>
                                    <a:xfrm>
                                      <a:off x="0" y="0"/>
                                      <a:ext cx="2623820" cy="975360"/>
                                    </a:xfrm>
                                    <a:prstGeom prst="rect">
                                      <a:avLst/>
                                    </a:prstGeom>
                                  </pic:spPr>
                                </pic:pic>
                              </a:graphicData>
                            </a:graphic>
                          </wp:inline>
                        </w:drawing>
                      </w:r>
                    </w:p>
                    <w:p w14:paraId="4A0B65AD" w14:textId="19FA233B" w:rsidR="00C37DAA" w:rsidRDefault="00C37DAA" w:rsidP="00C37DAA">
                      <w:pPr>
                        <w:pStyle w:val="Caption"/>
                        <w:jc w:val="center"/>
                      </w:pPr>
                      <w:r>
                        <w:t xml:space="preserve">Figure </w:t>
                      </w:r>
                      <w:r w:rsidR="0055640E">
                        <w:t>8</w:t>
                      </w:r>
                      <w:r>
                        <w:t>: Code setting up the keypad</w:t>
                      </w:r>
                    </w:p>
                    <w:p w14:paraId="7085AEE0" w14:textId="4836C804" w:rsidR="00C37DAA" w:rsidRPr="00C37DAA" w:rsidRDefault="00C37DAA">
                      <w:pPr>
                        <w:rPr>
                          <w:lang w:val="en-GB"/>
                        </w:rPr>
                      </w:pPr>
                    </w:p>
                  </w:txbxContent>
                </v:textbox>
                <w10:wrap anchorx="margin"/>
              </v:shape>
            </w:pict>
          </mc:Fallback>
        </mc:AlternateContent>
      </w:r>
    </w:p>
    <w:p w14:paraId="6D3607BD" w14:textId="6D740500" w:rsidR="0011005E" w:rsidRDefault="0011005E" w:rsidP="00622AF0">
      <w:pPr>
        <w:pStyle w:val="PARAGRAPH"/>
        <w:ind w:left="240" w:firstLine="0"/>
      </w:pPr>
    </w:p>
    <w:p w14:paraId="756C4A9E" w14:textId="77777777" w:rsidR="0011005E" w:rsidRDefault="0011005E" w:rsidP="00622AF0">
      <w:pPr>
        <w:pStyle w:val="PARAGRAPH"/>
        <w:ind w:left="240" w:firstLine="0"/>
      </w:pPr>
    </w:p>
    <w:p w14:paraId="651F82D4" w14:textId="0390493B" w:rsidR="00C37DAA" w:rsidRDefault="00C37DAA" w:rsidP="0070159D">
      <w:pPr>
        <w:pStyle w:val="PARAGRAPH"/>
        <w:ind w:firstLine="0"/>
        <w:rPr>
          <w:noProof/>
        </w:rPr>
      </w:pPr>
    </w:p>
    <w:p w14:paraId="414612F4" w14:textId="6BB6C370" w:rsidR="00C37DAA" w:rsidRDefault="00C37DAA" w:rsidP="0070159D">
      <w:pPr>
        <w:pStyle w:val="PARAGRAPH"/>
        <w:ind w:firstLine="0"/>
        <w:rPr>
          <w:noProof/>
        </w:rPr>
      </w:pPr>
    </w:p>
    <w:p w14:paraId="3BC39CDB" w14:textId="7FDCC2BC" w:rsidR="00C37DAA" w:rsidRDefault="00C37DAA" w:rsidP="0070159D">
      <w:pPr>
        <w:pStyle w:val="PARAGRAPH"/>
        <w:ind w:firstLine="0"/>
        <w:rPr>
          <w:noProof/>
        </w:rPr>
      </w:pPr>
    </w:p>
    <w:p w14:paraId="7B7245C2" w14:textId="3840100A" w:rsidR="00C37DAA" w:rsidRDefault="00C37DAA" w:rsidP="0070159D">
      <w:pPr>
        <w:pStyle w:val="PARAGRAPH"/>
        <w:ind w:firstLine="0"/>
        <w:rPr>
          <w:noProof/>
        </w:rPr>
      </w:pPr>
    </w:p>
    <w:p w14:paraId="15050C37" w14:textId="629EF90D" w:rsidR="0011005E" w:rsidRDefault="0011005E" w:rsidP="0070159D">
      <w:pPr>
        <w:pStyle w:val="PARAGRAPH"/>
        <w:ind w:firstLine="0"/>
        <w:rPr>
          <w:noProof/>
        </w:rPr>
      </w:pPr>
    </w:p>
    <w:p w14:paraId="3E0A1F64" w14:textId="77777777" w:rsidR="0011005E" w:rsidRDefault="0011005E" w:rsidP="0070159D">
      <w:pPr>
        <w:pStyle w:val="PARAGRAPH"/>
        <w:ind w:firstLine="0"/>
        <w:rPr>
          <w:noProof/>
        </w:rPr>
      </w:pPr>
    </w:p>
    <w:p w14:paraId="51330AC8" w14:textId="77777777" w:rsidR="00F328D1" w:rsidRDefault="00F328D1" w:rsidP="0070159D">
      <w:pPr>
        <w:pStyle w:val="PARAGRAPH"/>
        <w:ind w:firstLine="0"/>
        <w:rPr>
          <w:noProof/>
        </w:rPr>
      </w:pPr>
    </w:p>
    <w:p w14:paraId="3CE5DA50" w14:textId="2BA25565" w:rsidR="00094DB6" w:rsidRDefault="00094DB6" w:rsidP="0070159D">
      <w:pPr>
        <w:pStyle w:val="PARAGRAPH"/>
        <w:ind w:firstLine="0"/>
        <w:rPr>
          <w:noProof/>
        </w:rPr>
      </w:pPr>
      <w:r>
        <w:rPr>
          <w:noProof/>
        </w:rPr>
        <mc:AlternateContent>
          <mc:Choice Requires="wps">
            <w:drawing>
              <wp:anchor distT="0" distB="0" distL="114300" distR="114300" simplePos="0" relativeHeight="251671552" behindDoc="0" locked="0" layoutInCell="1" allowOverlap="1" wp14:anchorId="0D36A2F7" wp14:editId="5556F54D">
                <wp:simplePos x="0" y="0"/>
                <wp:positionH relativeFrom="column">
                  <wp:posOffset>201295</wp:posOffset>
                </wp:positionH>
                <wp:positionV relativeFrom="paragraph">
                  <wp:posOffset>-354330</wp:posOffset>
                </wp:positionV>
                <wp:extent cx="2700997" cy="3319975"/>
                <wp:effectExtent l="0" t="0" r="4445" b="0"/>
                <wp:wrapNone/>
                <wp:docPr id="1058488990" name="Text Box 12"/>
                <wp:cNvGraphicFramePr/>
                <a:graphic xmlns:a="http://schemas.openxmlformats.org/drawingml/2006/main">
                  <a:graphicData uri="http://schemas.microsoft.com/office/word/2010/wordprocessingShape">
                    <wps:wsp>
                      <wps:cNvSpPr txBox="1"/>
                      <wps:spPr>
                        <a:xfrm>
                          <a:off x="0" y="0"/>
                          <a:ext cx="2700997" cy="3319975"/>
                        </a:xfrm>
                        <a:prstGeom prst="rect">
                          <a:avLst/>
                        </a:prstGeom>
                        <a:solidFill>
                          <a:schemeClr val="lt1"/>
                        </a:solidFill>
                        <a:ln w="6350">
                          <a:noFill/>
                        </a:ln>
                      </wps:spPr>
                      <wps:txb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21461669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A2F7" id="_x0000_s1034" type="#_x0000_t202" style="position:absolute;left:0;text-align:left;margin-left:15.85pt;margin-top:-27.9pt;width:212.7pt;height:26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" fillcolor="white [3201]" stroked="f" strokeweight=".5pt">
                <v:textbox>
                  <w:txbxContent>
                    <w:p w14:paraId="31CBF64D" w14:textId="77777777" w:rsidR="00C37DAA" w:rsidRDefault="00C37DAA">
                      <w:pPr>
                        <w:rPr>
                          <w:lang w:val="en-GB"/>
                        </w:rPr>
                      </w:pPr>
                    </w:p>
                    <w:p w14:paraId="21F3CBBD" w14:textId="77777777" w:rsidR="00C37DAA" w:rsidRDefault="00C37DAA">
                      <w:pPr>
                        <w:rPr>
                          <w:lang w:val="en-GB"/>
                        </w:rPr>
                      </w:pPr>
                    </w:p>
                    <w:p w14:paraId="2A2F4100" w14:textId="77777777" w:rsidR="00C37DAA" w:rsidRDefault="00C37DAA">
                      <w:pPr>
                        <w:rPr>
                          <w:lang w:val="en-GB"/>
                        </w:rPr>
                      </w:pPr>
                    </w:p>
                    <w:p w14:paraId="56395DE4" w14:textId="77777777" w:rsidR="00C37DAA" w:rsidRDefault="00C37DAA">
                      <w:pPr>
                        <w:rPr>
                          <w:lang w:val="en-GB"/>
                        </w:rPr>
                      </w:pPr>
                    </w:p>
                    <w:p w14:paraId="6796D2FF" w14:textId="77777777" w:rsidR="00C37DAA" w:rsidRDefault="00C37DAA">
                      <w:pPr>
                        <w:rPr>
                          <w:lang w:val="en-GB"/>
                        </w:rPr>
                      </w:pPr>
                    </w:p>
                    <w:p w14:paraId="6ECE3CFD" w14:textId="77777777" w:rsidR="00C37DAA" w:rsidRDefault="00C37DAA">
                      <w:pPr>
                        <w:rPr>
                          <w:lang w:val="en-GB"/>
                        </w:rPr>
                      </w:pPr>
                    </w:p>
                    <w:p w14:paraId="0ECDA795" w14:textId="77777777" w:rsidR="00C37DAA" w:rsidRDefault="00C37DAA">
                      <w:pPr>
                        <w:rPr>
                          <w:lang w:val="en-GB"/>
                        </w:rPr>
                      </w:pPr>
                    </w:p>
                    <w:p w14:paraId="37A1EADC" w14:textId="77777777" w:rsidR="00C37DAA" w:rsidRDefault="00C37DAA">
                      <w:pPr>
                        <w:rPr>
                          <w:lang w:val="en-GB"/>
                        </w:rPr>
                      </w:pPr>
                    </w:p>
                    <w:p w14:paraId="1447D912" w14:textId="062186C8" w:rsidR="00C37DAA" w:rsidRDefault="00C37DAA">
                      <w:pPr>
                        <w:rPr>
                          <w:noProof/>
                        </w:rPr>
                      </w:pPr>
                    </w:p>
                    <w:p w14:paraId="5AF88966" w14:textId="77777777" w:rsidR="00C37DAA" w:rsidRDefault="00C37DAA">
                      <w:pPr>
                        <w:rPr>
                          <w:noProof/>
                        </w:rPr>
                      </w:pPr>
                    </w:p>
                    <w:p w14:paraId="3585551F" w14:textId="77777777" w:rsidR="00C37DAA" w:rsidRDefault="00C37DAA">
                      <w:pPr>
                        <w:rPr>
                          <w:noProof/>
                        </w:rPr>
                      </w:pPr>
                    </w:p>
                    <w:p w14:paraId="6AB38BBC" w14:textId="77777777" w:rsidR="00C37DAA" w:rsidRDefault="00C37DAA">
                      <w:pPr>
                        <w:rPr>
                          <w:noProof/>
                        </w:rPr>
                      </w:pPr>
                    </w:p>
                    <w:p w14:paraId="1C87FDF4" w14:textId="77777777" w:rsidR="00C37DAA" w:rsidRDefault="00C37DAA">
                      <w:pPr>
                        <w:rPr>
                          <w:noProof/>
                        </w:rPr>
                      </w:pPr>
                    </w:p>
                    <w:p w14:paraId="5ECE04D7" w14:textId="77777777" w:rsidR="00C37DAA" w:rsidRDefault="00C37DAA">
                      <w:pPr>
                        <w:rPr>
                          <w:noProof/>
                        </w:rPr>
                      </w:pPr>
                    </w:p>
                    <w:p w14:paraId="328E86C6" w14:textId="77777777" w:rsidR="00C37DAA" w:rsidRDefault="00C37DAA">
                      <w:pPr>
                        <w:rPr>
                          <w:noProof/>
                        </w:rPr>
                      </w:pPr>
                    </w:p>
                    <w:p w14:paraId="2BABFB35" w14:textId="77777777" w:rsidR="00C37DAA" w:rsidRDefault="00C37DAA">
                      <w:pPr>
                        <w:rPr>
                          <w:noProof/>
                        </w:rPr>
                      </w:pPr>
                    </w:p>
                    <w:p w14:paraId="0F61F908" w14:textId="77777777" w:rsidR="00C37DAA" w:rsidRDefault="00C37DAA">
                      <w:pPr>
                        <w:rPr>
                          <w:noProof/>
                        </w:rPr>
                      </w:pPr>
                    </w:p>
                    <w:p w14:paraId="302D0358" w14:textId="77777777" w:rsidR="00C37DAA" w:rsidRDefault="00C37DAA">
                      <w:pPr>
                        <w:rPr>
                          <w:noProof/>
                        </w:rPr>
                      </w:pPr>
                    </w:p>
                    <w:p w14:paraId="182FE8CB" w14:textId="77777777" w:rsidR="00C37DAA" w:rsidRDefault="00C37DAA">
                      <w:pPr>
                        <w:rPr>
                          <w:noProof/>
                        </w:rPr>
                      </w:pPr>
                    </w:p>
                    <w:p w14:paraId="3EB77235" w14:textId="77777777" w:rsidR="00C37DAA" w:rsidRDefault="00C37DAA" w:rsidP="00C37DAA">
                      <w:pPr>
                        <w:keepNext/>
                        <w:jc w:val="center"/>
                      </w:pPr>
                      <w:r>
                        <w:rPr>
                          <w:noProof/>
                        </w:rPr>
                        <w:drawing>
                          <wp:inline distT="0" distB="0" distL="0" distR="0" wp14:anchorId="2620DF58" wp14:editId="1C06F1C8">
                            <wp:extent cx="2124222" cy="2872422"/>
                            <wp:effectExtent l="0" t="0" r="0" b="4445"/>
                            <wp:docPr id="21461669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243" name="Picture 1" descr="A computer screen shot of a program code&#10;&#10;AI-generated content may be incorrect."/>
                                    <pic:cNvPicPr/>
                                  </pic:nvPicPr>
                                  <pic:blipFill>
                                    <a:blip r:embed="rId24"/>
                                    <a:stretch>
                                      <a:fillRect/>
                                    </a:stretch>
                                  </pic:blipFill>
                                  <pic:spPr>
                                    <a:xfrm>
                                      <a:off x="0" y="0"/>
                                      <a:ext cx="2127489" cy="2876839"/>
                                    </a:xfrm>
                                    <a:prstGeom prst="rect">
                                      <a:avLst/>
                                    </a:prstGeom>
                                  </pic:spPr>
                                </pic:pic>
                              </a:graphicData>
                            </a:graphic>
                          </wp:inline>
                        </w:drawing>
                      </w:r>
                    </w:p>
                    <w:p w14:paraId="1EA51E18" w14:textId="52599DB6" w:rsidR="00C37DAA" w:rsidRDefault="00C37DAA" w:rsidP="00C37DAA">
                      <w:pPr>
                        <w:pStyle w:val="Caption"/>
                        <w:jc w:val="center"/>
                      </w:pPr>
                      <w:r>
                        <w:t xml:space="preserve">Figure </w:t>
                      </w:r>
                      <w:r w:rsidR="0055640E">
                        <w:t>9</w:t>
                      </w:r>
                      <w:r>
                        <w:t>: Code to check the password and handle inputs</w:t>
                      </w:r>
                    </w:p>
                    <w:p w14:paraId="56D9A960" w14:textId="19FA9F21" w:rsidR="00C37DAA" w:rsidRPr="00C37DAA" w:rsidRDefault="00C37DAA" w:rsidP="00C37DAA">
                      <w:pPr>
                        <w:jc w:val="center"/>
                        <w:rPr>
                          <w:lang w:val="en-GB"/>
                        </w:rPr>
                      </w:pPr>
                    </w:p>
                  </w:txbxContent>
                </v:textbox>
              </v:shape>
            </w:pict>
          </mc:Fallback>
        </mc:AlternateContent>
      </w:r>
    </w:p>
    <w:p w14:paraId="4CA5491B" w14:textId="77777777" w:rsidR="00094DB6" w:rsidRDefault="00094DB6" w:rsidP="0070159D">
      <w:pPr>
        <w:pStyle w:val="PARAGRAPH"/>
        <w:ind w:firstLine="0"/>
        <w:rPr>
          <w:noProof/>
        </w:rPr>
      </w:pPr>
    </w:p>
    <w:p w14:paraId="1DB2F6D3" w14:textId="476EAD69" w:rsidR="00094DB6" w:rsidRDefault="00094DB6" w:rsidP="0070159D">
      <w:pPr>
        <w:pStyle w:val="PARAGRAPH"/>
        <w:ind w:firstLine="0"/>
        <w:rPr>
          <w:noProof/>
        </w:rPr>
      </w:pPr>
    </w:p>
    <w:p w14:paraId="0B7E1C63" w14:textId="77777777" w:rsidR="00094DB6" w:rsidRDefault="00094DB6" w:rsidP="0070159D">
      <w:pPr>
        <w:pStyle w:val="PARAGRAPH"/>
        <w:ind w:firstLine="0"/>
        <w:rPr>
          <w:noProof/>
        </w:rPr>
      </w:pPr>
    </w:p>
    <w:p w14:paraId="0D2A987D" w14:textId="77777777" w:rsidR="00094DB6" w:rsidRDefault="00094DB6" w:rsidP="0070159D">
      <w:pPr>
        <w:pStyle w:val="PARAGRAPH"/>
        <w:ind w:firstLine="0"/>
        <w:rPr>
          <w:noProof/>
        </w:rPr>
      </w:pPr>
    </w:p>
    <w:p w14:paraId="4FFBF8C6" w14:textId="77777777" w:rsidR="00094DB6" w:rsidRDefault="00094DB6" w:rsidP="0070159D">
      <w:pPr>
        <w:pStyle w:val="PARAGRAPH"/>
        <w:ind w:firstLine="0"/>
        <w:rPr>
          <w:noProof/>
        </w:rPr>
      </w:pPr>
    </w:p>
    <w:p w14:paraId="27FA15B1" w14:textId="77777777" w:rsidR="00094DB6" w:rsidRDefault="00094DB6" w:rsidP="0070159D">
      <w:pPr>
        <w:pStyle w:val="PARAGRAPH"/>
        <w:ind w:firstLine="0"/>
        <w:rPr>
          <w:noProof/>
        </w:rPr>
      </w:pPr>
    </w:p>
    <w:p w14:paraId="7E734B28" w14:textId="77777777" w:rsidR="00094DB6" w:rsidRDefault="00094DB6" w:rsidP="0070159D">
      <w:pPr>
        <w:pStyle w:val="PARAGRAPH"/>
        <w:ind w:firstLine="0"/>
        <w:rPr>
          <w:noProof/>
        </w:rPr>
      </w:pPr>
    </w:p>
    <w:p w14:paraId="1B63AC9B" w14:textId="6F1FF466" w:rsidR="00094DB6" w:rsidRDefault="00094DB6" w:rsidP="0070159D">
      <w:pPr>
        <w:pStyle w:val="PARAGRAPH"/>
        <w:ind w:firstLine="0"/>
        <w:rPr>
          <w:noProof/>
        </w:rPr>
      </w:pPr>
    </w:p>
    <w:p w14:paraId="39112545" w14:textId="1FC3C1F6" w:rsidR="00094DB6" w:rsidRDefault="00094DB6" w:rsidP="0070159D">
      <w:pPr>
        <w:pStyle w:val="PARAGRAPH"/>
        <w:ind w:firstLine="0"/>
        <w:rPr>
          <w:noProof/>
        </w:rPr>
      </w:pPr>
    </w:p>
    <w:p w14:paraId="1EF57E18" w14:textId="77777777" w:rsidR="00094DB6" w:rsidRDefault="00094DB6" w:rsidP="0070159D">
      <w:pPr>
        <w:pStyle w:val="PARAGRAPH"/>
        <w:ind w:firstLine="0"/>
        <w:rPr>
          <w:noProof/>
        </w:rPr>
      </w:pPr>
    </w:p>
    <w:p w14:paraId="1ADEAACA" w14:textId="77777777" w:rsidR="00094DB6" w:rsidRDefault="00094DB6" w:rsidP="0070159D">
      <w:pPr>
        <w:pStyle w:val="PARAGRAPH"/>
        <w:ind w:firstLine="0"/>
        <w:rPr>
          <w:noProof/>
        </w:rPr>
      </w:pPr>
    </w:p>
    <w:p w14:paraId="63E0056F" w14:textId="77777777" w:rsidR="00094DB6" w:rsidRDefault="00094DB6" w:rsidP="0070159D">
      <w:pPr>
        <w:pStyle w:val="PARAGRAPH"/>
        <w:ind w:firstLine="0"/>
        <w:rPr>
          <w:noProof/>
        </w:rPr>
      </w:pPr>
    </w:p>
    <w:p w14:paraId="71C01E46" w14:textId="77777777" w:rsidR="00094DB6" w:rsidRDefault="00094DB6" w:rsidP="0070159D">
      <w:pPr>
        <w:pStyle w:val="PARAGRAPH"/>
        <w:ind w:firstLine="0"/>
        <w:rPr>
          <w:noProof/>
        </w:rPr>
      </w:pPr>
    </w:p>
    <w:p w14:paraId="7713B15A" w14:textId="654BE523" w:rsidR="00094DB6" w:rsidRDefault="00094DB6" w:rsidP="0070159D">
      <w:pPr>
        <w:pStyle w:val="PARAGRAPH"/>
        <w:ind w:firstLine="0"/>
        <w:rPr>
          <w:noProof/>
        </w:rPr>
      </w:pPr>
    </w:p>
    <w:p w14:paraId="77E95EDA" w14:textId="79E026D1" w:rsidR="00094DB6" w:rsidRDefault="00094DB6" w:rsidP="0070159D">
      <w:pPr>
        <w:pStyle w:val="PARAGRAPH"/>
        <w:ind w:firstLine="0"/>
        <w:rPr>
          <w:noProof/>
        </w:rPr>
      </w:pPr>
    </w:p>
    <w:p w14:paraId="54402D2E" w14:textId="77777777" w:rsidR="00094DB6" w:rsidRDefault="00094DB6" w:rsidP="0070159D">
      <w:pPr>
        <w:pStyle w:val="PARAGRAPH"/>
        <w:ind w:firstLine="0"/>
        <w:rPr>
          <w:noProof/>
        </w:rPr>
      </w:pPr>
    </w:p>
    <w:p w14:paraId="78B6FE0F" w14:textId="4FD49B9C" w:rsidR="00094DB6" w:rsidRDefault="00094DB6" w:rsidP="0070159D">
      <w:pPr>
        <w:pStyle w:val="PARAGRAPH"/>
        <w:ind w:firstLine="0"/>
        <w:rPr>
          <w:noProof/>
        </w:rPr>
      </w:pPr>
    </w:p>
    <w:p w14:paraId="12E1B003" w14:textId="77777777" w:rsidR="00094DB6" w:rsidRDefault="00094DB6" w:rsidP="0070159D">
      <w:pPr>
        <w:pStyle w:val="PARAGRAPH"/>
        <w:ind w:firstLine="0"/>
        <w:rPr>
          <w:noProof/>
        </w:rPr>
      </w:pPr>
    </w:p>
    <w:p w14:paraId="254EA33D" w14:textId="77777777" w:rsidR="00094DB6" w:rsidRDefault="00094DB6" w:rsidP="0070159D">
      <w:pPr>
        <w:pStyle w:val="PARAGRAPH"/>
        <w:ind w:firstLine="0"/>
        <w:rPr>
          <w:noProof/>
        </w:rPr>
      </w:pPr>
    </w:p>
    <w:p w14:paraId="312C4341" w14:textId="6763FC47" w:rsidR="00F328D1" w:rsidRDefault="00F328D1" w:rsidP="00F328D1">
      <w:pPr>
        <w:pStyle w:val="Heading2"/>
        <w:rPr>
          <w:noProof/>
        </w:rPr>
      </w:pPr>
      <w:r>
        <w:rPr>
          <w:noProof/>
        </w:rPr>
        <w:t>On/Off Button</w:t>
      </w:r>
    </w:p>
    <w:p w14:paraId="39970616" w14:textId="45B5464B" w:rsidR="00F328D1" w:rsidRDefault="00F328D1" w:rsidP="006D5DE5">
      <w:pPr>
        <w:pStyle w:val="PARAGRAPH"/>
        <w:ind w:left="360" w:firstLine="0"/>
        <w:rPr>
          <w:noProof/>
        </w:rPr>
      </w:pPr>
      <w:r>
        <w:rPr>
          <w:noProof/>
        </w:rPr>
        <w:t>To implement an on/off button the developer had to add code to check the state of the button to see if it should be on or off and then it asked the user to input the password on the keypad in order to change the device from on to off and vice versa otherwise the alarm goes off. This was done to ensure that it cannot be turned off by anyone who the user hasn't told the pin and add an extra layer of security to the device.</w:t>
      </w:r>
    </w:p>
    <w:p w14:paraId="357201AA" w14:textId="3C51D34E" w:rsidR="00F328D1" w:rsidRDefault="008D769D" w:rsidP="0070159D">
      <w:pPr>
        <w:pStyle w:val="PARAGRAPH"/>
        <w:ind w:firstLine="0"/>
        <w:rPr>
          <w:noProof/>
        </w:rPr>
      </w:pPr>
      <w:r>
        <w:rPr>
          <w:noProof/>
        </w:rPr>
        <mc:AlternateContent>
          <mc:Choice Requires="wps">
            <w:drawing>
              <wp:anchor distT="0" distB="0" distL="114300" distR="114300" simplePos="0" relativeHeight="251672576" behindDoc="0" locked="0" layoutInCell="1" allowOverlap="1" wp14:anchorId="1D7D6336" wp14:editId="2B369D9A">
                <wp:simplePos x="0" y="0"/>
                <wp:positionH relativeFrom="margin">
                  <wp:align>right</wp:align>
                </wp:positionH>
                <wp:positionV relativeFrom="paragraph">
                  <wp:posOffset>41910</wp:posOffset>
                </wp:positionV>
                <wp:extent cx="2922905" cy="2637692"/>
                <wp:effectExtent l="0" t="0" r="0" b="0"/>
                <wp:wrapNone/>
                <wp:docPr id="1915031494" name="Text Box 19"/>
                <wp:cNvGraphicFramePr/>
                <a:graphic xmlns:a="http://schemas.openxmlformats.org/drawingml/2006/main">
                  <a:graphicData uri="http://schemas.microsoft.com/office/word/2010/wordprocessingShape">
                    <wps:wsp>
                      <wps:cNvSpPr txBox="1"/>
                      <wps:spPr>
                        <a:xfrm>
                          <a:off x="0" y="0"/>
                          <a:ext cx="2922905" cy="2637692"/>
                        </a:xfrm>
                        <a:prstGeom prst="rect">
                          <a:avLst/>
                        </a:prstGeom>
                        <a:solidFill>
                          <a:schemeClr val="lt1"/>
                        </a:solidFill>
                        <a:ln w="6350">
                          <a:noFill/>
                        </a:ln>
                      </wps:spPr>
                      <wps:txb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1F632210" w14:textId="77777777" w:rsidR="008D769D" w:rsidRDefault="00F328D1" w:rsidP="008D769D">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3768E497" w14:textId="0C518D52" w:rsidR="00F328D1" w:rsidRPr="008D769D" w:rsidRDefault="008D769D" w:rsidP="008D769D">
                            <w:pPr>
                              <w:pStyle w:val="Caption"/>
                              <w:jc w:val="center"/>
                            </w:pPr>
                            <w:r>
                              <w:t xml:space="preserve">Figure </w:t>
                            </w:r>
                            <w:r w:rsidR="00F22B7B">
                              <w:t>10</w:t>
                            </w:r>
                            <w:r>
                              <w:t xml:space="preserve">: Code to check if the device is </w:t>
                            </w:r>
                            <w:proofErr w:type="gramStart"/>
                            <w:r>
                              <w:t>On</w:t>
                            </w:r>
                            <w:proofErr w:type="gramEnd"/>
                            <w: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D6336" id="Text Box 19" o:spid="_x0000_s1035" type="#_x0000_t202" style="position:absolute;left:0;text-align:left;margin-left:178.95pt;margin-top:3.3pt;width:230.15pt;height:207.7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" fillcolor="white [3201]" stroked="f" strokeweight=".5pt">
                <v:textbox>
                  <w:txbxContent>
                    <w:p w14:paraId="227CF406" w14:textId="77777777" w:rsidR="00F328D1" w:rsidRDefault="00F328D1">
                      <w:pPr>
                        <w:rPr>
                          <w:lang w:val="en-GB"/>
                        </w:rPr>
                      </w:pPr>
                    </w:p>
                    <w:p w14:paraId="467D365B" w14:textId="77777777" w:rsidR="00F328D1" w:rsidRDefault="00F328D1">
                      <w:pPr>
                        <w:rPr>
                          <w:lang w:val="en-GB"/>
                        </w:rPr>
                      </w:pPr>
                    </w:p>
                    <w:p w14:paraId="768BCDE7" w14:textId="77777777" w:rsidR="00F328D1" w:rsidRDefault="00F328D1">
                      <w:pPr>
                        <w:rPr>
                          <w:lang w:val="en-GB"/>
                        </w:rPr>
                      </w:pPr>
                    </w:p>
                    <w:p w14:paraId="497EB6FA" w14:textId="77777777" w:rsidR="00F328D1" w:rsidRDefault="00F328D1">
                      <w:pPr>
                        <w:rPr>
                          <w:lang w:val="en-GB"/>
                        </w:rPr>
                      </w:pPr>
                    </w:p>
                    <w:p w14:paraId="00308F2C" w14:textId="77777777" w:rsidR="00F328D1" w:rsidRDefault="00F328D1">
                      <w:pPr>
                        <w:rPr>
                          <w:lang w:val="en-GB"/>
                        </w:rPr>
                      </w:pPr>
                    </w:p>
                    <w:p w14:paraId="7F913F8E" w14:textId="77777777" w:rsidR="00F328D1" w:rsidRDefault="00F328D1">
                      <w:pPr>
                        <w:rPr>
                          <w:lang w:val="en-GB"/>
                        </w:rPr>
                      </w:pPr>
                    </w:p>
                    <w:p w14:paraId="70327619" w14:textId="77777777" w:rsidR="00F328D1" w:rsidRDefault="00F328D1">
                      <w:pPr>
                        <w:rPr>
                          <w:lang w:val="en-GB"/>
                        </w:rPr>
                      </w:pPr>
                    </w:p>
                    <w:p w14:paraId="4ADA3518" w14:textId="78931D4B" w:rsidR="00F328D1" w:rsidRDefault="00F328D1">
                      <w:pPr>
                        <w:rPr>
                          <w:noProof/>
                        </w:rPr>
                      </w:pPr>
                    </w:p>
                    <w:p w14:paraId="78520B2C" w14:textId="77777777" w:rsidR="00F328D1" w:rsidRDefault="00F328D1">
                      <w:pPr>
                        <w:rPr>
                          <w:noProof/>
                        </w:rPr>
                      </w:pPr>
                    </w:p>
                    <w:p w14:paraId="7FDF3A52" w14:textId="77777777" w:rsidR="00F328D1" w:rsidRDefault="00F328D1">
                      <w:pPr>
                        <w:rPr>
                          <w:noProof/>
                        </w:rPr>
                      </w:pPr>
                    </w:p>
                    <w:p w14:paraId="2CD38218" w14:textId="77777777" w:rsidR="00F328D1" w:rsidRDefault="00F328D1">
                      <w:pPr>
                        <w:rPr>
                          <w:noProof/>
                        </w:rPr>
                      </w:pPr>
                    </w:p>
                    <w:p w14:paraId="345586B0" w14:textId="77777777" w:rsidR="00F328D1" w:rsidRDefault="00F328D1">
                      <w:pPr>
                        <w:rPr>
                          <w:noProof/>
                        </w:rPr>
                      </w:pPr>
                    </w:p>
                    <w:p w14:paraId="7E92FEDE" w14:textId="77777777" w:rsidR="00F328D1" w:rsidRDefault="00F328D1">
                      <w:pPr>
                        <w:rPr>
                          <w:noProof/>
                        </w:rPr>
                      </w:pPr>
                    </w:p>
                    <w:p w14:paraId="432BB1B2" w14:textId="77777777" w:rsidR="00F328D1" w:rsidRDefault="00F328D1">
                      <w:pPr>
                        <w:rPr>
                          <w:noProof/>
                        </w:rPr>
                      </w:pPr>
                    </w:p>
                    <w:p w14:paraId="4E813AE1" w14:textId="77777777" w:rsidR="00F328D1" w:rsidRDefault="00F328D1">
                      <w:pPr>
                        <w:rPr>
                          <w:noProof/>
                        </w:rPr>
                      </w:pPr>
                    </w:p>
                    <w:p w14:paraId="1F632210" w14:textId="77777777" w:rsidR="008D769D" w:rsidRDefault="00F328D1" w:rsidP="008D769D">
                      <w:pPr>
                        <w:keepNext/>
                      </w:pPr>
                      <w:r>
                        <w:rPr>
                          <w:noProof/>
                        </w:rPr>
                        <w:drawing>
                          <wp:inline distT="0" distB="0" distL="0" distR="0" wp14:anchorId="4947F36A" wp14:editId="13D4EC0F">
                            <wp:extent cx="2708256" cy="2274073"/>
                            <wp:effectExtent l="0" t="0" r="0" b="0"/>
                            <wp:docPr id="196161429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4290" name="Picture 1" descr="A computer screen shot of code&#10;&#10;AI-generated content may be incorrect."/>
                                    <pic:cNvPicPr/>
                                  </pic:nvPicPr>
                                  <pic:blipFill>
                                    <a:blip r:embed="rId25"/>
                                    <a:stretch>
                                      <a:fillRect/>
                                    </a:stretch>
                                  </pic:blipFill>
                                  <pic:spPr>
                                    <a:xfrm>
                                      <a:off x="0" y="0"/>
                                      <a:ext cx="2762014" cy="2319213"/>
                                    </a:xfrm>
                                    <a:prstGeom prst="rect">
                                      <a:avLst/>
                                    </a:prstGeom>
                                  </pic:spPr>
                                </pic:pic>
                              </a:graphicData>
                            </a:graphic>
                          </wp:inline>
                        </w:drawing>
                      </w:r>
                    </w:p>
                    <w:p w14:paraId="3768E497" w14:textId="0C518D52" w:rsidR="00F328D1" w:rsidRPr="008D769D" w:rsidRDefault="008D769D" w:rsidP="008D769D">
                      <w:pPr>
                        <w:pStyle w:val="Caption"/>
                        <w:jc w:val="center"/>
                      </w:pPr>
                      <w:r>
                        <w:t xml:space="preserve">Figure </w:t>
                      </w:r>
                      <w:r w:rsidR="00F22B7B">
                        <w:t>10</w:t>
                      </w:r>
                      <w:r>
                        <w:t xml:space="preserve">: Code to check if the device is </w:t>
                      </w:r>
                      <w:proofErr w:type="gramStart"/>
                      <w:r>
                        <w:t>On</w:t>
                      </w:r>
                      <w:proofErr w:type="gramEnd"/>
                      <w:r>
                        <w:t>/Off</w:t>
                      </w:r>
                    </w:p>
                  </w:txbxContent>
                </v:textbox>
                <w10:wrap anchorx="margin"/>
              </v:shape>
            </w:pict>
          </mc:Fallback>
        </mc:AlternateContent>
      </w:r>
    </w:p>
    <w:p w14:paraId="3FCF5666" w14:textId="2EF9C8BA" w:rsidR="00F328D1" w:rsidRDefault="00F328D1" w:rsidP="0070159D">
      <w:pPr>
        <w:pStyle w:val="PARAGRAPH"/>
        <w:ind w:firstLine="0"/>
        <w:rPr>
          <w:noProof/>
        </w:rPr>
      </w:pPr>
    </w:p>
    <w:p w14:paraId="776B867B" w14:textId="7122079C" w:rsidR="00F328D1" w:rsidRDefault="00F328D1" w:rsidP="0070159D">
      <w:pPr>
        <w:pStyle w:val="PARAGRAPH"/>
        <w:ind w:firstLine="0"/>
        <w:rPr>
          <w:noProof/>
        </w:rPr>
      </w:pPr>
    </w:p>
    <w:p w14:paraId="3F424278" w14:textId="605688C5" w:rsidR="00F328D1" w:rsidRDefault="00F328D1" w:rsidP="0070159D">
      <w:pPr>
        <w:pStyle w:val="PARAGRAPH"/>
        <w:ind w:firstLine="0"/>
        <w:rPr>
          <w:noProof/>
        </w:rPr>
      </w:pPr>
    </w:p>
    <w:p w14:paraId="5EE7CD63" w14:textId="43F7E77B" w:rsidR="00F328D1" w:rsidRDefault="00F328D1" w:rsidP="0070159D">
      <w:pPr>
        <w:pStyle w:val="PARAGRAPH"/>
        <w:ind w:firstLine="0"/>
        <w:rPr>
          <w:noProof/>
        </w:rPr>
      </w:pPr>
    </w:p>
    <w:p w14:paraId="2DAF08EB" w14:textId="77777777" w:rsidR="00F328D1" w:rsidRDefault="00F328D1" w:rsidP="0070159D">
      <w:pPr>
        <w:pStyle w:val="PARAGRAPH"/>
        <w:ind w:firstLine="0"/>
        <w:rPr>
          <w:noProof/>
        </w:rPr>
      </w:pPr>
    </w:p>
    <w:p w14:paraId="2A4D01FC" w14:textId="5365FA1F" w:rsidR="00F328D1" w:rsidRDefault="00F328D1" w:rsidP="0070159D">
      <w:pPr>
        <w:pStyle w:val="PARAGRAPH"/>
        <w:ind w:firstLine="0"/>
        <w:rPr>
          <w:noProof/>
        </w:rPr>
      </w:pPr>
    </w:p>
    <w:p w14:paraId="3B014892" w14:textId="77777777" w:rsidR="00F328D1" w:rsidRDefault="00F328D1" w:rsidP="0070159D">
      <w:pPr>
        <w:pStyle w:val="PARAGRAPH"/>
        <w:ind w:firstLine="0"/>
        <w:rPr>
          <w:noProof/>
        </w:rPr>
      </w:pPr>
    </w:p>
    <w:p w14:paraId="3FC00AA9" w14:textId="77777777" w:rsidR="00F328D1" w:rsidRDefault="00F328D1" w:rsidP="0070159D">
      <w:pPr>
        <w:pStyle w:val="PARAGRAPH"/>
        <w:ind w:firstLine="0"/>
        <w:rPr>
          <w:noProof/>
        </w:rPr>
      </w:pPr>
    </w:p>
    <w:p w14:paraId="6D7E65F5" w14:textId="4959CF5B" w:rsidR="00F328D1" w:rsidRDefault="00F328D1" w:rsidP="0070159D">
      <w:pPr>
        <w:pStyle w:val="PARAGRAPH"/>
        <w:ind w:firstLine="0"/>
        <w:rPr>
          <w:noProof/>
        </w:rPr>
      </w:pPr>
    </w:p>
    <w:p w14:paraId="0078B274" w14:textId="77777777" w:rsidR="00F328D1" w:rsidRDefault="00F328D1" w:rsidP="0070159D">
      <w:pPr>
        <w:pStyle w:val="PARAGRAPH"/>
        <w:ind w:firstLine="0"/>
        <w:rPr>
          <w:noProof/>
        </w:rPr>
      </w:pPr>
    </w:p>
    <w:p w14:paraId="3158A4DC" w14:textId="77777777" w:rsidR="00F328D1" w:rsidRDefault="00F328D1" w:rsidP="0070159D">
      <w:pPr>
        <w:pStyle w:val="PARAGRAPH"/>
        <w:ind w:firstLine="0"/>
        <w:rPr>
          <w:noProof/>
        </w:rPr>
      </w:pPr>
    </w:p>
    <w:p w14:paraId="54915F4A" w14:textId="77777777" w:rsidR="00F328D1" w:rsidRDefault="00F328D1" w:rsidP="0070159D">
      <w:pPr>
        <w:pStyle w:val="PARAGRAPH"/>
        <w:ind w:firstLine="0"/>
        <w:rPr>
          <w:noProof/>
        </w:rPr>
      </w:pPr>
    </w:p>
    <w:p w14:paraId="1CB12B89" w14:textId="77777777" w:rsidR="00F328D1" w:rsidRDefault="00F328D1" w:rsidP="0070159D">
      <w:pPr>
        <w:pStyle w:val="PARAGRAPH"/>
        <w:ind w:firstLine="0"/>
        <w:rPr>
          <w:noProof/>
        </w:rPr>
      </w:pPr>
    </w:p>
    <w:p w14:paraId="39B124FE" w14:textId="77777777" w:rsidR="00E27681" w:rsidRDefault="00E27681" w:rsidP="0070159D">
      <w:pPr>
        <w:pStyle w:val="PARAGRAPH"/>
        <w:ind w:firstLine="0"/>
        <w:rPr>
          <w:noProof/>
        </w:rPr>
      </w:pPr>
    </w:p>
    <w:p w14:paraId="770C159B" w14:textId="77777777" w:rsidR="008D769D" w:rsidRDefault="008D769D" w:rsidP="0070159D">
      <w:pPr>
        <w:pStyle w:val="PARAGRAPH"/>
        <w:ind w:firstLine="0"/>
        <w:rPr>
          <w:noProof/>
        </w:rPr>
      </w:pPr>
    </w:p>
    <w:p w14:paraId="75BD9E19" w14:textId="77777777" w:rsidR="008D769D" w:rsidRDefault="008D769D" w:rsidP="0070159D">
      <w:pPr>
        <w:pStyle w:val="PARAGRAPH"/>
        <w:ind w:firstLine="0"/>
        <w:rPr>
          <w:noProof/>
        </w:rPr>
      </w:pPr>
    </w:p>
    <w:p w14:paraId="5A46E111" w14:textId="77777777" w:rsidR="00094DB6" w:rsidRDefault="00094DB6" w:rsidP="0070159D">
      <w:pPr>
        <w:pStyle w:val="PARAGRAPH"/>
        <w:ind w:firstLine="0"/>
        <w:rPr>
          <w:noProof/>
        </w:rPr>
      </w:pPr>
    </w:p>
    <w:p w14:paraId="1EFE454A" w14:textId="77777777" w:rsidR="00094DB6" w:rsidRDefault="00094DB6" w:rsidP="0070159D">
      <w:pPr>
        <w:pStyle w:val="PARAGRAPH"/>
        <w:ind w:firstLine="0"/>
        <w:rPr>
          <w:noProof/>
        </w:rPr>
      </w:pPr>
    </w:p>
    <w:p w14:paraId="003D4201" w14:textId="51DA42A8" w:rsidR="00650893" w:rsidRDefault="00650893" w:rsidP="00650893">
      <w:pPr>
        <w:pStyle w:val="Heading2"/>
        <w:rPr>
          <w:noProof/>
        </w:rPr>
      </w:pPr>
      <w:r w:rsidRPr="00650893">
        <w:rPr>
          <w:noProof/>
        </w:rPr>
        <w:t>Wiring</w:t>
      </w:r>
    </w:p>
    <w:p w14:paraId="44795EB7" w14:textId="2216E1CA" w:rsidR="00B53AB5" w:rsidRDefault="0055640E" w:rsidP="007406E8">
      <w:pPr>
        <w:pStyle w:val="PARAGRAPHnoindent"/>
        <w:ind w:left="360"/>
      </w:pPr>
      <w:r>
        <w:t xml:space="preserve">To wire everything together </w:t>
      </w:r>
      <w:r w:rsidR="00F17ABD">
        <w:t>the developer</w:t>
      </w:r>
      <w:r>
        <w:t xml:space="preserve"> used a mixture of M-M and M-F wires with a breadboard to allow for</w:t>
      </w:r>
      <w:r w:rsidR="00B13EBC">
        <w:t xml:space="preserve"> </w:t>
      </w:r>
      <w:r>
        <w:t>additional connections and to attach the buzzer and resistor</w:t>
      </w:r>
      <w:r w:rsidR="007406E8">
        <w:t>.</w:t>
      </w:r>
    </w:p>
    <w:p w14:paraId="7295DA0B" w14:textId="560B5407" w:rsidR="00B53AB5" w:rsidRDefault="00B53AB5" w:rsidP="00367042">
      <w:pPr>
        <w:pStyle w:val="PARAGRAPH"/>
        <w:ind w:left="320" w:firstLine="0"/>
        <w:rPr>
          <w:noProof/>
        </w:rPr>
      </w:pPr>
    </w:p>
    <w:p w14:paraId="62582CCD" w14:textId="77777777" w:rsidR="00094DB6" w:rsidRDefault="00094DB6" w:rsidP="00367042">
      <w:pPr>
        <w:pStyle w:val="PARAGRAPH"/>
        <w:ind w:left="320" w:firstLine="0"/>
        <w:rPr>
          <w:noProof/>
        </w:rPr>
      </w:pPr>
    </w:p>
    <w:p w14:paraId="6878DDF2" w14:textId="77777777" w:rsidR="00094DB6" w:rsidRDefault="00094DB6" w:rsidP="00367042">
      <w:pPr>
        <w:pStyle w:val="PARAGRAPH"/>
        <w:ind w:left="320" w:firstLine="0"/>
        <w:rPr>
          <w:noProof/>
        </w:rPr>
      </w:pPr>
    </w:p>
    <w:p w14:paraId="6BBF8763" w14:textId="77777777" w:rsidR="00094DB6" w:rsidRDefault="00094DB6" w:rsidP="00367042">
      <w:pPr>
        <w:pStyle w:val="PARAGRAPH"/>
        <w:ind w:left="320" w:firstLine="0"/>
        <w:rPr>
          <w:noProof/>
        </w:rPr>
      </w:pPr>
    </w:p>
    <w:p w14:paraId="05BA59CD" w14:textId="77777777" w:rsidR="00094DB6" w:rsidRDefault="00094DB6" w:rsidP="00367042">
      <w:pPr>
        <w:pStyle w:val="PARAGRAPH"/>
        <w:ind w:left="320" w:firstLine="0"/>
        <w:rPr>
          <w:noProof/>
        </w:rPr>
      </w:pPr>
    </w:p>
    <w:p w14:paraId="5C73E4F6" w14:textId="1BB4E4CD" w:rsidR="00B53AB5" w:rsidRDefault="000115D8" w:rsidP="00367042">
      <w:pPr>
        <w:pStyle w:val="PARAGRAPH"/>
        <w:ind w:left="320" w:firstLine="0"/>
        <w:rPr>
          <w:noProof/>
        </w:rPr>
      </w:pPr>
      <w:r>
        <w:rPr>
          <w:noProof/>
        </w:rPr>
        <w:lastRenderedPageBreak/>
        <mc:AlternateContent>
          <mc:Choice Requires="wps">
            <w:drawing>
              <wp:anchor distT="0" distB="0" distL="114300" distR="114300" simplePos="0" relativeHeight="251661312" behindDoc="0" locked="0" layoutInCell="1" allowOverlap="1" wp14:anchorId="6B87A54A" wp14:editId="6C4504A3">
                <wp:simplePos x="0" y="0"/>
                <wp:positionH relativeFrom="column">
                  <wp:posOffset>358775</wp:posOffset>
                </wp:positionH>
                <wp:positionV relativeFrom="paragraph">
                  <wp:posOffset>107868</wp:posOffset>
                </wp:positionV>
                <wp:extent cx="2456511" cy="1924050"/>
                <wp:effectExtent l="0" t="0" r="1270" b="0"/>
                <wp:wrapNone/>
                <wp:docPr id="40938657" name="Text Box 4"/>
                <wp:cNvGraphicFramePr/>
                <a:graphic xmlns:a="http://schemas.openxmlformats.org/drawingml/2006/main">
                  <a:graphicData uri="http://schemas.microsoft.com/office/word/2010/wordprocessingShape">
                    <wps:wsp>
                      <wps:cNvSpPr txBox="1"/>
                      <wps:spPr>
                        <a:xfrm>
                          <a:off x="0" y="0"/>
                          <a:ext cx="2456511" cy="1924050"/>
                        </a:xfrm>
                        <a:prstGeom prst="rect">
                          <a:avLst/>
                        </a:prstGeom>
                        <a:solidFill>
                          <a:schemeClr val="lt1"/>
                        </a:solidFill>
                        <a:ln w="6350">
                          <a:noFill/>
                        </a:ln>
                      </wps:spPr>
                      <wps:txb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rPr>
                                <w:noProof/>
                              </w:rPr>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1A7F5A92" w:rsidR="00650893" w:rsidRDefault="00650893" w:rsidP="00650893">
                            <w:pPr>
                              <w:pStyle w:val="Caption"/>
                              <w:jc w:val="center"/>
                            </w:pPr>
                            <w:r>
                              <w:t xml:space="preserve">Figure </w:t>
                            </w:r>
                            <w:r w:rsidR="00F22B7B">
                              <w:t>11</w:t>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7A54A" id="Text Box 4" o:spid="_x0000_s1036" type="#_x0000_t202" style="position:absolute;left:0;text-align:left;margin-left:28.25pt;margin-top:8.5pt;width:193.45pt;height:1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" fillcolor="white [3201]" stroked="f" strokeweight=".5pt">
                <v:textbox>
                  <w:txbxContent>
                    <w:p w14:paraId="31C2D583" w14:textId="77777777" w:rsidR="00B53AB5" w:rsidRDefault="00B53AB5">
                      <w:pPr>
                        <w:rPr>
                          <w:lang w:val="en-GB"/>
                        </w:rPr>
                      </w:pPr>
                    </w:p>
                    <w:p w14:paraId="661B5D7D" w14:textId="77777777" w:rsidR="00B53AB5" w:rsidRDefault="00B53AB5">
                      <w:pPr>
                        <w:rPr>
                          <w:lang w:val="en-GB"/>
                        </w:rPr>
                      </w:pPr>
                    </w:p>
                    <w:p w14:paraId="6B3C679B" w14:textId="77777777" w:rsidR="00B53AB5" w:rsidRDefault="00B53AB5">
                      <w:pPr>
                        <w:rPr>
                          <w:lang w:val="en-GB"/>
                        </w:rPr>
                      </w:pPr>
                    </w:p>
                    <w:p w14:paraId="77865090" w14:textId="77777777" w:rsidR="00B53AB5" w:rsidRDefault="00B53AB5">
                      <w:pPr>
                        <w:rPr>
                          <w:lang w:val="en-GB"/>
                        </w:rPr>
                      </w:pPr>
                    </w:p>
                    <w:p w14:paraId="49A613B4" w14:textId="77777777" w:rsidR="00B53AB5" w:rsidRDefault="00B53AB5">
                      <w:pPr>
                        <w:rPr>
                          <w:lang w:val="en-GB"/>
                        </w:rPr>
                      </w:pPr>
                    </w:p>
                    <w:p w14:paraId="7E84B884" w14:textId="77777777" w:rsidR="00B53AB5" w:rsidRDefault="00B53AB5">
                      <w:pPr>
                        <w:rPr>
                          <w:lang w:val="en-GB"/>
                        </w:rPr>
                      </w:pPr>
                    </w:p>
                    <w:p w14:paraId="6CCC51CF" w14:textId="77777777" w:rsidR="00B53AB5" w:rsidRDefault="00B53AB5">
                      <w:pPr>
                        <w:rPr>
                          <w:lang w:val="en-GB"/>
                        </w:rPr>
                      </w:pPr>
                    </w:p>
                    <w:p w14:paraId="3389E857" w14:textId="77777777" w:rsidR="00B53AB5" w:rsidRDefault="00B53AB5">
                      <w:pPr>
                        <w:rPr>
                          <w:lang w:val="en-GB"/>
                        </w:rPr>
                      </w:pPr>
                    </w:p>
                    <w:p w14:paraId="280925A5" w14:textId="77777777" w:rsidR="00B53AB5" w:rsidRDefault="00B53AB5">
                      <w:pPr>
                        <w:rPr>
                          <w:lang w:val="en-GB"/>
                        </w:rPr>
                      </w:pPr>
                    </w:p>
                    <w:p w14:paraId="5187B35A" w14:textId="77777777" w:rsidR="00B53AB5" w:rsidRDefault="00B53AB5">
                      <w:pPr>
                        <w:rPr>
                          <w:lang w:val="en-GB"/>
                        </w:rPr>
                      </w:pPr>
                    </w:p>
                    <w:p w14:paraId="58253C94" w14:textId="085D5321" w:rsidR="00650893" w:rsidRDefault="000115D8" w:rsidP="000115D8">
                      <w:pPr>
                        <w:keepNext/>
                        <w:jc w:val="center"/>
                      </w:pPr>
                      <w:r w:rsidRPr="000115D8">
                        <w:rPr>
                          <w:noProof/>
                        </w:rPr>
                        <w:drawing>
                          <wp:inline distT="0" distB="0" distL="0" distR="0" wp14:anchorId="4CECEB85" wp14:editId="41919065">
                            <wp:extent cx="2091193" cy="1568258"/>
                            <wp:effectExtent l="0" t="0" r="4445" b="0"/>
                            <wp:docPr id="617291250" name="Picture 2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91250" name="Picture 21" descr="A circuit board with wir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9941" cy="1582318"/>
                                    </a:xfrm>
                                    <a:prstGeom prst="rect">
                                      <a:avLst/>
                                    </a:prstGeom>
                                    <a:noFill/>
                                    <a:ln>
                                      <a:noFill/>
                                    </a:ln>
                                  </pic:spPr>
                                </pic:pic>
                              </a:graphicData>
                            </a:graphic>
                          </wp:inline>
                        </w:drawing>
                      </w:r>
                    </w:p>
                    <w:p w14:paraId="2791DE19" w14:textId="1A7F5A92" w:rsidR="00650893" w:rsidRDefault="00650893" w:rsidP="00650893">
                      <w:pPr>
                        <w:pStyle w:val="Caption"/>
                        <w:jc w:val="center"/>
                      </w:pPr>
                      <w:r>
                        <w:t xml:space="preserve">Figure </w:t>
                      </w:r>
                      <w:r w:rsidR="00F22B7B">
                        <w:t>11</w:t>
                      </w:r>
                      <w:r>
                        <w:t xml:space="preserve">: </w:t>
                      </w:r>
                      <w:r w:rsidR="000115D8">
                        <w:t>front</w:t>
                      </w:r>
                      <w:r w:rsidR="00EB29BE">
                        <w:t xml:space="preserve"> </w:t>
                      </w:r>
                      <w:r>
                        <w:t>image of the device wired up</w:t>
                      </w:r>
                    </w:p>
                    <w:p w14:paraId="0F5B3CB3" w14:textId="487C0053" w:rsidR="00B53AB5" w:rsidRPr="00650893" w:rsidRDefault="00B53AB5" w:rsidP="00650893">
                      <w:pPr>
                        <w:keepNext/>
                      </w:pPr>
                    </w:p>
                  </w:txbxContent>
                </v:textbox>
              </v:shape>
            </w:pict>
          </mc:Fallback>
        </mc:AlternateContent>
      </w:r>
    </w:p>
    <w:p w14:paraId="222424F5" w14:textId="7880377A" w:rsidR="00B53AB5" w:rsidRDefault="00B53AB5" w:rsidP="00367042">
      <w:pPr>
        <w:pStyle w:val="PARAGRAPH"/>
        <w:ind w:left="320" w:firstLine="0"/>
        <w:rPr>
          <w:noProof/>
        </w:rPr>
      </w:pPr>
    </w:p>
    <w:p w14:paraId="3015890E" w14:textId="4787DB11" w:rsidR="00B53AB5" w:rsidRDefault="00B53AB5" w:rsidP="00367042">
      <w:pPr>
        <w:pStyle w:val="PARAGRAPH"/>
        <w:ind w:left="320" w:firstLine="0"/>
        <w:rPr>
          <w:noProof/>
        </w:rPr>
      </w:pPr>
    </w:p>
    <w:p w14:paraId="05FF4C1E" w14:textId="1A345B65" w:rsidR="00B53AB5" w:rsidRDefault="00B53AB5" w:rsidP="00367042">
      <w:pPr>
        <w:pStyle w:val="PARAGRAPH"/>
        <w:ind w:left="320" w:firstLine="0"/>
        <w:rPr>
          <w:noProof/>
        </w:rPr>
      </w:pPr>
    </w:p>
    <w:p w14:paraId="6D25C414" w14:textId="6F0B9DFA" w:rsidR="001A6539" w:rsidRDefault="001A6539" w:rsidP="00367042">
      <w:pPr>
        <w:pStyle w:val="PARAGRAPH"/>
        <w:ind w:left="320" w:firstLine="0"/>
        <w:rPr>
          <w:noProof/>
        </w:rPr>
      </w:pPr>
    </w:p>
    <w:p w14:paraId="3AD7023C" w14:textId="77777777" w:rsidR="0011005E" w:rsidRDefault="0011005E" w:rsidP="00367042">
      <w:pPr>
        <w:pStyle w:val="PARAGRAPH"/>
        <w:ind w:left="320" w:firstLine="0"/>
        <w:rPr>
          <w:noProof/>
        </w:rPr>
      </w:pPr>
    </w:p>
    <w:p w14:paraId="1C52E91E" w14:textId="50082CB4" w:rsidR="0011005E" w:rsidRDefault="0011005E" w:rsidP="00367042">
      <w:pPr>
        <w:pStyle w:val="PARAGRAPH"/>
        <w:ind w:left="320" w:firstLine="0"/>
        <w:rPr>
          <w:noProof/>
        </w:rPr>
      </w:pPr>
    </w:p>
    <w:p w14:paraId="4C1D1EEB" w14:textId="619A93D5" w:rsidR="0011005E" w:rsidRDefault="0011005E" w:rsidP="00367042">
      <w:pPr>
        <w:pStyle w:val="PARAGRAPH"/>
        <w:ind w:left="320" w:firstLine="0"/>
        <w:rPr>
          <w:noProof/>
        </w:rPr>
      </w:pPr>
    </w:p>
    <w:p w14:paraId="1A0D1123" w14:textId="77777777" w:rsidR="0011005E" w:rsidRDefault="0011005E" w:rsidP="00367042">
      <w:pPr>
        <w:pStyle w:val="PARAGRAPH"/>
        <w:ind w:left="320" w:firstLine="0"/>
        <w:rPr>
          <w:noProof/>
        </w:rPr>
      </w:pPr>
    </w:p>
    <w:p w14:paraId="62E73163" w14:textId="77777777" w:rsidR="0011005E" w:rsidRDefault="0011005E" w:rsidP="00367042">
      <w:pPr>
        <w:pStyle w:val="PARAGRAPH"/>
        <w:ind w:left="320" w:firstLine="0"/>
        <w:rPr>
          <w:noProof/>
        </w:rPr>
      </w:pPr>
    </w:p>
    <w:p w14:paraId="764E4EDA" w14:textId="77777777" w:rsidR="0011005E" w:rsidRDefault="0011005E" w:rsidP="00367042">
      <w:pPr>
        <w:pStyle w:val="PARAGRAPH"/>
        <w:ind w:left="320" w:firstLine="0"/>
        <w:rPr>
          <w:noProof/>
        </w:rPr>
      </w:pPr>
    </w:p>
    <w:p w14:paraId="421620EE" w14:textId="77777777" w:rsidR="00F328D1" w:rsidRDefault="00F328D1" w:rsidP="00367042">
      <w:pPr>
        <w:pStyle w:val="PARAGRAPH"/>
        <w:ind w:left="320" w:firstLine="0"/>
        <w:rPr>
          <w:noProof/>
        </w:rPr>
      </w:pPr>
    </w:p>
    <w:p w14:paraId="46C2C17E" w14:textId="77777777" w:rsidR="00F328D1" w:rsidRDefault="00F328D1" w:rsidP="00367042">
      <w:pPr>
        <w:pStyle w:val="PARAGRAPH"/>
        <w:ind w:left="320" w:firstLine="0"/>
        <w:rPr>
          <w:noProof/>
        </w:rPr>
      </w:pPr>
    </w:p>
    <w:p w14:paraId="3B7AB00C" w14:textId="234CD56D" w:rsidR="00B53AB5" w:rsidRDefault="00F328D1" w:rsidP="000115D8">
      <w:pPr>
        <w:pStyle w:val="PARAGRAPH"/>
        <w:ind w:firstLine="0"/>
        <w:rPr>
          <w:noProof/>
        </w:rPr>
      </w:pPr>
      <w:r>
        <w:rPr>
          <w:noProof/>
        </w:rPr>
        <mc:AlternateContent>
          <mc:Choice Requires="wps">
            <w:drawing>
              <wp:anchor distT="0" distB="0" distL="114300" distR="114300" simplePos="0" relativeHeight="251664384" behindDoc="0" locked="0" layoutInCell="1" allowOverlap="1" wp14:anchorId="0557DF7E" wp14:editId="1C174123">
                <wp:simplePos x="0" y="0"/>
                <wp:positionH relativeFrom="column">
                  <wp:posOffset>262393</wp:posOffset>
                </wp:positionH>
                <wp:positionV relativeFrom="paragraph">
                  <wp:posOffset>74240</wp:posOffset>
                </wp:positionV>
                <wp:extent cx="2735249" cy="2316646"/>
                <wp:effectExtent l="0" t="0" r="8255" b="7620"/>
                <wp:wrapNone/>
                <wp:docPr id="1376692069" name="Text Box 4"/>
                <wp:cNvGraphicFramePr/>
                <a:graphic xmlns:a="http://schemas.openxmlformats.org/drawingml/2006/main">
                  <a:graphicData uri="http://schemas.microsoft.com/office/word/2010/wordprocessingShape">
                    <wps:wsp>
                      <wps:cNvSpPr txBox="1"/>
                      <wps:spPr>
                        <a:xfrm>
                          <a:off x="0" y="0"/>
                          <a:ext cx="2735249" cy="2316646"/>
                        </a:xfrm>
                        <a:prstGeom prst="rect">
                          <a:avLst/>
                        </a:prstGeom>
                        <a:solidFill>
                          <a:schemeClr val="lt1"/>
                        </a:solidFill>
                        <a:ln w="6350">
                          <a:noFill/>
                        </a:ln>
                      </wps:spPr>
                      <wps:txb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rPr>
                                <w:noProof/>
                              </w:rPr>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497BC667" w:rsidR="00650893" w:rsidRDefault="00650893" w:rsidP="00650893">
                            <w:pPr>
                              <w:pStyle w:val="Caption"/>
                              <w:jc w:val="center"/>
                            </w:pPr>
                            <w:r>
                              <w:t>Figure</w:t>
                            </w:r>
                            <w:r w:rsidR="00F22B7B">
                              <w:t xml:space="preserve"> 12</w:t>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DF7E" id="_x0000_s1037" type="#_x0000_t202" style="position:absolute;left:0;text-align:left;margin-left:20.65pt;margin-top:5.85pt;width:215.35pt;height:18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" fillcolor="white [3201]" stroked="f" strokeweight=".5pt">
                <v:textbox>
                  <w:txbxContent>
                    <w:p w14:paraId="7F62B4EC" w14:textId="77777777" w:rsidR="00B96659" w:rsidRDefault="00B96659" w:rsidP="00B96659">
                      <w:pPr>
                        <w:rPr>
                          <w:lang w:val="en-GB"/>
                        </w:rPr>
                      </w:pPr>
                    </w:p>
                    <w:p w14:paraId="08C3C6D0" w14:textId="77777777" w:rsidR="00B96659" w:rsidRDefault="00B96659" w:rsidP="00B96659">
                      <w:pPr>
                        <w:rPr>
                          <w:lang w:val="en-GB"/>
                        </w:rPr>
                      </w:pPr>
                    </w:p>
                    <w:p w14:paraId="59AEBD74" w14:textId="77777777" w:rsidR="00B96659" w:rsidRDefault="00B96659" w:rsidP="00B96659">
                      <w:pPr>
                        <w:rPr>
                          <w:lang w:val="en-GB"/>
                        </w:rPr>
                      </w:pPr>
                    </w:p>
                    <w:p w14:paraId="1FA6E535" w14:textId="77777777" w:rsidR="00B96659" w:rsidRDefault="00B96659" w:rsidP="00B96659">
                      <w:pPr>
                        <w:rPr>
                          <w:lang w:val="en-GB"/>
                        </w:rPr>
                      </w:pPr>
                    </w:p>
                    <w:p w14:paraId="60B3E277" w14:textId="77777777" w:rsidR="00B96659" w:rsidRDefault="00B96659" w:rsidP="00B96659">
                      <w:pPr>
                        <w:rPr>
                          <w:lang w:val="en-GB"/>
                        </w:rPr>
                      </w:pPr>
                    </w:p>
                    <w:p w14:paraId="7003E29E" w14:textId="77777777" w:rsidR="00B96659" w:rsidRDefault="00B96659" w:rsidP="00B96659">
                      <w:pPr>
                        <w:rPr>
                          <w:lang w:val="en-GB"/>
                        </w:rPr>
                      </w:pPr>
                    </w:p>
                    <w:p w14:paraId="6019BD1C" w14:textId="77777777" w:rsidR="00B96659" w:rsidRDefault="00B96659" w:rsidP="00B96659">
                      <w:pPr>
                        <w:rPr>
                          <w:lang w:val="en-GB"/>
                        </w:rPr>
                      </w:pPr>
                    </w:p>
                    <w:p w14:paraId="5678C2CC" w14:textId="77777777" w:rsidR="00B96659" w:rsidRDefault="00B96659" w:rsidP="00B96659">
                      <w:pPr>
                        <w:rPr>
                          <w:lang w:val="en-GB"/>
                        </w:rPr>
                      </w:pPr>
                    </w:p>
                    <w:p w14:paraId="71D5EDF7" w14:textId="77777777" w:rsidR="00B96659" w:rsidRDefault="00B96659" w:rsidP="00B96659">
                      <w:pPr>
                        <w:rPr>
                          <w:lang w:val="en-GB"/>
                        </w:rPr>
                      </w:pPr>
                    </w:p>
                    <w:p w14:paraId="3716FF1D" w14:textId="77777777" w:rsidR="00B96659" w:rsidRDefault="00B96659" w:rsidP="00B96659">
                      <w:pPr>
                        <w:rPr>
                          <w:lang w:val="en-GB"/>
                        </w:rPr>
                      </w:pPr>
                    </w:p>
                    <w:p w14:paraId="2A60B868" w14:textId="77777777" w:rsidR="00EB29BE" w:rsidRDefault="00EB29BE" w:rsidP="00B96659">
                      <w:pPr>
                        <w:rPr>
                          <w:lang w:val="en-GB"/>
                        </w:rPr>
                      </w:pPr>
                    </w:p>
                    <w:p w14:paraId="41AF511F" w14:textId="77777777" w:rsidR="00EB29BE" w:rsidRDefault="00EB29BE" w:rsidP="00B96659">
                      <w:pPr>
                        <w:rPr>
                          <w:lang w:val="en-GB"/>
                        </w:rPr>
                      </w:pPr>
                    </w:p>
                    <w:p w14:paraId="3942B4B9" w14:textId="77777777" w:rsidR="000115D8" w:rsidRDefault="000115D8" w:rsidP="00B96659">
                      <w:pPr>
                        <w:rPr>
                          <w:lang w:val="en-GB"/>
                        </w:rPr>
                      </w:pPr>
                    </w:p>
                    <w:p w14:paraId="73A9726A" w14:textId="4F39940B" w:rsidR="00650893" w:rsidRDefault="000115D8" w:rsidP="00650893">
                      <w:pPr>
                        <w:keepNext/>
                      </w:pPr>
                      <w:r w:rsidRPr="000115D8">
                        <w:rPr>
                          <w:noProof/>
                        </w:rPr>
                        <w:drawing>
                          <wp:inline distT="0" distB="0" distL="0" distR="0" wp14:anchorId="6A20BD98" wp14:editId="499A6E02">
                            <wp:extent cx="2521723" cy="1891577"/>
                            <wp:effectExtent l="0" t="0" r="0" b="0"/>
                            <wp:docPr id="1181478705" name="Picture 2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8705" name="Picture 23" descr="A close-up of a circuit boar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0707" cy="1898316"/>
                                    </a:xfrm>
                                    <a:prstGeom prst="rect">
                                      <a:avLst/>
                                    </a:prstGeom>
                                    <a:noFill/>
                                    <a:ln>
                                      <a:noFill/>
                                    </a:ln>
                                  </pic:spPr>
                                </pic:pic>
                              </a:graphicData>
                            </a:graphic>
                          </wp:inline>
                        </w:drawing>
                      </w:r>
                    </w:p>
                    <w:p w14:paraId="46973FF9" w14:textId="497BC667" w:rsidR="00650893" w:rsidRDefault="00650893" w:rsidP="00650893">
                      <w:pPr>
                        <w:pStyle w:val="Caption"/>
                        <w:jc w:val="center"/>
                      </w:pPr>
                      <w:r>
                        <w:t>Figure</w:t>
                      </w:r>
                      <w:r w:rsidR="00F22B7B">
                        <w:t xml:space="preserve"> 12</w:t>
                      </w:r>
                      <w:r>
                        <w:t xml:space="preserve">: </w:t>
                      </w:r>
                      <w:r w:rsidR="000115D8">
                        <w:t>side</w:t>
                      </w:r>
                      <w:r w:rsidR="00EB29BE">
                        <w:t xml:space="preserve"> </w:t>
                      </w:r>
                      <w:r>
                        <w:t>image of the device wired up</w:t>
                      </w:r>
                    </w:p>
                    <w:p w14:paraId="52DA3D75" w14:textId="32AB60B3" w:rsidR="00B96659" w:rsidRPr="00650893" w:rsidRDefault="00B96659" w:rsidP="00650893">
                      <w:pPr>
                        <w:keepNext/>
                      </w:pPr>
                    </w:p>
                  </w:txbxContent>
                </v:textbox>
              </v:shape>
            </w:pict>
          </mc:Fallback>
        </mc:AlternateContent>
      </w:r>
    </w:p>
    <w:p w14:paraId="32F8B815" w14:textId="402BB335" w:rsidR="00B53AB5" w:rsidRDefault="00B53AB5" w:rsidP="00367042">
      <w:pPr>
        <w:pStyle w:val="PARAGRAPH"/>
        <w:ind w:left="320" w:firstLine="0"/>
        <w:rPr>
          <w:noProof/>
        </w:rPr>
      </w:pPr>
    </w:p>
    <w:p w14:paraId="385F9C84" w14:textId="11FA4A68" w:rsidR="00B53AB5" w:rsidRDefault="00B53AB5" w:rsidP="00367042">
      <w:pPr>
        <w:pStyle w:val="PARAGRAPH"/>
        <w:ind w:left="320" w:firstLine="0"/>
        <w:rPr>
          <w:noProof/>
        </w:rPr>
      </w:pPr>
    </w:p>
    <w:p w14:paraId="07A29F08" w14:textId="0E309724" w:rsidR="00B53AB5" w:rsidRDefault="00B53AB5" w:rsidP="00367042">
      <w:pPr>
        <w:pStyle w:val="PARAGRAPH"/>
        <w:ind w:left="320" w:firstLine="0"/>
        <w:rPr>
          <w:noProof/>
        </w:rPr>
      </w:pPr>
    </w:p>
    <w:p w14:paraId="41448F47" w14:textId="77777777" w:rsidR="001A6539" w:rsidRDefault="001A6539" w:rsidP="00B53AB5"/>
    <w:p w14:paraId="45F9CA0E" w14:textId="4C06D466" w:rsidR="0011005E" w:rsidRDefault="0011005E" w:rsidP="00B53AB5"/>
    <w:p w14:paraId="624D462B" w14:textId="7E17B688" w:rsidR="00B53AB5" w:rsidRDefault="00B53AB5" w:rsidP="00B53AB5"/>
    <w:p w14:paraId="14739B8E" w14:textId="0ABAA40C" w:rsidR="00622AF0" w:rsidRDefault="00622AF0" w:rsidP="00B53AB5"/>
    <w:p w14:paraId="5F4BEEEF" w14:textId="77777777" w:rsidR="00094DB6" w:rsidRDefault="00094DB6" w:rsidP="00B53AB5"/>
    <w:p w14:paraId="2B7D47BD" w14:textId="77777777" w:rsidR="00094DB6" w:rsidRDefault="00094DB6" w:rsidP="00B53AB5"/>
    <w:p w14:paraId="29EB6DB1" w14:textId="37AA6594" w:rsidR="00622AF0" w:rsidRDefault="00622AF0" w:rsidP="00B53AB5"/>
    <w:p w14:paraId="4262442E" w14:textId="3CA85B76" w:rsidR="00622AF0" w:rsidRDefault="00622AF0" w:rsidP="00B53AB5"/>
    <w:p w14:paraId="7E834175" w14:textId="278A7C66" w:rsidR="007406E8" w:rsidRDefault="007406E8" w:rsidP="00B53AB5"/>
    <w:p w14:paraId="36DE2F5B" w14:textId="4F610E84" w:rsidR="007406E8" w:rsidRDefault="007406E8" w:rsidP="00B53AB5"/>
    <w:p w14:paraId="0F53C821" w14:textId="4B9D8305" w:rsidR="007406E8" w:rsidRDefault="007406E8" w:rsidP="00B53AB5"/>
    <w:p w14:paraId="29B7E871" w14:textId="0A8E3527" w:rsidR="007406E8" w:rsidRDefault="007406E8" w:rsidP="00B53AB5"/>
    <w:p w14:paraId="7B11098A" w14:textId="59DB47C4" w:rsidR="007406E8" w:rsidRDefault="00F328D1" w:rsidP="00B53AB5">
      <w:r>
        <w:rPr>
          <w:noProof/>
        </w:rPr>
        <mc:AlternateContent>
          <mc:Choice Requires="wps">
            <w:drawing>
              <wp:anchor distT="0" distB="0" distL="114300" distR="114300" simplePos="0" relativeHeight="251662336" behindDoc="0" locked="0" layoutInCell="1" allowOverlap="1" wp14:anchorId="0084F044" wp14:editId="5F8700DE">
                <wp:simplePos x="0" y="0"/>
                <wp:positionH relativeFrom="column">
                  <wp:posOffset>230588</wp:posOffset>
                </wp:positionH>
                <wp:positionV relativeFrom="paragraph">
                  <wp:posOffset>97182</wp:posOffset>
                </wp:positionV>
                <wp:extent cx="2862470" cy="2012950"/>
                <wp:effectExtent l="0" t="0" r="0" b="6350"/>
                <wp:wrapNone/>
                <wp:docPr id="989179588" name="Text Box 7"/>
                <wp:cNvGraphicFramePr/>
                <a:graphic xmlns:a="http://schemas.openxmlformats.org/drawingml/2006/main">
                  <a:graphicData uri="http://schemas.microsoft.com/office/word/2010/wordprocessingShape">
                    <wps:wsp>
                      <wps:cNvSpPr txBox="1"/>
                      <wps:spPr>
                        <a:xfrm>
                          <a:off x="0" y="0"/>
                          <a:ext cx="2862470" cy="2012950"/>
                        </a:xfrm>
                        <a:prstGeom prst="rect">
                          <a:avLst/>
                        </a:prstGeom>
                        <a:solidFill>
                          <a:schemeClr val="lt1"/>
                        </a:solidFill>
                        <a:ln w="6350">
                          <a:noFill/>
                        </a:ln>
                      </wps:spPr>
                      <wps:txb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rPr>
                                <w:noProof/>
                              </w:rPr>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4195E3F7" w:rsidR="00B53AB5" w:rsidRDefault="00B53AB5" w:rsidP="00B53AB5">
                            <w:pPr>
                              <w:pStyle w:val="Caption"/>
                              <w:jc w:val="center"/>
                            </w:pPr>
                            <w:r>
                              <w:t>Figure</w:t>
                            </w:r>
                            <w:r w:rsidR="00F22B7B">
                              <w:t xml:space="preserve"> 13</w:t>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4F044" id="_x0000_s1038" type="#_x0000_t202" style="position:absolute;left:0;text-align:left;margin-left:18.15pt;margin-top:7.65pt;width:225.4pt;height:1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" fillcolor="white [3201]" stroked="f" strokeweight=".5pt">
                <v:textbox>
                  <w:txbxContent>
                    <w:p w14:paraId="1738334D" w14:textId="77777777" w:rsidR="001A6539" w:rsidRDefault="001A6539">
                      <w:pPr>
                        <w:rPr>
                          <w:lang w:val="en-GB"/>
                        </w:rPr>
                      </w:pPr>
                    </w:p>
                    <w:p w14:paraId="28504A8A" w14:textId="77777777" w:rsidR="00B53AB5" w:rsidRDefault="00B53AB5">
                      <w:pPr>
                        <w:rPr>
                          <w:lang w:val="en-GB"/>
                        </w:rPr>
                      </w:pPr>
                    </w:p>
                    <w:p w14:paraId="0EE659E2" w14:textId="77777777" w:rsidR="00B53AB5" w:rsidRDefault="00B53AB5">
                      <w:pPr>
                        <w:rPr>
                          <w:lang w:val="en-GB"/>
                        </w:rPr>
                      </w:pPr>
                    </w:p>
                    <w:p w14:paraId="10551439" w14:textId="77777777" w:rsidR="00B53AB5" w:rsidRDefault="00B53AB5">
                      <w:pPr>
                        <w:rPr>
                          <w:lang w:val="en-GB"/>
                        </w:rPr>
                      </w:pPr>
                    </w:p>
                    <w:p w14:paraId="27CC7408" w14:textId="77777777" w:rsidR="00B53AB5" w:rsidRDefault="00B53AB5">
                      <w:pPr>
                        <w:rPr>
                          <w:lang w:val="en-GB"/>
                        </w:rPr>
                      </w:pPr>
                    </w:p>
                    <w:p w14:paraId="40AD12C7" w14:textId="77777777" w:rsidR="00B53AB5" w:rsidRDefault="00B53AB5">
                      <w:pPr>
                        <w:rPr>
                          <w:lang w:val="en-GB"/>
                        </w:rPr>
                      </w:pPr>
                    </w:p>
                    <w:p w14:paraId="49957B8D" w14:textId="77777777" w:rsidR="00B53AB5" w:rsidRDefault="00B53AB5">
                      <w:pPr>
                        <w:rPr>
                          <w:lang w:val="en-GB"/>
                        </w:rPr>
                      </w:pPr>
                    </w:p>
                    <w:p w14:paraId="6A098BA5" w14:textId="77777777" w:rsidR="00B53AB5" w:rsidRDefault="00B53AB5">
                      <w:pPr>
                        <w:rPr>
                          <w:lang w:val="en-GB"/>
                        </w:rPr>
                      </w:pPr>
                    </w:p>
                    <w:p w14:paraId="1097939D" w14:textId="77777777" w:rsidR="00B53AB5" w:rsidRDefault="00B53AB5">
                      <w:pPr>
                        <w:rPr>
                          <w:lang w:val="en-GB"/>
                        </w:rPr>
                      </w:pPr>
                    </w:p>
                    <w:p w14:paraId="491B0263" w14:textId="77777777" w:rsidR="00F328D1" w:rsidRDefault="00F328D1">
                      <w:pPr>
                        <w:rPr>
                          <w:lang w:val="en-GB"/>
                        </w:rPr>
                      </w:pPr>
                    </w:p>
                    <w:p w14:paraId="7BE2549C" w14:textId="77777777" w:rsidR="00B53AB5" w:rsidRDefault="00B53AB5">
                      <w:pPr>
                        <w:rPr>
                          <w:lang w:val="en-GB"/>
                        </w:rPr>
                      </w:pPr>
                    </w:p>
                    <w:p w14:paraId="610874A2" w14:textId="287B8434" w:rsidR="00B53AB5" w:rsidRDefault="000115D8" w:rsidP="000115D8">
                      <w:pPr>
                        <w:keepNext/>
                        <w:jc w:val="center"/>
                      </w:pPr>
                      <w:r w:rsidRPr="000115D8">
                        <w:rPr>
                          <w:noProof/>
                        </w:rPr>
                        <w:drawing>
                          <wp:inline distT="0" distB="0" distL="0" distR="0" wp14:anchorId="0C563CAC" wp14:editId="1F68F9DF">
                            <wp:extent cx="2552065" cy="1708215"/>
                            <wp:effectExtent l="0" t="0" r="635" b="6350"/>
                            <wp:docPr id="118670343" name="Picture 25"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343" name="Picture 25" descr="A close-up of a machi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0800000">
                                      <a:off x="0" y="0"/>
                                      <a:ext cx="2558277" cy="1712373"/>
                                    </a:xfrm>
                                    <a:prstGeom prst="rect">
                                      <a:avLst/>
                                    </a:prstGeom>
                                    <a:noFill/>
                                    <a:ln>
                                      <a:noFill/>
                                    </a:ln>
                                  </pic:spPr>
                                </pic:pic>
                              </a:graphicData>
                            </a:graphic>
                          </wp:inline>
                        </w:drawing>
                      </w:r>
                    </w:p>
                    <w:p w14:paraId="1C6F600B" w14:textId="4195E3F7" w:rsidR="00B53AB5" w:rsidRDefault="00B53AB5" w:rsidP="00B53AB5">
                      <w:pPr>
                        <w:pStyle w:val="Caption"/>
                        <w:jc w:val="center"/>
                      </w:pPr>
                      <w:r>
                        <w:t>Figure</w:t>
                      </w:r>
                      <w:r w:rsidR="00F22B7B">
                        <w:t xml:space="preserve"> 13</w:t>
                      </w:r>
                      <w:r>
                        <w:t xml:space="preserve">: </w:t>
                      </w:r>
                      <w:r w:rsidR="000115D8">
                        <w:t>back</w:t>
                      </w:r>
                      <w:r w:rsidR="00EB29BE">
                        <w:t xml:space="preserve"> </w:t>
                      </w:r>
                      <w:r>
                        <w:t>image of the device wired up</w:t>
                      </w:r>
                    </w:p>
                    <w:p w14:paraId="62D97FAD" w14:textId="277F7DC3" w:rsidR="00B53AB5" w:rsidRPr="00B53AB5" w:rsidRDefault="00B53AB5" w:rsidP="00B53AB5">
                      <w:pPr>
                        <w:jc w:val="center"/>
                        <w:rPr>
                          <w:lang w:val="en-GB"/>
                        </w:rPr>
                      </w:pPr>
                    </w:p>
                  </w:txbxContent>
                </v:textbox>
              </v:shape>
            </w:pict>
          </mc:Fallback>
        </mc:AlternateContent>
      </w:r>
    </w:p>
    <w:p w14:paraId="5F68D06C" w14:textId="77777777" w:rsidR="007406E8" w:rsidRDefault="007406E8" w:rsidP="00B53AB5"/>
    <w:p w14:paraId="43EF1EA6" w14:textId="636D6D62" w:rsidR="00622AF0" w:rsidRDefault="00622AF0" w:rsidP="00B53AB5"/>
    <w:p w14:paraId="536CDB6E" w14:textId="77777777" w:rsidR="00622AF0" w:rsidRDefault="00622AF0" w:rsidP="00B53AB5"/>
    <w:p w14:paraId="15FF56F6" w14:textId="7A827A8C" w:rsidR="00622AF0" w:rsidRDefault="00622AF0" w:rsidP="00B53AB5"/>
    <w:p w14:paraId="4C0DC90B" w14:textId="77777777" w:rsidR="00622AF0" w:rsidRDefault="00622AF0" w:rsidP="00B53AB5"/>
    <w:p w14:paraId="707A634F" w14:textId="698F78D6" w:rsidR="00622AF0" w:rsidRDefault="00622AF0" w:rsidP="00B53AB5"/>
    <w:p w14:paraId="1EAA7C3A" w14:textId="77777777" w:rsidR="00622AF0" w:rsidRDefault="00622AF0" w:rsidP="00B53AB5"/>
    <w:p w14:paraId="63BE47FE" w14:textId="465FBFFB" w:rsidR="00622AF0" w:rsidRDefault="00622AF0" w:rsidP="00B53AB5"/>
    <w:p w14:paraId="53FF52F3" w14:textId="77777777" w:rsidR="00622AF0" w:rsidRDefault="00622AF0" w:rsidP="00B53AB5"/>
    <w:p w14:paraId="6E8EB55E" w14:textId="77777777" w:rsidR="00622AF0" w:rsidRDefault="00622AF0" w:rsidP="00B53AB5"/>
    <w:p w14:paraId="30302AA8" w14:textId="77777777" w:rsidR="007406E8" w:rsidRDefault="007406E8" w:rsidP="00B53AB5"/>
    <w:p w14:paraId="2A9E44F2" w14:textId="77777777" w:rsidR="007406E8" w:rsidRDefault="007406E8" w:rsidP="00B53AB5"/>
    <w:p w14:paraId="0F1BC37E" w14:textId="1F31DC5E" w:rsidR="00A04546" w:rsidRDefault="00881891" w:rsidP="00023617">
      <w:pPr>
        <w:pStyle w:val="Heading1"/>
      </w:pPr>
      <w:r>
        <w:t>4</w:t>
      </w:r>
      <w:r>
        <w:tab/>
      </w:r>
      <w:r w:rsidR="00A04546">
        <w:t>Discussion and conclusion</w:t>
      </w:r>
    </w:p>
    <w:p w14:paraId="4217850C" w14:textId="4E1BC813" w:rsidR="00590AC2" w:rsidRDefault="0070159D" w:rsidP="0070159D">
      <w:pPr>
        <w:pStyle w:val="Heading2"/>
      </w:pPr>
      <w:r>
        <w:t>Summary of design</w:t>
      </w:r>
    </w:p>
    <w:p w14:paraId="7AD37080" w14:textId="67CF40D0" w:rsidR="00C37FBD" w:rsidRPr="00C37FBD" w:rsidRDefault="00C37FBD" w:rsidP="00C37FBD">
      <w:pPr>
        <w:ind w:left="360"/>
      </w:pPr>
      <w:r w:rsidRPr="00C37FBD">
        <w:t>The project aimed to create a compact, entrance-monitoring device for home security. It used an HC-SR04 ultrasonic sensor to detect movement by measuring the distance between itself and the targeted entry point</w:t>
      </w:r>
      <w:r>
        <w:t xml:space="preserve">. This device was </w:t>
      </w:r>
      <w:r w:rsidRPr="00C37FBD">
        <w:t>chosen for its ability to measure up to 4 meters and its availability for the project.</w:t>
      </w:r>
    </w:p>
    <w:p w14:paraId="1C8FE2E7" w14:textId="77777777" w:rsidR="00C37FBD" w:rsidRPr="00C37FBD" w:rsidRDefault="00C37FBD" w:rsidP="00C37FBD"/>
    <w:p w14:paraId="0F408B66" w14:textId="1FA10C3F" w:rsidR="00C37FBD" w:rsidRDefault="00C37FBD" w:rsidP="00C37FBD">
      <w:pPr>
        <w:ind w:left="360"/>
      </w:pPr>
      <w:r w:rsidRPr="00C37FBD">
        <w:t xml:space="preserve">When the sensor detects a change in distance, indicating the entrance has opened, it captures an image using a laptop camera (used in place of a dedicated camera module) and sends it to the user via SMTP. After this, a 30-second countdown begins. During this time, the person who entered must input a PIN on a </w:t>
      </w:r>
      <w:r w:rsidRPr="00C37FBD">
        <w:t>membrane keypad. If no valid input is received, a buzzer</w:t>
      </w:r>
      <w:r>
        <w:t xml:space="preserve">, </w:t>
      </w:r>
      <w:r w:rsidRPr="00C37FBD">
        <w:t>selected as</w:t>
      </w:r>
      <w:r>
        <w:t xml:space="preserve"> it is</w:t>
      </w:r>
      <w:r w:rsidRPr="00C37FBD">
        <w:t xml:space="preserve"> a readily available alarm substitute</w:t>
      </w:r>
      <w:r>
        <w:t xml:space="preserve">, </w:t>
      </w:r>
      <w:r w:rsidRPr="00C37FBD">
        <w:t>is activated.</w:t>
      </w:r>
    </w:p>
    <w:p w14:paraId="6EFF5116" w14:textId="77777777" w:rsidR="00C37FBD" w:rsidRDefault="00C37FBD" w:rsidP="00C37FBD">
      <w:pPr>
        <w:ind w:left="360"/>
      </w:pPr>
    </w:p>
    <w:p w14:paraId="6E779FB6" w14:textId="71C28889" w:rsidR="00C37FBD" w:rsidRDefault="00C37FBD" w:rsidP="00C37FBD">
      <w:pPr>
        <w:ind w:left="360"/>
      </w:pPr>
      <w:r>
        <w:t>Furthermore, the device also includes a button to turn the device on and off to allow for the device to be transported without it triggering. When pressed this button would ask the user to input the PIN to ensure security and mitigate the risk of the device being turned off by a burglar.</w:t>
      </w:r>
    </w:p>
    <w:p w14:paraId="4352FA6C" w14:textId="7DB3689B" w:rsidR="0070159D" w:rsidRDefault="0070159D" w:rsidP="0070159D">
      <w:pPr>
        <w:pStyle w:val="Heading2"/>
      </w:pPr>
      <w:r>
        <w:t>Evaluation of the device</w:t>
      </w:r>
    </w:p>
    <w:p w14:paraId="243C2D02" w14:textId="07C6C721" w:rsidR="00757C9D" w:rsidRDefault="00B13EBC" w:rsidP="008447E6">
      <w:pPr>
        <w:pStyle w:val="PARAGRAPHnoindent"/>
        <w:ind w:left="360"/>
      </w:pPr>
      <w:r>
        <w:t>The device</w:t>
      </w:r>
      <w:r w:rsidR="006B0443">
        <w:t xml:space="preserve"> accomplished</w:t>
      </w:r>
      <w:r w:rsidR="00F22B7B">
        <w:t xml:space="preserve"> the majority of its goals</w:t>
      </w:r>
      <w:r w:rsidR="00757C9D">
        <w:t xml:space="preserve"> and, in its current form, is able to successfully monitor an entrance, activating reliably when movement is detected.</w:t>
      </w:r>
    </w:p>
    <w:p w14:paraId="121D5290" w14:textId="77777777" w:rsidR="00757C9D" w:rsidRDefault="00757C9D" w:rsidP="008447E6">
      <w:pPr>
        <w:pStyle w:val="PARAGRAPHnoindent"/>
        <w:ind w:left="360"/>
      </w:pPr>
      <w:r>
        <w:t>However, the device lacks portability due to its components being exposed without a container. Additionally, there is a lack of user-friendliness, as it offers no application front-end for user interaction, although once active it requires very little.</w:t>
      </w:r>
    </w:p>
    <w:p w14:paraId="5D2A9D6A" w14:textId="364C742E" w:rsidR="00757C9D" w:rsidRDefault="00757C9D" w:rsidP="008447E6">
      <w:pPr>
        <w:pStyle w:val="PARAGRAPHnoindent"/>
        <w:ind w:left="360"/>
      </w:pPr>
      <w:r>
        <w:t>The most significant issue with this iteration is with the ultrasonic sensor, which triggers off any movement in front of it, regardless of whether it was intended entrance or not. This flaw could be mitigated through using a different sensor type such as a tilt sensor which would be much more targeted.</w:t>
      </w:r>
    </w:p>
    <w:p w14:paraId="2B6A7A25" w14:textId="475BD810" w:rsidR="008D769D" w:rsidRPr="006B0443" w:rsidRDefault="00757C9D" w:rsidP="00757C9D">
      <w:pPr>
        <w:pStyle w:val="PARAGRAPHnoindent"/>
        <w:ind w:left="360"/>
      </w:pPr>
      <w:r>
        <w:t xml:space="preserve">Furthermore, research involving 50 experienced burglars found that 30 claimed that alarms would not deter them, potentially due to alarms signaling that the house may contain valuable targets </w:t>
      </w:r>
      <w:r w:rsidRPr="00757C9D">
        <w:t>(Tilley et al., 2015)</w:t>
      </w:r>
      <w:r>
        <w:t>. This can create an argument that alarms are not as effective as a deterrent as some other studies claim.</w:t>
      </w:r>
    </w:p>
    <w:p w14:paraId="3BABB6DC" w14:textId="7AD6CDFA" w:rsidR="0070159D" w:rsidRDefault="0070159D" w:rsidP="0070159D">
      <w:pPr>
        <w:pStyle w:val="Heading2"/>
      </w:pPr>
      <w:r>
        <w:t>Alternative solutions</w:t>
      </w:r>
      <w:r w:rsidR="00EB29BE">
        <w:t xml:space="preserve"> and recommendations</w:t>
      </w:r>
    </w:p>
    <w:p w14:paraId="743271C1" w14:textId="3C9E2B1E" w:rsidR="00EB29BE" w:rsidRDefault="00EF36D5" w:rsidP="00EF36D5">
      <w:pPr>
        <w:pStyle w:val="PARAGRAPHnoindent"/>
        <w:ind w:left="360"/>
      </w:pPr>
      <w:r>
        <w:t xml:space="preserve">Throughout this report </w:t>
      </w:r>
      <w:r w:rsidR="00953891">
        <w:t>several</w:t>
      </w:r>
      <w:r>
        <w:t xml:space="preserve"> different alternative components and </w:t>
      </w:r>
      <w:r w:rsidR="00953891">
        <w:t xml:space="preserve">design </w:t>
      </w:r>
      <w:r>
        <w:t xml:space="preserve">approaches were discussed </w:t>
      </w:r>
      <w:r w:rsidR="00953891">
        <w:t xml:space="preserve">to possibly </w:t>
      </w:r>
      <w:r>
        <w:t xml:space="preserve">enhance performance, usability, or scalability. </w:t>
      </w:r>
      <w:r w:rsidR="00953891">
        <w:t>One possible enhancement includes</w:t>
      </w:r>
      <w:r>
        <w:t xml:space="preserve"> using a tilt sensor to detect when the entrance was moving as this would have much lower risks of false triggers</w:t>
      </w:r>
      <w:r w:rsidR="00953891">
        <w:t xml:space="preserve"> when compared to the HC-SR04 Ultrasonic sensor</w:t>
      </w:r>
      <w:r>
        <w:t>.</w:t>
      </w:r>
    </w:p>
    <w:p w14:paraId="730B06A5" w14:textId="77777777" w:rsidR="00953891" w:rsidRPr="00953891" w:rsidRDefault="00953891" w:rsidP="00953891">
      <w:pPr>
        <w:pStyle w:val="PARAGRAPH"/>
      </w:pPr>
    </w:p>
    <w:p w14:paraId="6FCFBDC8" w14:textId="25ED4AFB" w:rsidR="00EF36D5" w:rsidRDefault="00953891" w:rsidP="00EF36D5">
      <w:pPr>
        <w:pStyle w:val="PARAGRAPH"/>
        <w:ind w:left="360" w:firstLine="0"/>
      </w:pPr>
      <w:r>
        <w:t>Additionally</w:t>
      </w:r>
      <w:r w:rsidR="00EF36D5">
        <w:t xml:space="preserve">, the </w:t>
      </w:r>
      <w:r>
        <w:t xml:space="preserve">current </w:t>
      </w:r>
      <w:r w:rsidR="00EF36D5">
        <w:t xml:space="preserve">system </w:t>
      </w:r>
      <w:r>
        <w:t>sends</w:t>
      </w:r>
      <w:r w:rsidR="00EF36D5">
        <w:t xml:space="preserve"> emails </w:t>
      </w:r>
      <w:r>
        <w:t xml:space="preserve">through SMTP </w:t>
      </w:r>
      <w:r w:rsidR="00EF36D5">
        <w:t xml:space="preserve">for alerts. Future versions could benefit from faster more </w:t>
      </w:r>
      <w:r w:rsidR="00446341">
        <w:t xml:space="preserve">user-friendly </w:t>
      </w:r>
      <w:r w:rsidR="00EF36D5">
        <w:t xml:space="preserve">methods such as push notifications through a </w:t>
      </w:r>
      <w:r>
        <w:t xml:space="preserve">dedicated </w:t>
      </w:r>
      <w:r w:rsidR="00EF36D5">
        <w:t>mobile app.</w:t>
      </w:r>
    </w:p>
    <w:p w14:paraId="006D7CBB" w14:textId="77777777" w:rsidR="00953891" w:rsidRDefault="00953891" w:rsidP="00EF36D5">
      <w:pPr>
        <w:pStyle w:val="PARAGRAPH"/>
        <w:ind w:left="360" w:firstLine="0"/>
      </w:pPr>
    </w:p>
    <w:p w14:paraId="364043B3" w14:textId="30D3EE2E" w:rsidR="00EF36D5" w:rsidRPr="00EF36D5" w:rsidRDefault="00EF36D5" w:rsidP="00EF36D5">
      <w:pPr>
        <w:pStyle w:val="PARAGRAPH"/>
        <w:ind w:left="360" w:firstLine="0"/>
      </w:pPr>
      <w:r>
        <w:t>It is recommended that future iterations explore these options in order to improve user experience and detection accuracy</w:t>
      </w:r>
      <w:r w:rsidR="00446341">
        <w:t>, while still keeping the device affordable and easily implementable for users.</w:t>
      </w:r>
    </w:p>
    <w:p w14:paraId="6E369665" w14:textId="4D3C56C3" w:rsidR="0070159D" w:rsidRDefault="0070159D" w:rsidP="0070159D">
      <w:pPr>
        <w:pStyle w:val="PARAGRAPHnoindent"/>
      </w:pPr>
    </w:p>
    <w:p w14:paraId="5F16397E" w14:textId="7C2B00C7" w:rsidR="0070159D" w:rsidRPr="0070159D" w:rsidRDefault="0070159D" w:rsidP="0070159D">
      <w:pPr>
        <w:pStyle w:val="Heading2"/>
      </w:pPr>
      <w:r>
        <w:t>Future improvements</w:t>
      </w:r>
    </w:p>
    <w:p w14:paraId="7EEEDB80" w14:textId="77777777" w:rsidR="00F7709E" w:rsidRDefault="00953891" w:rsidP="00953891">
      <w:pPr>
        <w:pStyle w:val="PARAGRAPH"/>
        <w:ind w:left="360" w:firstLine="0"/>
      </w:pPr>
      <w:r>
        <w:t xml:space="preserve">Future hardware improvements could include miniaturising the device and integrating a proper casing to house all components securely. This would enhance durability and make placement at entry points easier and more practical for users. </w:t>
      </w:r>
    </w:p>
    <w:p w14:paraId="24E7FD11" w14:textId="77777777" w:rsidR="00F7709E" w:rsidRDefault="00F7709E" w:rsidP="00953891">
      <w:pPr>
        <w:pStyle w:val="PARAGRAPH"/>
        <w:ind w:left="360" w:firstLine="0"/>
      </w:pPr>
    </w:p>
    <w:p w14:paraId="7ED600CA" w14:textId="2C67CB1E" w:rsidR="00953891" w:rsidRDefault="00953891" w:rsidP="00953891">
      <w:pPr>
        <w:pStyle w:val="PARAGRAPH"/>
        <w:ind w:left="360" w:firstLine="0"/>
      </w:pPr>
      <w:r>
        <w:t>Furthermore, future improvements could give the device its own power supply to ensure it does not need to be plugged in constantly further enhancing the portability aspect.</w:t>
      </w:r>
    </w:p>
    <w:p w14:paraId="72E93207" w14:textId="77777777" w:rsidR="00953891" w:rsidRDefault="00953891" w:rsidP="00953891">
      <w:pPr>
        <w:pStyle w:val="PARAGRAPH"/>
        <w:ind w:left="240"/>
      </w:pPr>
    </w:p>
    <w:p w14:paraId="2328265C" w14:textId="77777777" w:rsidR="00F7709E" w:rsidRDefault="00F7709E" w:rsidP="00953891">
      <w:pPr>
        <w:pStyle w:val="PARAGRAPH"/>
        <w:ind w:left="320" w:firstLine="0"/>
      </w:pPr>
      <w:r>
        <w:t>Future p</w:t>
      </w:r>
      <w:r w:rsidR="00953891">
        <w:t xml:space="preserve">otential </w:t>
      </w:r>
      <w:r>
        <w:t xml:space="preserve">software </w:t>
      </w:r>
      <w:r w:rsidR="00953891">
        <w:t>upgrade</w:t>
      </w:r>
      <w:r>
        <w:t>s</w:t>
      </w:r>
      <w:r w:rsidR="00953891">
        <w:t xml:space="preserve"> </w:t>
      </w:r>
      <w:r>
        <w:t>include</w:t>
      </w:r>
      <w:r w:rsidR="00953891">
        <w:t xml:space="preserve"> incorporating basic AI or machine learning techniques to differentiate between false triggers and actual security threats, improving the system's reliability.</w:t>
      </w:r>
      <w:r>
        <w:t xml:space="preserve"> </w:t>
      </w:r>
    </w:p>
    <w:p w14:paraId="36AD7831" w14:textId="77777777" w:rsidR="00F7709E" w:rsidRDefault="00F7709E" w:rsidP="00953891">
      <w:pPr>
        <w:pStyle w:val="PARAGRAPH"/>
        <w:ind w:left="320" w:firstLine="0"/>
      </w:pPr>
    </w:p>
    <w:p w14:paraId="02018F23" w14:textId="7C879D87" w:rsidR="00EB29BE" w:rsidRPr="00590AC2" w:rsidRDefault="00F7709E" w:rsidP="00953891">
      <w:pPr>
        <w:pStyle w:val="PARAGRAPH"/>
        <w:ind w:left="320" w:firstLine="0"/>
      </w:pPr>
      <w:r>
        <w:t xml:space="preserve">Additionally, implementing remote configuration would make the device far more user-friendly as it could allow the user to change their PIN, </w:t>
      </w:r>
      <w:r w:rsidR="00E70B3F">
        <w:t>make it easier for</w:t>
      </w:r>
      <w:r>
        <w:t xml:space="preserve"> the recipient </w:t>
      </w:r>
      <w:r w:rsidR="00E70B3F">
        <w:t xml:space="preserve">to set their </w:t>
      </w:r>
      <w:r>
        <w:t>email address, and receive push notifications through the use of a web or mobile application.</w:t>
      </w:r>
    </w:p>
    <w:p w14:paraId="68CB1ADC" w14:textId="3B4BDEA2" w:rsidR="00A04546" w:rsidRDefault="00881891" w:rsidP="00023617">
      <w:pPr>
        <w:pStyle w:val="Heading1"/>
      </w:pPr>
      <w:r>
        <w:t>5</w:t>
      </w:r>
      <w:r>
        <w:tab/>
      </w:r>
      <w:r w:rsidR="00A04546">
        <w:t>References</w:t>
      </w:r>
    </w:p>
    <w:p w14:paraId="37AC36F0" w14:textId="2C61AA5D" w:rsidR="00322F7C" w:rsidRPr="00322F7C" w:rsidRDefault="00F30547" w:rsidP="00322F7C">
      <w:pPr>
        <w:pStyle w:val="PARAGRAPHnoindent"/>
        <w:ind w:left="640" w:hanging="320"/>
        <w:jc w:val="left"/>
      </w:pPr>
      <w:r w:rsidRPr="00164B32">
        <w:rPr>
          <w:rStyle w:val="SubtleReference"/>
        </w:rPr>
        <w:t>Office for National Statistics. (2022). UK Burglary Statistics (2022) - a Home Burgled Every 173s! Www.cladcodecking.co.uk.</w:t>
      </w:r>
      <w:r w:rsidR="00FC09DA">
        <w:rPr>
          <w:rStyle w:val="SubtleReference"/>
        </w:rPr>
        <w:t xml:space="preserve"> </w:t>
      </w:r>
      <w:hyperlink r:id="rId29" w:history="1">
        <w:r w:rsidRPr="00164B32">
          <w:rPr>
            <w:rStyle w:val="SubtleReference"/>
          </w:rPr>
          <w:t>https://www.cladcodecking.co.uk/blog/post/uk-burglary-statistics</w:t>
        </w:r>
      </w:hyperlink>
    </w:p>
    <w:p w14:paraId="3D24347E" w14:textId="0DAC1C0F" w:rsidR="00164B32" w:rsidRDefault="00164B32" w:rsidP="00367042">
      <w:pPr>
        <w:pStyle w:val="PARAGRAPH"/>
        <w:ind w:left="640" w:hanging="320"/>
        <w:jc w:val="left"/>
        <w:rPr>
          <w:rStyle w:val="SubtleReference"/>
        </w:rPr>
      </w:pPr>
      <w:r w:rsidRPr="00164B32">
        <w:rPr>
          <w:rStyle w:val="SubtleReference"/>
        </w:rPr>
        <w:t>Buccieri, S.-M. (2025, January 23). Doorbell cameras: Do they provide peace of mind or paranoia? BBC</w:t>
      </w:r>
      <w:r>
        <w:rPr>
          <w:rStyle w:val="SubtleReference"/>
        </w:rPr>
        <w:t xml:space="preserve"> </w:t>
      </w:r>
      <w:r w:rsidRPr="00164B32">
        <w:rPr>
          <w:rStyle w:val="SubtleReference"/>
        </w:rPr>
        <w:t>News. https://www.bbc.co.uk/news/articles/clyzrrrrz3qo</w:t>
      </w:r>
    </w:p>
    <w:p w14:paraId="4707429D" w14:textId="49C73C0D" w:rsidR="000940CF" w:rsidRDefault="000940CF" w:rsidP="00367042">
      <w:pPr>
        <w:pStyle w:val="PARAGRAPH"/>
        <w:ind w:left="640" w:hanging="320"/>
        <w:jc w:val="left"/>
        <w:rPr>
          <w:smallCaps/>
          <w:color w:val="5A5A5A" w:themeColor="text1" w:themeTint="A5"/>
        </w:rPr>
      </w:pPr>
      <w:r w:rsidRPr="000940CF">
        <w:rPr>
          <w:smallCaps/>
          <w:color w:val="5A5A5A" w:themeColor="text1" w:themeTint="A5"/>
        </w:rPr>
        <w:t>Jackson, L. (2021). </w:t>
      </w:r>
      <w:r w:rsidRPr="000940CF">
        <w:rPr>
          <w:i/>
          <w:iCs/>
          <w:smallCaps/>
          <w:color w:val="5A5A5A" w:themeColor="text1" w:themeTint="A5"/>
        </w:rPr>
        <w:t>OV2640 vs OV7670: Spec Comparison, Sample Images, Datasheets, Lens Options, Pinouts, Compatibility, and Tutorials</w:t>
      </w:r>
      <w:r w:rsidRPr="000940CF">
        <w:rPr>
          <w:smallCaps/>
          <w:color w:val="5A5A5A" w:themeColor="text1" w:themeTint="A5"/>
        </w:rPr>
        <w:t>. [online] Arducam. Available at: https://www.arducam.com/ov2640-vs-ov7670-detailed-comparisons-and-resources/.</w:t>
      </w:r>
    </w:p>
    <w:p w14:paraId="4F7002BC" w14:textId="75DF0B5C" w:rsidR="00623EC3" w:rsidRDefault="00322F7C" w:rsidP="00367042">
      <w:pPr>
        <w:pStyle w:val="PARAGRAPH"/>
        <w:ind w:left="640" w:hanging="320"/>
        <w:rPr>
          <w:smallCaps/>
          <w:color w:val="5A5A5A" w:themeColor="text1" w:themeTint="A5"/>
        </w:rPr>
      </w:pPr>
      <w:r w:rsidRPr="00322F7C">
        <w:rPr>
          <w:i/>
          <w:iCs/>
          <w:smallCaps/>
          <w:color w:val="5A5A5A" w:themeColor="text1" w:themeTint="A5"/>
        </w:rPr>
        <w:t>email: Examples — Python 3.7.3 documentation</w:t>
      </w:r>
      <w:r w:rsidRPr="00322F7C">
        <w:rPr>
          <w:smallCaps/>
          <w:color w:val="5A5A5A" w:themeColor="text1" w:themeTint="A5"/>
        </w:rPr>
        <w:t>. (2019). Python.org.</w:t>
      </w:r>
      <w:r>
        <w:rPr>
          <w:smallCaps/>
          <w:color w:val="5A5A5A" w:themeColor="text1" w:themeTint="A5"/>
        </w:rPr>
        <w:t xml:space="preserve"> </w:t>
      </w:r>
      <w:r w:rsidRPr="00322F7C">
        <w:rPr>
          <w:smallCaps/>
          <w:color w:val="5A5A5A" w:themeColor="text1" w:themeTint="A5"/>
        </w:rPr>
        <w:t>https://docs.python.org/3/library/email.examples.html</w:t>
      </w:r>
    </w:p>
    <w:p w14:paraId="0D617BAD" w14:textId="2244ECB3" w:rsidR="00217C68" w:rsidRDefault="00217C68" w:rsidP="00367042">
      <w:pPr>
        <w:pStyle w:val="PARAGRAPH"/>
        <w:ind w:left="640" w:hanging="320"/>
        <w:rPr>
          <w:smallCaps/>
          <w:color w:val="5A5A5A" w:themeColor="text1" w:themeTint="A5"/>
        </w:rPr>
      </w:pPr>
      <w:r w:rsidRPr="00217C68">
        <w:rPr>
          <w:i/>
          <w:iCs/>
          <w:smallCaps/>
          <w:color w:val="5A5A5A" w:themeColor="text1" w:themeTint="A5"/>
        </w:rPr>
        <w:t>Gravity: Digital 360° Tilt Sensor</w:t>
      </w:r>
      <w:r w:rsidRPr="00217C68">
        <w:rPr>
          <w:smallCaps/>
          <w:color w:val="5A5A5A" w:themeColor="text1" w:themeTint="A5"/>
        </w:rPr>
        <w:t>. (2025). The Pi Hut. https://thepihut.com/products/gravity-digital-360-tilt-sensor-for-arduino</w:t>
      </w:r>
    </w:p>
    <w:p w14:paraId="00C71D50" w14:textId="303D3309" w:rsidR="00217C68" w:rsidRDefault="00217C68" w:rsidP="00367042">
      <w:pPr>
        <w:pStyle w:val="PARAGRAPH"/>
        <w:ind w:left="640" w:hanging="320"/>
        <w:rPr>
          <w:smallCaps/>
          <w:color w:val="5A5A5A" w:themeColor="text1" w:themeTint="A5"/>
        </w:rPr>
      </w:pPr>
      <w:r w:rsidRPr="00217C68">
        <w:rPr>
          <w:i/>
          <w:iCs/>
          <w:smallCaps/>
          <w:color w:val="5A5A5A" w:themeColor="text1" w:themeTint="A5"/>
        </w:rPr>
        <w:t>Ultrasonic Distance Sensor (HC-SR04)</w:t>
      </w:r>
      <w:r>
        <w:rPr>
          <w:i/>
          <w:iCs/>
          <w:smallCaps/>
          <w:color w:val="5A5A5A" w:themeColor="text1" w:themeTint="A5"/>
        </w:rPr>
        <w:t xml:space="preserve">. (2025). </w:t>
      </w:r>
      <w:r w:rsidRPr="00217C68">
        <w:rPr>
          <w:smallCaps/>
          <w:color w:val="5A5A5A" w:themeColor="text1" w:themeTint="A5"/>
        </w:rPr>
        <w:t>The Pi Hut.</w:t>
      </w:r>
      <w:r>
        <w:rPr>
          <w:smallCaps/>
          <w:color w:val="5A5A5A" w:themeColor="text1" w:themeTint="A5"/>
        </w:rPr>
        <w:t xml:space="preserve"> </w:t>
      </w:r>
      <w:r w:rsidRPr="00217C68">
        <w:rPr>
          <w:smallCaps/>
          <w:color w:val="5A5A5A" w:themeColor="text1" w:themeTint="A5"/>
        </w:rPr>
        <w:t>https://thepihut.com/products/ultrasonic-distance-sensor-hcsr04</w:t>
      </w:r>
    </w:p>
    <w:p w14:paraId="27F5E542" w14:textId="7720C2B4" w:rsidR="00622AF0" w:rsidRDefault="00622AF0" w:rsidP="00367042">
      <w:pPr>
        <w:pStyle w:val="PARAGRAPH"/>
        <w:ind w:left="640" w:hanging="320"/>
        <w:rPr>
          <w:smallCaps/>
          <w:color w:val="5A5A5A" w:themeColor="text1" w:themeTint="A5"/>
        </w:rPr>
      </w:pPr>
      <w:r w:rsidRPr="00622AF0">
        <w:rPr>
          <w:smallCaps/>
          <w:color w:val="5A5A5A" w:themeColor="text1" w:themeTint="A5"/>
        </w:rPr>
        <w:t>Santos, S. (2023, May 18). </w:t>
      </w:r>
      <w:r w:rsidRPr="00622AF0">
        <w:rPr>
          <w:i/>
          <w:iCs/>
          <w:smallCaps/>
          <w:color w:val="5A5A5A" w:themeColor="text1" w:themeTint="A5"/>
        </w:rPr>
        <w:t>ESP8266 NodeMCU: Send Pushover Notifications (Arduino IDE) | Random Nerd Tutorials</w:t>
      </w:r>
      <w:r w:rsidRPr="00622AF0">
        <w:rPr>
          <w:smallCaps/>
          <w:color w:val="5A5A5A" w:themeColor="text1" w:themeTint="A5"/>
        </w:rPr>
        <w:t>. Random Nerd Tutorials. https://randomnerdtutorials.com/esp8266-nodemcu-pushover-arduino/</w:t>
      </w:r>
    </w:p>
    <w:p w14:paraId="77E97468" w14:textId="3DBA4C67" w:rsidR="00C96B3F" w:rsidRDefault="00C96B3F" w:rsidP="00367042">
      <w:pPr>
        <w:pStyle w:val="PARAGRAPH"/>
        <w:ind w:left="640" w:hanging="320"/>
        <w:rPr>
          <w:smallCaps/>
          <w:color w:val="5A5A5A" w:themeColor="text1" w:themeTint="A5"/>
        </w:rPr>
      </w:pPr>
      <w:r w:rsidRPr="00C96B3F">
        <w:rPr>
          <w:smallCaps/>
          <w:color w:val="5A5A5A" w:themeColor="text1" w:themeTint="A5"/>
        </w:rPr>
        <w:t>(n.d.). </w:t>
      </w:r>
      <w:r w:rsidRPr="00C96B3F">
        <w:rPr>
          <w:i/>
          <w:iCs/>
          <w:smallCaps/>
          <w:color w:val="5A5A5A" w:themeColor="text1" w:themeTint="A5"/>
        </w:rPr>
        <w:t>SECURE YOUR HOME KEEP BURGLARS OUT </w:t>
      </w:r>
      <w:r w:rsidRPr="00C96B3F">
        <w:rPr>
          <w:smallCaps/>
          <w:color w:val="5A5A5A" w:themeColor="text1" w:themeTint="A5"/>
        </w:rPr>
        <w:t>[Review of </w:t>
      </w:r>
      <w:r w:rsidRPr="00C96B3F">
        <w:rPr>
          <w:i/>
          <w:iCs/>
          <w:smallCaps/>
          <w:color w:val="5A5A5A" w:themeColor="text1" w:themeTint="A5"/>
        </w:rPr>
        <w:t>SECURE YOUR HOME KEEP BURGLARS OUT </w:t>
      </w:r>
      <w:r w:rsidRPr="00C96B3F">
        <w:rPr>
          <w:smallCaps/>
          <w:color w:val="5A5A5A" w:themeColor="text1" w:themeTint="A5"/>
        </w:rPr>
        <w:t>]. Https://Www.thamesvalley.police.uk; Thames Valley Police. Retrieved May 6, 2025, from https://www.thamesvalley.police.uk/SysSiteAssets/media/downloads/thames-valley/advice/home-security-guide2.pdf</w:t>
      </w:r>
    </w:p>
    <w:p w14:paraId="44455318" w14:textId="56FF2331" w:rsidR="00C96B3F" w:rsidRDefault="00F0261A" w:rsidP="00367042">
      <w:pPr>
        <w:pStyle w:val="PARAGRAPH"/>
        <w:ind w:left="640" w:hanging="320"/>
        <w:rPr>
          <w:smallCaps/>
          <w:color w:val="5A5A5A" w:themeColor="text1" w:themeTint="A5"/>
        </w:rPr>
      </w:pPr>
      <w:r w:rsidRPr="00F0261A">
        <w:rPr>
          <w:smallCaps/>
          <w:color w:val="5A5A5A" w:themeColor="text1" w:themeTint="A5"/>
        </w:rPr>
        <w:t xml:space="preserve">Tilley, N., Thompson, R., Farrell, G., Grove, L., &amp; </w:t>
      </w:r>
      <w:proofErr w:type="spellStart"/>
      <w:r w:rsidRPr="00F0261A">
        <w:rPr>
          <w:smallCaps/>
          <w:color w:val="5A5A5A" w:themeColor="text1" w:themeTint="A5"/>
        </w:rPr>
        <w:t>Tseloni</w:t>
      </w:r>
      <w:proofErr w:type="spellEnd"/>
      <w:r w:rsidRPr="00F0261A">
        <w:rPr>
          <w:smallCaps/>
          <w:color w:val="5A5A5A" w:themeColor="text1" w:themeTint="A5"/>
        </w:rPr>
        <w:t>, A. (2015). Do burglar alarms increase burglary risk? A counter-intuitive finding and possible explanations. </w:t>
      </w:r>
      <w:r w:rsidRPr="00F0261A">
        <w:rPr>
          <w:i/>
          <w:iCs/>
          <w:smallCaps/>
          <w:color w:val="5A5A5A" w:themeColor="text1" w:themeTint="A5"/>
        </w:rPr>
        <w:t>Crime Prevention and Community Safety</w:t>
      </w:r>
      <w:r w:rsidRPr="00F0261A">
        <w:rPr>
          <w:smallCaps/>
          <w:color w:val="5A5A5A" w:themeColor="text1" w:themeTint="A5"/>
        </w:rPr>
        <w:t>, </w:t>
      </w:r>
      <w:r w:rsidRPr="00F0261A">
        <w:rPr>
          <w:i/>
          <w:iCs/>
          <w:smallCaps/>
          <w:color w:val="5A5A5A" w:themeColor="text1" w:themeTint="A5"/>
        </w:rPr>
        <w:t>17</w:t>
      </w:r>
      <w:r w:rsidRPr="00F0261A">
        <w:rPr>
          <w:smallCaps/>
          <w:color w:val="5A5A5A" w:themeColor="text1" w:themeTint="A5"/>
        </w:rPr>
        <w:t>(1), 1–19. https://doi.org/10.1057/cpcs.2014.17</w:t>
      </w:r>
    </w:p>
    <w:p w14:paraId="0C6F2B78" w14:textId="77777777" w:rsidR="00F0261A" w:rsidRDefault="00F0261A" w:rsidP="00367042">
      <w:pPr>
        <w:pStyle w:val="PARAGRAPH"/>
        <w:ind w:left="640" w:hanging="320"/>
        <w:rPr>
          <w:smallCaps/>
          <w:color w:val="5A5A5A" w:themeColor="text1" w:themeTint="A5"/>
        </w:rPr>
      </w:pPr>
    </w:p>
    <w:p w14:paraId="6E3FF7ED" w14:textId="77777777" w:rsidR="00DD43E0" w:rsidRDefault="00DD43E0" w:rsidP="00367042">
      <w:pPr>
        <w:pStyle w:val="PARAGRAPH"/>
        <w:ind w:left="640" w:hanging="320"/>
        <w:rPr>
          <w:rStyle w:val="SubtleReference"/>
        </w:rPr>
      </w:pPr>
    </w:p>
    <w:p w14:paraId="20E3B263" w14:textId="77777777" w:rsidR="00623EC3" w:rsidRDefault="00623EC3" w:rsidP="00367042">
      <w:pPr>
        <w:pStyle w:val="PARAGRAPH"/>
        <w:ind w:left="640" w:hanging="320"/>
        <w:rPr>
          <w:rStyle w:val="SubtleReference"/>
        </w:rPr>
      </w:pPr>
    </w:p>
    <w:p w14:paraId="46070353" w14:textId="77777777" w:rsidR="00623EC3" w:rsidRDefault="00623EC3" w:rsidP="00367042">
      <w:pPr>
        <w:pStyle w:val="PARAGRAPH"/>
        <w:ind w:left="640" w:hanging="320"/>
        <w:rPr>
          <w:rStyle w:val="SubtleReference"/>
        </w:rPr>
      </w:pPr>
    </w:p>
    <w:p w14:paraId="1BDF2BB4" w14:textId="77777777" w:rsidR="00623EC3" w:rsidRDefault="00623EC3" w:rsidP="00367042">
      <w:pPr>
        <w:pStyle w:val="PARAGRAPH"/>
        <w:ind w:left="640" w:hanging="320"/>
        <w:rPr>
          <w:rStyle w:val="SubtleReference"/>
        </w:rPr>
      </w:pPr>
    </w:p>
    <w:p w14:paraId="19087371" w14:textId="77777777" w:rsidR="00623EC3" w:rsidRDefault="00623EC3" w:rsidP="00367042">
      <w:pPr>
        <w:pStyle w:val="PARAGRAPH"/>
        <w:ind w:left="640" w:hanging="320"/>
        <w:rPr>
          <w:rStyle w:val="SubtleReference"/>
        </w:rPr>
      </w:pPr>
    </w:p>
    <w:p w14:paraId="0B943C10" w14:textId="77777777" w:rsidR="00623EC3" w:rsidRDefault="00623EC3" w:rsidP="00367042">
      <w:pPr>
        <w:pStyle w:val="PARAGRAPH"/>
        <w:ind w:left="640" w:hanging="320"/>
        <w:rPr>
          <w:rStyle w:val="SubtleReference"/>
        </w:rPr>
      </w:pPr>
    </w:p>
    <w:p w14:paraId="7C5772C1" w14:textId="77777777" w:rsidR="00623EC3" w:rsidRDefault="00623EC3" w:rsidP="00367042">
      <w:pPr>
        <w:pStyle w:val="PARAGRAPH"/>
        <w:ind w:left="640" w:hanging="320"/>
        <w:rPr>
          <w:rStyle w:val="SubtleReference"/>
        </w:rPr>
      </w:pPr>
    </w:p>
    <w:p w14:paraId="6ECF82F3" w14:textId="77777777" w:rsidR="00623EC3" w:rsidRDefault="00623EC3" w:rsidP="00367042">
      <w:pPr>
        <w:pStyle w:val="PARAGRAPH"/>
        <w:ind w:left="640" w:hanging="320"/>
        <w:rPr>
          <w:rStyle w:val="SubtleReference"/>
        </w:rPr>
      </w:pPr>
    </w:p>
    <w:p w14:paraId="7F8B6455" w14:textId="77777777" w:rsidR="00623EC3" w:rsidRDefault="00623EC3" w:rsidP="00367042">
      <w:pPr>
        <w:pStyle w:val="PARAGRAPH"/>
        <w:ind w:left="640" w:hanging="320"/>
        <w:rPr>
          <w:rStyle w:val="SubtleReference"/>
        </w:rPr>
      </w:pPr>
    </w:p>
    <w:p w14:paraId="6DD44EEC" w14:textId="77777777" w:rsidR="00623EC3" w:rsidRDefault="00623EC3" w:rsidP="00367042">
      <w:pPr>
        <w:pStyle w:val="PARAGRAPH"/>
        <w:ind w:left="640" w:hanging="320"/>
        <w:rPr>
          <w:rStyle w:val="SubtleReference"/>
        </w:rPr>
      </w:pPr>
    </w:p>
    <w:p w14:paraId="55256C84" w14:textId="77777777" w:rsidR="00623EC3" w:rsidRDefault="00623EC3" w:rsidP="00367042">
      <w:pPr>
        <w:pStyle w:val="PARAGRAPH"/>
        <w:ind w:left="640" w:hanging="320"/>
        <w:rPr>
          <w:rStyle w:val="SubtleReference"/>
        </w:rPr>
      </w:pPr>
    </w:p>
    <w:p w14:paraId="5FA1888B" w14:textId="77777777" w:rsidR="00623EC3" w:rsidRDefault="00623EC3" w:rsidP="00367042">
      <w:pPr>
        <w:pStyle w:val="PARAGRAPH"/>
        <w:ind w:left="640" w:hanging="320"/>
        <w:rPr>
          <w:rStyle w:val="SubtleReference"/>
        </w:rPr>
      </w:pPr>
    </w:p>
    <w:p w14:paraId="46658767" w14:textId="77777777" w:rsidR="00623EC3" w:rsidRDefault="00623EC3" w:rsidP="00367042">
      <w:pPr>
        <w:pStyle w:val="PARAGRAPH"/>
        <w:ind w:left="640" w:hanging="320"/>
        <w:rPr>
          <w:rStyle w:val="SubtleReference"/>
        </w:rPr>
      </w:pPr>
    </w:p>
    <w:p w14:paraId="1D0ABD54" w14:textId="77777777" w:rsidR="00623EC3" w:rsidRDefault="00623EC3" w:rsidP="00367042">
      <w:pPr>
        <w:pStyle w:val="PARAGRAPH"/>
        <w:ind w:left="640" w:hanging="320"/>
        <w:rPr>
          <w:rStyle w:val="SubtleReference"/>
        </w:rPr>
      </w:pPr>
    </w:p>
    <w:p w14:paraId="74D90D4B" w14:textId="77777777" w:rsidR="00623EC3" w:rsidRDefault="00623EC3" w:rsidP="00367042">
      <w:pPr>
        <w:pStyle w:val="PARAGRAPH"/>
        <w:ind w:left="640" w:hanging="320"/>
        <w:rPr>
          <w:rStyle w:val="SubtleReference"/>
        </w:rPr>
      </w:pPr>
    </w:p>
    <w:p w14:paraId="3949AAC4" w14:textId="77777777" w:rsidR="00623EC3" w:rsidRDefault="00623EC3" w:rsidP="00367042">
      <w:pPr>
        <w:pStyle w:val="PARAGRAPH"/>
        <w:ind w:left="640" w:hanging="320"/>
        <w:rPr>
          <w:rStyle w:val="SubtleReference"/>
        </w:rPr>
      </w:pPr>
    </w:p>
    <w:p w14:paraId="729536C2" w14:textId="77777777" w:rsidR="00623EC3" w:rsidRDefault="00623EC3" w:rsidP="00367042">
      <w:pPr>
        <w:pStyle w:val="PARAGRAPH"/>
        <w:ind w:left="640" w:hanging="320"/>
        <w:rPr>
          <w:rStyle w:val="SubtleReference"/>
        </w:rPr>
      </w:pPr>
    </w:p>
    <w:p w14:paraId="20D643C2" w14:textId="77777777" w:rsidR="00623EC3" w:rsidRDefault="00623EC3" w:rsidP="00367042">
      <w:pPr>
        <w:pStyle w:val="PARAGRAPH"/>
        <w:ind w:left="640" w:hanging="320"/>
        <w:rPr>
          <w:rStyle w:val="SubtleReference"/>
        </w:rPr>
      </w:pPr>
    </w:p>
    <w:p w14:paraId="234497AF" w14:textId="77777777" w:rsidR="00623EC3" w:rsidRDefault="00623EC3" w:rsidP="00367042">
      <w:pPr>
        <w:pStyle w:val="PARAGRAPH"/>
        <w:ind w:left="640" w:hanging="320"/>
        <w:rPr>
          <w:rStyle w:val="SubtleReference"/>
        </w:rPr>
      </w:pPr>
    </w:p>
    <w:p w14:paraId="3DCD3FDA" w14:textId="77777777" w:rsidR="00623EC3" w:rsidRDefault="00623EC3" w:rsidP="00367042">
      <w:pPr>
        <w:pStyle w:val="PARAGRAPH"/>
        <w:ind w:left="640" w:hanging="320"/>
        <w:rPr>
          <w:rStyle w:val="SubtleReference"/>
        </w:rPr>
      </w:pPr>
    </w:p>
    <w:p w14:paraId="4883AF86" w14:textId="77777777" w:rsidR="00623EC3" w:rsidRDefault="00623EC3" w:rsidP="00367042">
      <w:pPr>
        <w:pStyle w:val="PARAGRAPH"/>
        <w:ind w:left="640" w:hanging="320"/>
        <w:rPr>
          <w:rStyle w:val="SubtleReference"/>
        </w:rPr>
      </w:pPr>
    </w:p>
    <w:p w14:paraId="10730EF8" w14:textId="77777777" w:rsidR="00623EC3" w:rsidRDefault="00623EC3" w:rsidP="00367042">
      <w:pPr>
        <w:pStyle w:val="PARAGRAPH"/>
        <w:ind w:left="640" w:hanging="320"/>
        <w:rPr>
          <w:rStyle w:val="SubtleReference"/>
        </w:rPr>
      </w:pPr>
    </w:p>
    <w:p w14:paraId="3046FEE3" w14:textId="77777777" w:rsidR="00623EC3" w:rsidRDefault="00623EC3" w:rsidP="00367042">
      <w:pPr>
        <w:pStyle w:val="PARAGRAPH"/>
        <w:ind w:left="640" w:hanging="320"/>
        <w:rPr>
          <w:rStyle w:val="SubtleReference"/>
        </w:rPr>
      </w:pPr>
    </w:p>
    <w:p w14:paraId="3F3A8557" w14:textId="77777777" w:rsidR="00623EC3" w:rsidRDefault="00623EC3" w:rsidP="00367042">
      <w:pPr>
        <w:pStyle w:val="PARAGRAPH"/>
        <w:ind w:left="640" w:hanging="320"/>
        <w:rPr>
          <w:rStyle w:val="SubtleReference"/>
        </w:rPr>
      </w:pPr>
    </w:p>
    <w:p w14:paraId="611B36E9" w14:textId="77777777" w:rsidR="00623EC3" w:rsidRDefault="00623EC3" w:rsidP="00367042">
      <w:pPr>
        <w:pStyle w:val="PARAGRAPH"/>
        <w:ind w:left="640" w:hanging="320"/>
        <w:rPr>
          <w:rStyle w:val="SubtleReference"/>
        </w:rPr>
      </w:pPr>
    </w:p>
    <w:p w14:paraId="33203176" w14:textId="77777777" w:rsidR="00623EC3" w:rsidRDefault="00623EC3" w:rsidP="00367042">
      <w:pPr>
        <w:pStyle w:val="PARAGRAPH"/>
        <w:ind w:left="640" w:hanging="320"/>
        <w:rPr>
          <w:rStyle w:val="SubtleReference"/>
        </w:rPr>
      </w:pPr>
    </w:p>
    <w:p w14:paraId="70EEFFF2" w14:textId="77777777" w:rsidR="00623EC3" w:rsidRDefault="00623EC3" w:rsidP="00367042">
      <w:pPr>
        <w:pStyle w:val="PARAGRAPH"/>
        <w:ind w:left="640" w:hanging="320"/>
        <w:rPr>
          <w:rStyle w:val="SubtleReference"/>
        </w:rPr>
      </w:pPr>
    </w:p>
    <w:p w14:paraId="29D8C894" w14:textId="77777777" w:rsidR="00623EC3" w:rsidRDefault="00623EC3" w:rsidP="00367042">
      <w:pPr>
        <w:pStyle w:val="PARAGRAPH"/>
        <w:ind w:left="640" w:hanging="320"/>
        <w:rPr>
          <w:rStyle w:val="SubtleReference"/>
        </w:rPr>
      </w:pPr>
    </w:p>
    <w:p w14:paraId="484344CD" w14:textId="77777777" w:rsidR="00623EC3" w:rsidRDefault="00623EC3" w:rsidP="00367042">
      <w:pPr>
        <w:pStyle w:val="PARAGRAPH"/>
        <w:ind w:left="640" w:hanging="320"/>
        <w:rPr>
          <w:rStyle w:val="SubtleReference"/>
        </w:rPr>
      </w:pPr>
    </w:p>
    <w:p w14:paraId="129A8860" w14:textId="77777777" w:rsidR="00623EC3" w:rsidRDefault="00623EC3" w:rsidP="00367042">
      <w:pPr>
        <w:pStyle w:val="PARAGRAPH"/>
        <w:ind w:left="640" w:hanging="320"/>
        <w:rPr>
          <w:rStyle w:val="SubtleReference"/>
        </w:rPr>
      </w:pPr>
    </w:p>
    <w:p w14:paraId="26B7E8EA" w14:textId="77777777" w:rsidR="00623EC3" w:rsidRDefault="00623EC3" w:rsidP="00367042">
      <w:pPr>
        <w:pStyle w:val="PARAGRAPH"/>
        <w:ind w:left="640" w:hanging="320"/>
        <w:rPr>
          <w:rStyle w:val="SubtleReference"/>
        </w:rPr>
      </w:pPr>
    </w:p>
    <w:p w14:paraId="5C63477C" w14:textId="77777777" w:rsidR="00623EC3" w:rsidRDefault="00623EC3" w:rsidP="00367042">
      <w:pPr>
        <w:pStyle w:val="PARAGRAPH"/>
        <w:ind w:left="640" w:hanging="320"/>
        <w:rPr>
          <w:rStyle w:val="SubtleReference"/>
        </w:rPr>
      </w:pPr>
    </w:p>
    <w:p w14:paraId="72D4D6E3" w14:textId="77777777" w:rsidR="00623EC3" w:rsidRDefault="00623EC3" w:rsidP="00367042">
      <w:pPr>
        <w:pStyle w:val="PARAGRAPH"/>
        <w:ind w:left="640" w:hanging="320"/>
        <w:rPr>
          <w:rStyle w:val="SubtleReference"/>
        </w:rPr>
      </w:pPr>
    </w:p>
    <w:p w14:paraId="68914706" w14:textId="77777777" w:rsidR="00623EC3" w:rsidRDefault="00623EC3" w:rsidP="00367042">
      <w:pPr>
        <w:pStyle w:val="PARAGRAPH"/>
        <w:ind w:left="640" w:hanging="320"/>
        <w:rPr>
          <w:rStyle w:val="SubtleReference"/>
        </w:rPr>
      </w:pPr>
    </w:p>
    <w:p w14:paraId="52384040" w14:textId="77777777" w:rsidR="00623EC3" w:rsidRDefault="00623EC3" w:rsidP="00367042">
      <w:pPr>
        <w:pStyle w:val="PARAGRAPH"/>
        <w:ind w:left="640" w:hanging="320"/>
        <w:rPr>
          <w:rStyle w:val="SubtleReference"/>
        </w:rPr>
      </w:pPr>
    </w:p>
    <w:p w14:paraId="1BF1B655" w14:textId="7FA5749D" w:rsidR="00623EC3" w:rsidRPr="00E453C3" w:rsidRDefault="00623EC3" w:rsidP="00367042">
      <w:pPr>
        <w:pStyle w:val="PARAGRAPH"/>
        <w:ind w:left="640" w:hanging="320"/>
        <w:rPr>
          <w:rStyle w:val="SubtleReference"/>
        </w:rPr>
      </w:pPr>
    </w:p>
    <w:p w14:paraId="4D960581" w14:textId="76DAAE0A" w:rsidR="00E13A5C" w:rsidRDefault="00E13A5C" w:rsidP="00367042">
      <w:pPr>
        <w:pStyle w:val="PARAGRAPH"/>
        <w:ind w:left="320" w:firstLine="0"/>
        <w:jc w:val="left"/>
        <w:rPr>
          <w:rStyle w:val="SubtleReference"/>
        </w:rPr>
      </w:pPr>
    </w:p>
    <w:p w14:paraId="3477C104" w14:textId="77777777" w:rsidR="00164B32" w:rsidRDefault="00164B32" w:rsidP="00367042">
      <w:pPr>
        <w:pStyle w:val="PARAGRAPH"/>
        <w:ind w:left="320" w:firstLine="0"/>
        <w:rPr>
          <w:rStyle w:val="SubtleReference"/>
        </w:rPr>
      </w:pPr>
    </w:p>
    <w:p w14:paraId="797C3A42" w14:textId="6F2C9726" w:rsidR="00242425" w:rsidRPr="00F30547" w:rsidRDefault="00242425" w:rsidP="00367042">
      <w:pPr>
        <w:widowControl/>
        <w:spacing w:line="240" w:lineRule="auto"/>
        <w:ind w:left="320"/>
        <w:jc w:val="left"/>
      </w:pPr>
      <w:r w:rsidRPr="00242425">
        <w:rPr>
          <w:lang w:val="en-GB"/>
        </w:rPr>
        <w:br/>
      </w:r>
    </w:p>
    <w:sectPr w:rsidR="00242425" w:rsidRPr="00F30547" w:rsidSect="008823C5">
      <w:headerReference w:type="even" r:id="rId30"/>
      <w:headerReference w:type="default" r:id="rId31"/>
      <w:type w:val="continuous"/>
      <w:pgSz w:w="11340" w:h="15480" w:code="1"/>
      <w:pgMar w:top="1195" w:right="605" w:bottom="360" w:left="720" w:header="605" w:footer="72"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F1490" w14:textId="77777777" w:rsidR="00F468FF" w:rsidRDefault="00F468FF">
      <w:r>
        <w:separator/>
      </w:r>
    </w:p>
    <w:p w14:paraId="0C64C124" w14:textId="77777777" w:rsidR="00F468FF" w:rsidRDefault="00F468FF"/>
    <w:p w14:paraId="10524571" w14:textId="77777777" w:rsidR="00F468FF" w:rsidRDefault="00F468FF" w:rsidP="00BD06B2"/>
  </w:endnote>
  <w:endnote w:type="continuationSeparator" w:id="0">
    <w:p w14:paraId="652C202F" w14:textId="77777777" w:rsidR="00F468FF" w:rsidRDefault="00F468FF">
      <w:r>
        <w:continuationSeparator/>
      </w:r>
    </w:p>
    <w:p w14:paraId="68DBA25C" w14:textId="77777777" w:rsidR="00F468FF" w:rsidRDefault="00F468FF"/>
    <w:p w14:paraId="4CF083DB" w14:textId="77777777" w:rsidR="00F468FF" w:rsidRDefault="00F468FF" w:rsidP="00BD0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Segoe UI Historic"/>
    <w:charset w:val="4D"/>
    <w:family w:val="auto"/>
    <w:pitch w:val="variable"/>
    <w:sig w:usb0="A00002FF" w:usb1="7800205A" w:usb2="14600000" w:usb3="00000000" w:csb0="00000193" w:csb1="00000000"/>
  </w:font>
  <w:font w:name="Helvetica">
    <w:panose1 w:val="020B0604020202020204"/>
    <w:charset w:val="00"/>
    <w:family w:val="swiss"/>
    <w:pitch w:val="variable"/>
    <w:sig w:usb0="E0002EFF" w:usb1="C000785B" w:usb2="00000009" w:usb3="00000000" w:csb0="000001FF" w:csb1="00000000"/>
  </w:font>
  <w:font w:name="ProgramThree">
    <w:panose1 w:val="00000000000000000000"/>
    <w:charset w:val="00"/>
    <w:family w:val="roman"/>
    <w:notTrueType/>
    <w:pitch w:val="fixed"/>
    <w:sig w:usb0="00000003" w:usb1="00000000" w:usb2="00000000" w:usb3="00000000" w:csb0="00000001" w:csb1="00000000"/>
  </w:font>
  <w:font w:name="Helvetica Condensed">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B4AF9" w14:textId="77777777" w:rsidR="00E12B17" w:rsidRDefault="00E12B17">
    <w:pPr>
      <w:spacing w:line="20" w:lineRule="exac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DA4FE" w14:textId="77777777" w:rsidR="00E12B17" w:rsidRDefault="00E12B17">
    <w:pPr>
      <w:spacing w:line="20" w:lineRule="exact"/>
      <w:jc w:val="center"/>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1FBA1" w14:textId="77777777" w:rsidR="00E12B17" w:rsidRDefault="00E12B17">
    <w:pPr>
      <w:pStyle w:val="Footer"/>
      <w:spacing w:line="20" w:lineRule="exac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53E16" w14:textId="77777777" w:rsidR="00F468FF" w:rsidRDefault="00F468FF">
      <w:pPr>
        <w:pStyle w:val="TABLEROW"/>
        <w:jc w:val="left"/>
        <w:rPr>
          <w:position w:val="12"/>
          <w:sz w:val="20"/>
        </w:rPr>
      </w:pPr>
    </w:p>
    <w:p w14:paraId="46EB98A6" w14:textId="77777777" w:rsidR="00F468FF" w:rsidRDefault="00F468FF"/>
    <w:p w14:paraId="574BFD28" w14:textId="77777777" w:rsidR="00F468FF" w:rsidRDefault="00F468FF" w:rsidP="00BD06B2"/>
  </w:footnote>
  <w:footnote w:type="continuationSeparator" w:id="0">
    <w:p w14:paraId="2744CADB" w14:textId="77777777" w:rsidR="00F468FF" w:rsidRDefault="00F468FF">
      <w:r>
        <w:continuationSeparator/>
      </w:r>
    </w:p>
    <w:p w14:paraId="1526EC22" w14:textId="77777777" w:rsidR="00F468FF" w:rsidRDefault="00F468FF"/>
    <w:p w14:paraId="113D8D27" w14:textId="77777777" w:rsidR="00F468FF" w:rsidRDefault="00F468FF" w:rsidP="00BD06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83FCC" w14:textId="6831A296" w:rsidR="00E12B17" w:rsidRDefault="00623F4B">
    <w:pPr>
      <w:pStyle w:val="Header"/>
      <w:tabs>
        <w:tab w:val="clear" w:pos="10200"/>
        <w:tab w:val="right" w:pos="10320"/>
      </w:tabs>
      <w:spacing w:line="180" w:lineRule="exact"/>
    </w:pPr>
    <w:r>
      <w:rPr>
        <w:noProof/>
      </w:rPr>
      <w:fldChar w:fldCharType="begin"/>
    </w:r>
    <w:r>
      <w:rPr>
        <w:noProof/>
      </w:rPr>
      <w:instrText>PAGE</w:instrText>
    </w:r>
    <w:r>
      <w:rPr>
        <w:noProof/>
      </w:rPr>
      <w:fldChar w:fldCharType="separate"/>
    </w:r>
    <w:r w:rsidR="00E12B17">
      <w:rPr>
        <w:noProof/>
      </w:rPr>
      <w:t>2</w:t>
    </w:r>
    <w:r>
      <w:rPr>
        <w:noProof/>
      </w:rPr>
      <w:fldChar w:fldCharType="end"/>
    </w:r>
    <w:r w:rsidR="00E12B17">
      <w:rPr>
        <w:b/>
        <w:i/>
        <w:vanish/>
      </w:rPr>
      <w:t xml:space="preserve">   </w:t>
    </w:r>
    <w:r w:rsidR="00E12B17">
      <w:rPr>
        <w:i/>
        <w:caps w:val="0"/>
        <w:vanish/>
      </w:rPr>
      <w:t>even page</w:t>
    </w:r>
    <w:r w:rsidR="00E12B17">
      <w:tab/>
      <w:t xml:space="preserve">IEEE TRANSACTIONS ON </w:t>
    </w:r>
    <w:r w:rsidR="0091087A">
      <w:t>XXXXXXXXXXXXXXXXXXXX, VOL.</w:t>
    </w:r>
    <w:r w:rsidR="00E12B17">
      <w:t xml:space="preserve">  #</w:t>
    </w:r>
    <w:r w:rsidR="0091087A">
      <w:t>, NO.</w:t>
    </w:r>
    <w:r w:rsidR="00E12B17">
      <w:t xml:space="preserve">  #</w:t>
    </w:r>
    <w:r w:rsidR="0091087A">
      <w:t>, MMMMMMMM</w:t>
    </w:r>
    <w:r w:rsidR="00E12B17">
      <w:t xml:space="preserve">  1996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10B47" w14:textId="77777777" w:rsidR="00E12B17" w:rsidRDefault="00E12B17">
    <w:pPr>
      <w:pStyle w:val="Header"/>
      <w:tabs>
        <w:tab w:val="clear" w:pos="10200"/>
        <w:tab w:val="right" w:pos="10320"/>
      </w:tabs>
      <w:spacing w:line="180" w:lineRule="exact"/>
    </w:pPr>
    <w:r>
      <w:t>AUTHOR:  TITLE</w:t>
    </w: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Pr>
        <w:noProof/>
      </w:rPr>
      <w:t>3</w:t>
    </w:r>
    <w:r w:rsidR="00623F4B">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69C58" w14:textId="47FD0CF7" w:rsidR="00E12B17" w:rsidRDefault="00367042" w:rsidP="00367042">
    <w:pPr>
      <w:pStyle w:val="Header"/>
    </w:pPr>
    <w:r>
      <w:tab/>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852BC" w14:textId="77777777" w:rsidR="00FE26C7" w:rsidRDefault="00FE26C7" w:rsidP="00FE26C7">
    <w:pPr>
      <w:pStyle w:val="Header"/>
      <w:tabs>
        <w:tab w:val="clear" w:pos="10200"/>
        <w:tab w:val="right" w:pos="10320"/>
      </w:tabs>
      <w:spacing w:line="180" w:lineRule="exact"/>
    </w:pPr>
    <w:r>
      <w:tab/>
    </w:r>
    <w:r>
      <w:rPr>
        <w:b/>
        <w:caps w:val="0"/>
        <w:vanish/>
        <w:sz w:val="16"/>
      </w:rPr>
      <w:t>first page</w:t>
    </w:r>
    <w:r>
      <w:rPr>
        <w:caps w:val="0"/>
        <w:vanish/>
      </w:rPr>
      <w:t xml:space="preserve">   </w:t>
    </w:r>
    <w:r>
      <w:rPr>
        <w:noProof/>
      </w:rPr>
      <w:fldChar w:fldCharType="begin"/>
    </w:r>
    <w:r>
      <w:rPr>
        <w:noProof/>
      </w:rPr>
      <w:instrText xml:space="preserve"> PAGE </w:instrText>
    </w:r>
    <w:r>
      <w:rPr>
        <w:noProof/>
      </w:rPr>
      <w:fldChar w:fldCharType="separate"/>
    </w:r>
    <w:r>
      <w:rPr>
        <w:noProof/>
      </w:rPr>
      <w:t>1</w:t>
    </w:r>
    <w:r>
      <w:rPr>
        <w:noProof/>
      </w:rPr>
      <w:fldChar w:fldCharType="end"/>
    </w:r>
  </w:p>
  <w:p w14:paraId="71BA9FD3" w14:textId="77777777" w:rsidR="008B4237" w:rsidRDefault="008B4237"/>
  <w:p w14:paraId="001AB24D" w14:textId="77777777" w:rsidR="008B4237" w:rsidRDefault="008B4237" w:rsidP="00BD06B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005B0" w14:textId="155324AD" w:rsidR="00E12B17" w:rsidRDefault="00E12B17">
    <w:pPr>
      <w:pStyle w:val="Header"/>
      <w:tabs>
        <w:tab w:val="clear" w:pos="10200"/>
        <w:tab w:val="right" w:pos="10320"/>
      </w:tabs>
      <w:spacing w:line="180" w:lineRule="exact"/>
    </w:pPr>
    <w:r>
      <w:tab/>
    </w:r>
    <w:r>
      <w:rPr>
        <w:i/>
        <w:caps w:val="0"/>
        <w:vanish/>
      </w:rPr>
      <w:t>odd page</w:t>
    </w:r>
    <w:r>
      <w:rPr>
        <w:caps w:val="0"/>
        <w:vanish/>
      </w:rPr>
      <w:t xml:space="preserve">    </w:t>
    </w:r>
    <w:r w:rsidR="00623F4B">
      <w:rPr>
        <w:noProof/>
      </w:rPr>
      <w:fldChar w:fldCharType="begin"/>
    </w:r>
    <w:r w:rsidR="00623F4B">
      <w:rPr>
        <w:noProof/>
      </w:rPr>
      <w:instrText>PAGE</w:instrText>
    </w:r>
    <w:r w:rsidR="00623F4B">
      <w:rPr>
        <w:noProof/>
      </w:rPr>
      <w:fldChar w:fldCharType="separate"/>
    </w:r>
    <w:r w:rsidR="00AB633F">
      <w:rPr>
        <w:noProof/>
      </w:rPr>
      <w:t>5</w:t>
    </w:r>
    <w:r w:rsidR="00623F4B">
      <w:rPr>
        <w:noProof/>
      </w:rPr>
      <w:fldChar w:fldCharType="end"/>
    </w:r>
  </w:p>
  <w:p w14:paraId="4B366008" w14:textId="77777777" w:rsidR="008B4237" w:rsidRDefault="008B4237"/>
  <w:p w14:paraId="582211EF" w14:textId="77777777" w:rsidR="008B4237" w:rsidRDefault="008B4237" w:rsidP="00BD06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8D2F3B"/>
    <w:multiLevelType w:val="multilevel"/>
    <w:tmpl w:val="482ABFB8"/>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504"/>
        </w:tabs>
        <w:ind w:left="504" w:hanging="360"/>
      </w:pPr>
      <w:rPr>
        <w:rFonts w:hint="default"/>
      </w:rPr>
    </w:lvl>
    <w:lvl w:ilvl="2">
      <w:start w:val="1"/>
      <w:numFmt w:val="decimal"/>
      <w:lvlText w:val="%1.%2.%3"/>
      <w:lvlJc w:val="left"/>
      <w:pPr>
        <w:tabs>
          <w:tab w:val="num" w:pos="1008"/>
        </w:tabs>
        <w:ind w:left="1008" w:hanging="720"/>
      </w:pPr>
      <w:rPr>
        <w:rFonts w:hint="default"/>
      </w:rPr>
    </w:lvl>
    <w:lvl w:ilvl="3">
      <w:start w:val="1"/>
      <w:numFmt w:val="decimal"/>
      <w:lvlText w:val="%1.%2.%3.%4"/>
      <w:lvlJc w:val="left"/>
      <w:pPr>
        <w:tabs>
          <w:tab w:val="num" w:pos="1152"/>
        </w:tabs>
        <w:ind w:left="1152" w:hanging="720"/>
      </w:pPr>
      <w:rPr>
        <w:rFonts w:hint="default"/>
      </w:rPr>
    </w:lvl>
    <w:lvl w:ilvl="4">
      <w:start w:val="1"/>
      <w:numFmt w:val="decimal"/>
      <w:lvlText w:val="%1.%2.%3.%4.%5"/>
      <w:lvlJc w:val="left"/>
      <w:pPr>
        <w:tabs>
          <w:tab w:val="num" w:pos="1296"/>
        </w:tabs>
        <w:ind w:left="1296" w:hanging="72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1944"/>
        </w:tabs>
        <w:ind w:left="1944" w:hanging="1080"/>
      </w:pPr>
      <w:rPr>
        <w:rFonts w:hint="default"/>
      </w:rPr>
    </w:lvl>
    <w:lvl w:ilvl="7">
      <w:start w:val="1"/>
      <w:numFmt w:val="decimal"/>
      <w:lvlText w:val="%1.%2.%3.%4.%5.%6.%7.%8"/>
      <w:lvlJc w:val="left"/>
      <w:pPr>
        <w:tabs>
          <w:tab w:val="num" w:pos="2448"/>
        </w:tabs>
        <w:ind w:left="2448" w:hanging="1440"/>
      </w:pPr>
      <w:rPr>
        <w:rFonts w:hint="default"/>
      </w:rPr>
    </w:lvl>
    <w:lvl w:ilvl="8">
      <w:start w:val="1"/>
      <w:numFmt w:val="decimal"/>
      <w:lvlText w:val="%1.%2.%3.%4.%5.%6.%7.%8.%9"/>
      <w:lvlJc w:val="left"/>
      <w:pPr>
        <w:tabs>
          <w:tab w:val="num" w:pos="2592"/>
        </w:tabs>
        <w:ind w:left="2592" w:hanging="1440"/>
      </w:pPr>
      <w:rPr>
        <w:rFonts w:hint="default"/>
      </w:rPr>
    </w:lvl>
  </w:abstractNum>
  <w:abstractNum w:abstractNumId="3" w15:restartNumberingAfterBreak="0">
    <w:nsid w:val="041B2138"/>
    <w:multiLevelType w:val="multilevel"/>
    <w:tmpl w:val="2D24087E"/>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 w15:restartNumberingAfterBreak="0">
    <w:nsid w:val="04DD431A"/>
    <w:multiLevelType w:val="hybridMultilevel"/>
    <w:tmpl w:val="7EBC943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D84D33"/>
    <w:multiLevelType w:val="multilevel"/>
    <w:tmpl w:val="E7DC8400"/>
    <w:lvl w:ilvl="0">
      <w:start w:val="2"/>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6" w15:restartNumberingAfterBreak="0">
    <w:nsid w:val="0E8543A3"/>
    <w:multiLevelType w:val="multilevel"/>
    <w:tmpl w:val="FC32BBB4"/>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15E07A2"/>
    <w:multiLevelType w:val="hybridMultilevel"/>
    <w:tmpl w:val="1CBA7EF8"/>
    <w:lvl w:ilvl="0" w:tplc="93F20FCA">
      <w:start w:val="4"/>
      <w:numFmt w:val="decimal"/>
      <w:lvlText w:val="%1"/>
      <w:lvlJc w:val="left"/>
      <w:pPr>
        <w:tabs>
          <w:tab w:val="num" w:pos="360"/>
        </w:tabs>
        <w:ind w:left="360" w:hanging="360"/>
      </w:pPr>
      <w:rPr>
        <w:rFonts w:hint="default"/>
      </w:rPr>
    </w:lvl>
    <w:lvl w:ilvl="1" w:tplc="1706A0DA">
      <w:numFmt w:val="none"/>
      <w:lvlText w:val=""/>
      <w:lvlJc w:val="left"/>
      <w:pPr>
        <w:tabs>
          <w:tab w:val="num" w:pos="360"/>
        </w:tabs>
      </w:pPr>
    </w:lvl>
    <w:lvl w:ilvl="2" w:tplc="4D16C8B6">
      <w:numFmt w:val="none"/>
      <w:lvlText w:val=""/>
      <w:lvlJc w:val="left"/>
      <w:pPr>
        <w:tabs>
          <w:tab w:val="num" w:pos="360"/>
        </w:tabs>
      </w:pPr>
    </w:lvl>
    <w:lvl w:ilvl="3" w:tplc="830E1386">
      <w:numFmt w:val="none"/>
      <w:lvlText w:val=""/>
      <w:lvlJc w:val="left"/>
      <w:pPr>
        <w:tabs>
          <w:tab w:val="num" w:pos="360"/>
        </w:tabs>
      </w:pPr>
    </w:lvl>
    <w:lvl w:ilvl="4" w:tplc="6A3AB734">
      <w:numFmt w:val="none"/>
      <w:lvlText w:val=""/>
      <w:lvlJc w:val="left"/>
      <w:pPr>
        <w:tabs>
          <w:tab w:val="num" w:pos="360"/>
        </w:tabs>
      </w:pPr>
    </w:lvl>
    <w:lvl w:ilvl="5" w:tplc="DF0C79F0">
      <w:numFmt w:val="none"/>
      <w:lvlText w:val=""/>
      <w:lvlJc w:val="left"/>
      <w:pPr>
        <w:tabs>
          <w:tab w:val="num" w:pos="360"/>
        </w:tabs>
      </w:pPr>
    </w:lvl>
    <w:lvl w:ilvl="6" w:tplc="502AD1F8">
      <w:numFmt w:val="none"/>
      <w:lvlText w:val=""/>
      <w:lvlJc w:val="left"/>
      <w:pPr>
        <w:tabs>
          <w:tab w:val="num" w:pos="360"/>
        </w:tabs>
      </w:pPr>
    </w:lvl>
    <w:lvl w:ilvl="7" w:tplc="A2B8092E">
      <w:numFmt w:val="none"/>
      <w:lvlText w:val=""/>
      <w:lvlJc w:val="left"/>
      <w:pPr>
        <w:tabs>
          <w:tab w:val="num" w:pos="360"/>
        </w:tabs>
      </w:pPr>
    </w:lvl>
    <w:lvl w:ilvl="8" w:tplc="8D4033B0">
      <w:numFmt w:val="none"/>
      <w:lvlText w:val=""/>
      <w:lvlJc w:val="left"/>
      <w:pPr>
        <w:tabs>
          <w:tab w:val="num" w:pos="360"/>
        </w:tabs>
      </w:pPr>
    </w:lvl>
  </w:abstractNum>
  <w:abstractNum w:abstractNumId="8"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9" w15:restartNumberingAfterBreak="0">
    <w:nsid w:val="154700A2"/>
    <w:multiLevelType w:val="singleLevel"/>
    <w:tmpl w:val="832E08D8"/>
    <w:lvl w:ilvl="0">
      <w:start w:val="1"/>
      <w:numFmt w:val="decimal"/>
      <w:lvlText w:val="%1)"/>
      <w:legacy w:legacy="1" w:legacySpace="0" w:legacyIndent="216"/>
      <w:lvlJc w:val="left"/>
      <w:pPr>
        <w:ind w:left="456" w:hanging="216"/>
      </w:pPr>
    </w:lvl>
  </w:abstractNum>
  <w:abstractNum w:abstractNumId="10" w15:restartNumberingAfterBreak="0">
    <w:nsid w:val="1A783236"/>
    <w:multiLevelType w:val="singleLevel"/>
    <w:tmpl w:val="832E08D8"/>
    <w:lvl w:ilvl="0">
      <w:start w:val="1"/>
      <w:numFmt w:val="decimal"/>
      <w:lvlText w:val="%1)"/>
      <w:legacy w:legacy="1" w:legacySpace="0" w:legacyIndent="216"/>
      <w:lvlJc w:val="left"/>
      <w:pPr>
        <w:ind w:left="456" w:hanging="216"/>
      </w:pPr>
    </w:lvl>
  </w:abstractNum>
  <w:abstractNum w:abstractNumId="11"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4" w15:restartNumberingAfterBreak="0">
    <w:nsid w:val="2DAB3B96"/>
    <w:multiLevelType w:val="multilevel"/>
    <w:tmpl w:val="5C72E33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F2E2B21"/>
    <w:multiLevelType w:val="singleLevel"/>
    <w:tmpl w:val="832E08D8"/>
    <w:lvl w:ilvl="0">
      <w:start w:val="1"/>
      <w:numFmt w:val="decimal"/>
      <w:lvlText w:val="%1)"/>
      <w:legacy w:legacy="1" w:legacySpace="0" w:legacyIndent="216"/>
      <w:lvlJc w:val="left"/>
      <w:pPr>
        <w:ind w:left="456" w:hanging="216"/>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2465C74"/>
    <w:multiLevelType w:val="singleLevel"/>
    <w:tmpl w:val="832E08D8"/>
    <w:lvl w:ilvl="0">
      <w:start w:val="1"/>
      <w:numFmt w:val="decimal"/>
      <w:lvlText w:val="%1)"/>
      <w:legacy w:legacy="1" w:legacySpace="0" w:legacyIndent="216"/>
      <w:lvlJc w:val="left"/>
      <w:pPr>
        <w:ind w:left="456" w:hanging="216"/>
      </w:pPr>
    </w:lvl>
  </w:abstractNum>
  <w:abstractNum w:abstractNumId="18"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3DA75D3A"/>
    <w:multiLevelType w:val="multilevel"/>
    <w:tmpl w:val="79A06D0C"/>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15:restartNumberingAfterBreak="0">
    <w:nsid w:val="40164597"/>
    <w:multiLevelType w:val="hybridMultilevel"/>
    <w:tmpl w:val="0310DF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67D5D9E"/>
    <w:multiLevelType w:val="singleLevel"/>
    <w:tmpl w:val="832E08D8"/>
    <w:lvl w:ilvl="0">
      <w:start w:val="1"/>
      <w:numFmt w:val="decimal"/>
      <w:lvlText w:val="%1)"/>
      <w:legacy w:legacy="1" w:legacySpace="0" w:legacyIndent="216"/>
      <w:lvlJc w:val="left"/>
      <w:pPr>
        <w:ind w:left="456" w:hanging="216"/>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21F2FC8"/>
    <w:multiLevelType w:val="hybridMultilevel"/>
    <w:tmpl w:val="A132861C"/>
    <w:lvl w:ilvl="0" w:tplc="04090001">
      <w:start w:val="1"/>
      <w:numFmt w:val="bullet"/>
      <w:lvlText w:val=""/>
      <w:lvlJc w:val="left"/>
      <w:pPr>
        <w:tabs>
          <w:tab w:val="num" w:pos="922"/>
        </w:tabs>
        <w:ind w:left="922" w:hanging="360"/>
      </w:pPr>
      <w:rPr>
        <w:rFonts w:ascii="Symbol" w:hAnsi="Symbol" w:hint="default"/>
      </w:rPr>
    </w:lvl>
    <w:lvl w:ilvl="1" w:tplc="04090003" w:tentative="1">
      <w:start w:val="1"/>
      <w:numFmt w:val="bullet"/>
      <w:lvlText w:val="o"/>
      <w:lvlJc w:val="left"/>
      <w:pPr>
        <w:tabs>
          <w:tab w:val="num" w:pos="1642"/>
        </w:tabs>
        <w:ind w:left="1642" w:hanging="360"/>
      </w:pPr>
      <w:rPr>
        <w:rFonts w:ascii="Courier New" w:hAnsi="Courier New" w:hint="default"/>
      </w:rPr>
    </w:lvl>
    <w:lvl w:ilvl="2" w:tplc="04090005" w:tentative="1">
      <w:start w:val="1"/>
      <w:numFmt w:val="bullet"/>
      <w:lvlText w:val=""/>
      <w:lvlJc w:val="left"/>
      <w:pPr>
        <w:tabs>
          <w:tab w:val="num" w:pos="2362"/>
        </w:tabs>
        <w:ind w:left="2362" w:hanging="360"/>
      </w:pPr>
      <w:rPr>
        <w:rFonts w:ascii="Wingdings" w:hAnsi="Wingdings" w:hint="default"/>
      </w:rPr>
    </w:lvl>
    <w:lvl w:ilvl="3" w:tplc="04090001" w:tentative="1">
      <w:start w:val="1"/>
      <w:numFmt w:val="bullet"/>
      <w:lvlText w:val=""/>
      <w:lvlJc w:val="left"/>
      <w:pPr>
        <w:tabs>
          <w:tab w:val="num" w:pos="3082"/>
        </w:tabs>
        <w:ind w:left="3082" w:hanging="360"/>
      </w:pPr>
      <w:rPr>
        <w:rFonts w:ascii="Symbol" w:hAnsi="Symbol" w:hint="default"/>
      </w:rPr>
    </w:lvl>
    <w:lvl w:ilvl="4" w:tplc="04090003" w:tentative="1">
      <w:start w:val="1"/>
      <w:numFmt w:val="bullet"/>
      <w:lvlText w:val="o"/>
      <w:lvlJc w:val="left"/>
      <w:pPr>
        <w:tabs>
          <w:tab w:val="num" w:pos="3802"/>
        </w:tabs>
        <w:ind w:left="3802" w:hanging="360"/>
      </w:pPr>
      <w:rPr>
        <w:rFonts w:ascii="Courier New" w:hAnsi="Courier New" w:hint="default"/>
      </w:rPr>
    </w:lvl>
    <w:lvl w:ilvl="5" w:tplc="04090005" w:tentative="1">
      <w:start w:val="1"/>
      <w:numFmt w:val="bullet"/>
      <w:lvlText w:val=""/>
      <w:lvlJc w:val="left"/>
      <w:pPr>
        <w:tabs>
          <w:tab w:val="num" w:pos="4522"/>
        </w:tabs>
        <w:ind w:left="4522" w:hanging="360"/>
      </w:pPr>
      <w:rPr>
        <w:rFonts w:ascii="Wingdings" w:hAnsi="Wingdings" w:hint="default"/>
      </w:rPr>
    </w:lvl>
    <w:lvl w:ilvl="6" w:tplc="04090001" w:tentative="1">
      <w:start w:val="1"/>
      <w:numFmt w:val="bullet"/>
      <w:lvlText w:val=""/>
      <w:lvlJc w:val="left"/>
      <w:pPr>
        <w:tabs>
          <w:tab w:val="num" w:pos="5242"/>
        </w:tabs>
        <w:ind w:left="5242" w:hanging="360"/>
      </w:pPr>
      <w:rPr>
        <w:rFonts w:ascii="Symbol" w:hAnsi="Symbol" w:hint="default"/>
      </w:rPr>
    </w:lvl>
    <w:lvl w:ilvl="7" w:tplc="04090003" w:tentative="1">
      <w:start w:val="1"/>
      <w:numFmt w:val="bullet"/>
      <w:lvlText w:val="o"/>
      <w:lvlJc w:val="left"/>
      <w:pPr>
        <w:tabs>
          <w:tab w:val="num" w:pos="5962"/>
        </w:tabs>
        <w:ind w:left="5962" w:hanging="360"/>
      </w:pPr>
      <w:rPr>
        <w:rFonts w:ascii="Courier New" w:hAnsi="Courier New" w:hint="default"/>
      </w:rPr>
    </w:lvl>
    <w:lvl w:ilvl="8" w:tplc="04090005" w:tentative="1">
      <w:start w:val="1"/>
      <w:numFmt w:val="bullet"/>
      <w:lvlText w:val=""/>
      <w:lvlJc w:val="left"/>
      <w:pPr>
        <w:tabs>
          <w:tab w:val="num" w:pos="6682"/>
        </w:tabs>
        <w:ind w:left="6682" w:hanging="360"/>
      </w:pPr>
      <w:rPr>
        <w:rFonts w:ascii="Wingdings" w:hAnsi="Wingdings" w:hint="default"/>
      </w:rPr>
    </w:lvl>
  </w:abstractNum>
  <w:abstractNum w:abstractNumId="26" w15:restartNumberingAfterBreak="0">
    <w:nsid w:val="54366CFE"/>
    <w:multiLevelType w:val="hybridMultilevel"/>
    <w:tmpl w:val="6D70D140"/>
    <w:lvl w:ilvl="0" w:tplc="80025280">
      <w:start w:val="1"/>
      <w:numFmt w:val="decimal"/>
      <w:lvlText w:val="%1."/>
      <w:lvlJc w:val="left"/>
      <w:pPr>
        <w:tabs>
          <w:tab w:val="num" w:pos="600"/>
        </w:tabs>
        <w:ind w:left="600" w:hanging="36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7"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8" w15:restartNumberingAfterBreak="0">
    <w:nsid w:val="58A9208D"/>
    <w:multiLevelType w:val="hybridMultilevel"/>
    <w:tmpl w:val="2246446E"/>
    <w:lvl w:ilvl="0" w:tplc="3D3EC408">
      <w:numFmt w:val="bullet"/>
      <w:lvlText w:val="h"/>
      <w:lvlJc w:val="left"/>
      <w:pPr>
        <w:ind w:left="720" w:hanging="360"/>
      </w:pPr>
      <w:rPr>
        <w:rFonts w:ascii="Palatino" w:eastAsia="Times New Roman" w:hAnsi="Palatin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07A75"/>
    <w:multiLevelType w:val="multilevel"/>
    <w:tmpl w:val="3D70483C"/>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5CA0401C"/>
    <w:multiLevelType w:val="hybridMultilevel"/>
    <w:tmpl w:val="5F5CE252"/>
    <w:lvl w:ilvl="0" w:tplc="E30C06DC">
      <w:start w:val="1"/>
      <w:numFmt w:val="decimal"/>
      <w:lvlText w:val="%1."/>
      <w:lvlJc w:val="left"/>
      <w:pPr>
        <w:tabs>
          <w:tab w:val="num" w:pos="720"/>
        </w:tabs>
        <w:ind w:left="720" w:hanging="360"/>
      </w:pPr>
      <w:rPr>
        <w:rFonts w:hint="default"/>
        <w:b/>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CB72B28"/>
    <w:multiLevelType w:val="multilevel"/>
    <w:tmpl w:val="C706C7C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68FC4A9E"/>
    <w:multiLevelType w:val="multilevel"/>
    <w:tmpl w:val="B7DACE22"/>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34" w15:restartNumberingAfterBreak="0">
    <w:nsid w:val="74441AFF"/>
    <w:multiLevelType w:val="singleLevel"/>
    <w:tmpl w:val="832E08D8"/>
    <w:lvl w:ilvl="0">
      <w:start w:val="1"/>
      <w:numFmt w:val="decimal"/>
      <w:lvlText w:val="%1)"/>
      <w:legacy w:legacy="1" w:legacySpace="0" w:legacyIndent="216"/>
      <w:lvlJc w:val="left"/>
      <w:pPr>
        <w:ind w:left="456" w:hanging="216"/>
      </w:pPr>
    </w:lvl>
  </w:abstractNum>
  <w:abstractNum w:abstractNumId="35"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6" w15:restartNumberingAfterBreak="0">
    <w:nsid w:val="7A2D580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16cid:durableId="918443721">
    <w:abstractNumId w:val="1"/>
    <w:lvlOverride w:ilvl="0">
      <w:lvl w:ilvl="0">
        <w:start w:val="1"/>
        <w:numFmt w:val="bullet"/>
        <w:lvlText w:val=""/>
        <w:legacy w:legacy="1" w:legacySpace="0" w:legacyIndent="160"/>
        <w:lvlJc w:val="left"/>
        <w:pPr>
          <w:ind w:left="160" w:hanging="160"/>
        </w:pPr>
        <w:rPr>
          <w:rFonts w:ascii="Symbol" w:hAnsi="Symbol" w:hint="default"/>
        </w:rPr>
      </w:lvl>
    </w:lvlOverride>
  </w:num>
  <w:num w:numId="2" w16cid:durableId="1496334076">
    <w:abstractNumId w:val="1"/>
    <w:lvlOverride w:ilvl="0">
      <w:lvl w:ilvl="0">
        <w:start w:val="1"/>
        <w:numFmt w:val="bullet"/>
        <w:lvlText w:val=""/>
        <w:legacy w:legacy="1" w:legacySpace="0" w:legacyIndent="216"/>
        <w:lvlJc w:val="left"/>
        <w:pPr>
          <w:ind w:left="456" w:hanging="216"/>
        </w:pPr>
        <w:rPr>
          <w:rFonts w:ascii="Courier New" w:hAnsi="Courier New" w:hint="default"/>
        </w:rPr>
      </w:lvl>
    </w:lvlOverride>
  </w:num>
  <w:num w:numId="3" w16cid:durableId="1881630449">
    <w:abstractNumId w:val="15"/>
  </w:num>
  <w:num w:numId="4" w16cid:durableId="1903713958">
    <w:abstractNumId w:val="22"/>
  </w:num>
  <w:num w:numId="5" w16cid:durableId="506217019">
    <w:abstractNumId w:val="34"/>
  </w:num>
  <w:num w:numId="6" w16cid:durableId="10880209">
    <w:abstractNumId w:val="10"/>
  </w:num>
  <w:num w:numId="7" w16cid:durableId="12348821">
    <w:abstractNumId w:val="17"/>
  </w:num>
  <w:num w:numId="8" w16cid:durableId="673611762">
    <w:abstractNumId w:val="9"/>
  </w:num>
  <w:num w:numId="9" w16cid:durableId="711270614">
    <w:abstractNumId w:val="8"/>
  </w:num>
  <w:num w:numId="10" w16cid:durableId="1717703771">
    <w:abstractNumId w:val="0"/>
  </w:num>
  <w:num w:numId="11" w16cid:durableId="1923878631">
    <w:abstractNumId w:val="16"/>
  </w:num>
  <w:num w:numId="12" w16cid:durableId="951475836">
    <w:abstractNumId w:val="16"/>
    <w:lvlOverride w:ilvl="0">
      <w:lvl w:ilvl="0">
        <w:start w:val="1"/>
        <w:numFmt w:val="decimal"/>
        <w:lvlText w:val="%1."/>
        <w:legacy w:legacy="1" w:legacySpace="0" w:legacyIndent="360"/>
        <w:lvlJc w:val="left"/>
        <w:pPr>
          <w:ind w:left="360" w:hanging="360"/>
        </w:pPr>
      </w:lvl>
    </w:lvlOverride>
  </w:num>
  <w:num w:numId="13" w16cid:durableId="448208029">
    <w:abstractNumId w:val="23"/>
  </w:num>
  <w:num w:numId="14" w16cid:durableId="419256198">
    <w:abstractNumId w:val="23"/>
    <w:lvlOverride w:ilvl="0">
      <w:lvl w:ilvl="0">
        <w:start w:val="1"/>
        <w:numFmt w:val="decimal"/>
        <w:lvlText w:val="%1."/>
        <w:legacy w:legacy="1" w:legacySpace="0" w:legacyIndent="360"/>
        <w:lvlJc w:val="left"/>
        <w:pPr>
          <w:ind w:left="360" w:hanging="360"/>
        </w:pPr>
      </w:lvl>
    </w:lvlOverride>
  </w:num>
  <w:num w:numId="15" w16cid:durableId="47464617">
    <w:abstractNumId w:val="18"/>
  </w:num>
  <w:num w:numId="16" w16cid:durableId="322397438">
    <w:abstractNumId w:val="11"/>
  </w:num>
  <w:num w:numId="17" w16cid:durableId="1896967785">
    <w:abstractNumId w:val="27"/>
  </w:num>
  <w:num w:numId="18" w16cid:durableId="80181932">
    <w:abstractNumId w:val="24"/>
  </w:num>
  <w:num w:numId="19" w16cid:durableId="2085180734">
    <w:abstractNumId w:val="35"/>
  </w:num>
  <w:num w:numId="20" w16cid:durableId="11611131">
    <w:abstractNumId w:val="13"/>
  </w:num>
  <w:num w:numId="21" w16cid:durableId="416753752">
    <w:abstractNumId w:val="12"/>
  </w:num>
  <w:num w:numId="22" w16cid:durableId="723724955">
    <w:abstractNumId w:val="33"/>
  </w:num>
  <w:num w:numId="23" w16cid:durableId="1453552094">
    <w:abstractNumId w:val="19"/>
  </w:num>
  <w:num w:numId="24" w16cid:durableId="1793132183">
    <w:abstractNumId w:val="30"/>
  </w:num>
  <w:num w:numId="25" w16cid:durableId="1789542680">
    <w:abstractNumId w:val="4"/>
  </w:num>
  <w:num w:numId="26" w16cid:durableId="1225602130">
    <w:abstractNumId w:val="2"/>
  </w:num>
  <w:num w:numId="27" w16cid:durableId="1320813884">
    <w:abstractNumId w:val="5"/>
  </w:num>
  <w:num w:numId="28" w16cid:durableId="1258563142">
    <w:abstractNumId w:val="20"/>
  </w:num>
  <w:num w:numId="29" w16cid:durableId="605618281">
    <w:abstractNumId w:val="36"/>
  </w:num>
  <w:num w:numId="30" w16cid:durableId="112865251">
    <w:abstractNumId w:val="25"/>
  </w:num>
  <w:num w:numId="31" w16cid:durableId="856625945">
    <w:abstractNumId w:val="21"/>
  </w:num>
  <w:num w:numId="32" w16cid:durableId="176509063">
    <w:abstractNumId w:val="29"/>
  </w:num>
  <w:num w:numId="33" w16cid:durableId="69083329">
    <w:abstractNumId w:val="31"/>
  </w:num>
  <w:num w:numId="34" w16cid:durableId="2011331256">
    <w:abstractNumId w:val="6"/>
  </w:num>
  <w:num w:numId="35" w16cid:durableId="542058386">
    <w:abstractNumId w:val="7"/>
  </w:num>
  <w:num w:numId="36" w16cid:durableId="1896115704">
    <w:abstractNumId w:val="14"/>
  </w:num>
  <w:num w:numId="37" w16cid:durableId="969018735">
    <w:abstractNumId w:val="32"/>
  </w:num>
  <w:num w:numId="38" w16cid:durableId="2120250629">
    <w:abstractNumId w:val="26"/>
  </w:num>
  <w:num w:numId="39" w16cid:durableId="1371958630">
    <w:abstractNumId w:val="3"/>
  </w:num>
  <w:num w:numId="40" w16cid:durableId="7811899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intFractionalCharacterWidth/>
  <w:mirrorMargin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9C"/>
    <w:rsid w:val="00000ED3"/>
    <w:rsid w:val="000115D8"/>
    <w:rsid w:val="00023617"/>
    <w:rsid w:val="00041A1F"/>
    <w:rsid w:val="000507D3"/>
    <w:rsid w:val="000940CF"/>
    <w:rsid w:val="00094DB6"/>
    <w:rsid w:val="000C4C2A"/>
    <w:rsid w:val="000C4E29"/>
    <w:rsid w:val="000D44D0"/>
    <w:rsid w:val="0011005E"/>
    <w:rsid w:val="0011148D"/>
    <w:rsid w:val="0011575E"/>
    <w:rsid w:val="001420E6"/>
    <w:rsid w:val="00146C9B"/>
    <w:rsid w:val="00164688"/>
    <w:rsid w:val="00164B32"/>
    <w:rsid w:val="00177B9E"/>
    <w:rsid w:val="0019004F"/>
    <w:rsid w:val="001A6539"/>
    <w:rsid w:val="001A74D7"/>
    <w:rsid w:val="001C42EB"/>
    <w:rsid w:val="001D1F5E"/>
    <w:rsid w:val="001F2EB2"/>
    <w:rsid w:val="00212496"/>
    <w:rsid w:val="00217C68"/>
    <w:rsid w:val="00242425"/>
    <w:rsid w:val="002522DF"/>
    <w:rsid w:val="0027695E"/>
    <w:rsid w:val="002B1333"/>
    <w:rsid w:val="002B2E5B"/>
    <w:rsid w:val="002C24D6"/>
    <w:rsid w:val="002D46B5"/>
    <w:rsid w:val="002E1EF9"/>
    <w:rsid w:val="002E799D"/>
    <w:rsid w:val="00304053"/>
    <w:rsid w:val="00322F7C"/>
    <w:rsid w:val="003410C8"/>
    <w:rsid w:val="00367042"/>
    <w:rsid w:val="003727B2"/>
    <w:rsid w:val="0039078F"/>
    <w:rsid w:val="003C7324"/>
    <w:rsid w:val="003E4D3E"/>
    <w:rsid w:val="00424A7E"/>
    <w:rsid w:val="00446341"/>
    <w:rsid w:val="004A5C50"/>
    <w:rsid w:val="005348DB"/>
    <w:rsid w:val="0055640E"/>
    <w:rsid w:val="00590AC2"/>
    <w:rsid w:val="005D285E"/>
    <w:rsid w:val="00606DA4"/>
    <w:rsid w:val="0061193A"/>
    <w:rsid w:val="00621369"/>
    <w:rsid w:val="00622AF0"/>
    <w:rsid w:val="00623EC3"/>
    <w:rsid w:val="00623F4B"/>
    <w:rsid w:val="00626E79"/>
    <w:rsid w:val="00650893"/>
    <w:rsid w:val="0069250A"/>
    <w:rsid w:val="006B0443"/>
    <w:rsid w:val="006B6EA8"/>
    <w:rsid w:val="006C4E76"/>
    <w:rsid w:val="006D5DE5"/>
    <w:rsid w:val="0070159D"/>
    <w:rsid w:val="00705242"/>
    <w:rsid w:val="0071239C"/>
    <w:rsid w:val="00713E86"/>
    <w:rsid w:val="0073587B"/>
    <w:rsid w:val="007406E8"/>
    <w:rsid w:val="0074172D"/>
    <w:rsid w:val="0074593E"/>
    <w:rsid w:val="00753F24"/>
    <w:rsid w:val="00757C9D"/>
    <w:rsid w:val="00794DDB"/>
    <w:rsid w:val="00806D86"/>
    <w:rsid w:val="00825F62"/>
    <w:rsid w:val="00836DC4"/>
    <w:rsid w:val="008447E6"/>
    <w:rsid w:val="00850C4C"/>
    <w:rsid w:val="00857F13"/>
    <w:rsid w:val="00881891"/>
    <w:rsid w:val="008823C5"/>
    <w:rsid w:val="00887762"/>
    <w:rsid w:val="008B0AE4"/>
    <w:rsid w:val="008B4237"/>
    <w:rsid w:val="008C0E6E"/>
    <w:rsid w:val="008C260A"/>
    <w:rsid w:val="008D769D"/>
    <w:rsid w:val="008E6840"/>
    <w:rsid w:val="008E7E69"/>
    <w:rsid w:val="008F2C01"/>
    <w:rsid w:val="008F5488"/>
    <w:rsid w:val="008F5884"/>
    <w:rsid w:val="00905ED5"/>
    <w:rsid w:val="0090745C"/>
    <w:rsid w:val="0091087A"/>
    <w:rsid w:val="00923659"/>
    <w:rsid w:val="00933D9C"/>
    <w:rsid w:val="00941C3E"/>
    <w:rsid w:val="00941CC1"/>
    <w:rsid w:val="009449E9"/>
    <w:rsid w:val="00953891"/>
    <w:rsid w:val="00955170"/>
    <w:rsid w:val="009848F6"/>
    <w:rsid w:val="00990766"/>
    <w:rsid w:val="009E2532"/>
    <w:rsid w:val="00A04546"/>
    <w:rsid w:val="00A211B7"/>
    <w:rsid w:val="00A21A23"/>
    <w:rsid w:val="00A5623C"/>
    <w:rsid w:val="00A63D74"/>
    <w:rsid w:val="00A64EB7"/>
    <w:rsid w:val="00A76BBC"/>
    <w:rsid w:val="00AB633F"/>
    <w:rsid w:val="00AC01CD"/>
    <w:rsid w:val="00B13EBC"/>
    <w:rsid w:val="00B221C4"/>
    <w:rsid w:val="00B23D4B"/>
    <w:rsid w:val="00B33285"/>
    <w:rsid w:val="00B35EB0"/>
    <w:rsid w:val="00B538EB"/>
    <w:rsid w:val="00B53AB5"/>
    <w:rsid w:val="00B96659"/>
    <w:rsid w:val="00BA602D"/>
    <w:rsid w:val="00BD06B2"/>
    <w:rsid w:val="00C17769"/>
    <w:rsid w:val="00C37DAA"/>
    <w:rsid w:val="00C37FBD"/>
    <w:rsid w:val="00C96B3F"/>
    <w:rsid w:val="00CE0994"/>
    <w:rsid w:val="00CF22B0"/>
    <w:rsid w:val="00CF769A"/>
    <w:rsid w:val="00D367E0"/>
    <w:rsid w:val="00D546C6"/>
    <w:rsid w:val="00D732CD"/>
    <w:rsid w:val="00D77A43"/>
    <w:rsid w:val="00D96813"/>
    <w:rsid w:val="00DB3EB0"/>
    <w:rsid w:val="00DD1B06"/>
    <w:rsid w:val="00DD3B3D"/>
    <w:rsid w:val="00DD43E0"/>
    <w:rsid w:val="00DE2722"/>
    <w:rsid w:val="00E07632"/>
    <w:rsid w:val="00E12B17"/>
    <w:rsid w:val="00E13A5C"/>
    <w:rsid w:val="00E27436"/>
    <w:rsid w:val="00E27681"/>
    <w:rsid w:val="00E453C3"/>
    <w:rsid w:val="00E51417"/>
    <w:rsid w:val="00E567B2"/>
    <w:rsid w:val="00E62F8E"/>
    <w:rsid w:val="00E70B3F"/>
    <w:rsid w:val="00E842B5"/>
    <w:rsid w:val="00EA19AB"/>
    <w:rsid w:val="00EB29BE"/>
    <w:rsid w:val="00EC27FF"/>
    <w:rsid w:val="00ED7B97"/>
    <w:rsid w:val="00EF36D5"/>
    <w:rsid w:val="00F0261A"/>
    <w:rsid w:val="00F17ABD"/>
    <w:rsid w:val="00F22B7B"/>
    <w:rsid w:val="00F30547"/>
    <w:rsid w:val="00F328D1"/>
    <w:rsid w:val="00F37FAD"/>
    <w:rsid w:val="00F468FF"/>
    <w:rsid w:val="00F728AD"/>
    <w:rsid w:val="00F7709E"/>
    <w:rsid w:val="00F964F4"/>
    <w:rsid w:val="00FC09DA"/>
    <w:rsid w:val="00FC7053"/>
    <w:rsid w:val="00FD6E8A"/>
    <w:rsid w:val="00FE26C7"/>
    <w:rsid w:val="00FF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D35073"/>
  <w15:docId w15:val="{DD7DDC65-5368-1B40-80B8-FE9CB2680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587B"/>
    <w:pPr>
      <w:widowControl w:val="0"/>
      <w:spacing w:line="230" w:lineRule="exact"/>
      <w:jc w:val="both"/>
    </w:pPr>
    <w:rPr>
      <w:rFonts w:ascii="Palatino" w:hAnsi="Palatino"/>
      <w:kern w:val="16"/>
      <w:sz w:val="19"/>
    </w:rPr>
  </w:style>
  <w:style w:type="paragraph" w:styleId="Heading1">
    <w:name w:val="heading 1"/>
    <w:basedOn w:val="PARAGRAPH"/>
    <w:next w:val="PARAGRAPHnoindent"/>
    <w:qFormat/>
    <w:rsid w:val="0073587B"/>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Heading1"/>
    <w:next w:val="PARAGRAPHnoindent"/>
    <w:qFormat/>
    <w:rsid w:val="00023617"/>
    <w:pPr>
      <w:spacing w:before="160" w:after="40" w:line="220" w:lineRule="exact"/>
      <w:ind w:left="360" w:hanging="360"/>
      <w:outlineLvl w:val="1"/>
    </w:pPr>
    <w:rPr>
      <w:smallCaps w:val="0"/>
      <w:sz w:val="20"/>
      <w:u w:val="single"/>
    </w:rPr>
  </w:style>
  <w:style w:type="paragraph" w:styleId="Heading3">
    <w:name w:val="heading 3"/>
    <w:basedOn w:val="Heading2"/>
    <w:next w:val="PARAGRAPHnoindent"/>
    <w:qFormat/>
    <w:rsid w:val="00023617"/>
    <w:pPr>
      <w:ind w:left="520" w:hanging="520"/>
      <w:outlineLvl w:val="2"/>
    </w:pPr>
    <w:rPr>
      <w:bCs/>
      <w:iCs/>
      <w:u w:val="none"/>
    </w:rPr>
  </w:style>
  <w:style w:type="paragraph" w:styleId="Heading4">
    <w:name w:val="heading 4"/>
    <w:basedOn w:val="Normal"/>
    <w:next w:val="PARAGRAPHnoindent"/>
    <w:qFormat/>
    <w:rsid w:val="00023617"/>
    <w:pPr>
      <w:spacing w:line="240" w:lineRule="exact"/>
      <w:outlineLvl w:val="3"/>
    </w:pPr>
    <w:rPr>
      <w:rFonts w:ascii="Times New Roman" w:hAnsi="Times New Roman"/>
      <w:sz w:val="20"/>
      <w:szCs w:val="1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rsid w:val="0073587B"/>
    <w:pPr>
      <w:ind w:firstLine="240"/>
    </w:pPr>
  </w:style>
  <w:style w:type="paragraph" w:customStyle="1" w:styleId="PARAGRAPHnoindent">
    <w:name w:val="PARAGRAPH (no indent)"/>
    <w:basedOn w:val="PARAGRAPH"/>
    <w:next w:val="PARAGRAPH"/>
    <w:rsid w:val="0073587B"/>
    <w:pPr>
      <w:ind w:firstLine="0"/>
    </w:pPr>
  </w:style>
  <w:style w:type="character" w:customStyle="1" w:styleId="ProgramCode">
    <w:name w:val="Program Code"/>
    <w:rsid w:val="0073587B"/>
    <w:rPr>
      <w:rFonts w:ascii="ProgramThree" w:hAnsi="ProgramThree"/>
      <w:color w:val="008080"/>
      <w:sz w:val="18"/>
    </w:rPr>
  </w:style>
  <w:style w:type="character" w:customStyle="1" w:styleId="Tablereferenceto">
    <w:name w:val="Table (reference to)"/>
    <w:rsid w:val="0073587B"/>
    <w:rPr>
      <w:color w:val="00FF00"/>
    </w:rPr>
  </w:style>
  <w:style w:type="character" w:styleId="FootnoteReference">
    <w:name w:val="footnote reference"/>
    <w:semiHidden/>
    <w:rsid w:val="0073587B"/>
    <w:rPr>
      <w:position w:val="0"/>
      <w:vertAlign w:val="superscript"/>
    </w:rPr>
  </w:style>
  <w:style w:type="paragraph" w:styleId="FootnoteText">
    <w:name w:val="footnote text"/>
    <w:basedOn w:val="PARAGRAPHnoindent"/>
    <w:semiHidden/>
    <w:rsid w:val="0073587B"/>
    <w:pPr>
      <w:framePr w:w="5040" w:vSpace="200" w:wrap="notBeside" w:hAnchor="text" w:xAlign="center" w:yAlign="bottom"/>
      <w:spacing w:line="170" w:lineRule="exact"/>
      <w:ind w:firstLine="144"/>
    </w:pPr>
    <w:rPr>
      <w:sz w:val="15"/>
    </w:rPr>
  </w:style>
  <w:style w:type="paragraph" w:customStyle="1" w:styleId="ARTICLETITLE">
    <w:name w:val="ARTICLE TITLE"/>
    <w:basedOn w:val="PARAGRAPHnoindent"/>
    <w:rsid w:val="0073587B"/>
    <w:pPr>
      <w:suppressAutoHyphens/>
      <w:spacing w:after="160" w:line="560" w:lineRule="exact"/>
      <w:jc w:val="center"/>
    </w:pPr>
    <w:rPr>
      <w:rFonts w:ascii="Helvetica" w:hAnsi="Helvetica"/>
      <w:spacing w:val="6"/>
      <w:sz w:val="48"/>
    </w:rPr>
  </w:style>
  <w:style w:type="paragraph" w:customStyle="1" w:styleId="AUTHOR">
    <w:name w:val="AUTHOR"/>
    <w:basedOn w:val="ARTICLETITLE"/>
    <w:next w:val="Normal"/>
    <w:rsid w:val="0073587B"/>
    <w:pPr>
      <w:spacing w:after="480" w:line="280" w:lineRule="exact"/>
    </w:pPr>
    <w:rPr>
      <w:spacing w:val="5"/>
      <w:sz w:val="22"/>
    </w:rPr>
  </w:style>
  <w:style w:type="paragraph" w:customStyle="1" w:styleId="TABLEFOOTNOTE">
    <w:name w:val="TABLE FOOTNOTE"/>
    <w:basedOn w:val="Normal"/>
    <w:rsid w:val="0073587B"/>
    <w:pPr>
      <w:jc w:val="left"/>
    </w:pPr>
    <w:rPr>
      <w:i/>
      <w:sz w:val="16"/>
    </w:rPr>
  </w:style>
  <w:style w:type="paragraph" w:styleId="Header">
    <w:name w:val="header"/>
    <w:basedOn w:val="Normal"/>
    <w:link w:val="HeaderChar"/>
    <w:uiPriority w:val="99"/>
    <w:rsid w:val="0073587B"/>
    <w:pPr>
      <w:tabs>
        <w:tab w:val="right" w:pos="10200"/>
      </w:tabs>
      <w:spacing w:line="220" w:lineRule="exact"/>
    </w:pPr>
    <w:rPr>
      <w:rFonts w:ascii="Helvetica" w:hAnsi="Helvetica"/>
      <w:caps/>
      <w:sz w:val="14"/>
    </w:rPr>
  </w:style>
  <w:style w:type="paragraph" w:customStyle="1" w:styleId="ABSTRACT">
    <w:name w:val="ABSTRACT"/>
    <w:basedOn w:val="PARAGRAPH"/>
    <w:rsid w:val="0073587B"/>
    <w:pPr>
      <w:suppressAutoHyphens/>
      <w:spacing w:after="240" w:line="210" w:lineRule="exact"/>
      <w:ind w:left="480" w:right="480" w:firstLine="0"/>
      <w:jc w:val="left"/>
    </w:pPr>
    <w:rPr>
      <w:rFonts w:ascii="Helvetica" w:hAnsi="Helvetica"/>
      <w:sz w:val="16"/>
    </w:rPr>
  </w:style>
  <w:style w:type="paragraph" w:customStyle="1" w:styleId="TABLEROW">
    <w:name w:val="TABLE ROW"/>
    <w:basedOn w:val="Normal"/>
    <w:rsid w:val="0073587B"/>
    <w:pPr>
      <w:spacing w:before="20" w:after="20" w:line="180" w:lineRule="exact"/>
      <w:jc w:val="center"/>
    </w:pPr>
    <w:rPr>
      <w:rFonts w:ascii="Helvetica" w:hAnsi="Helvetica"/>
      <w:sz w:val="16"/>
    </w:rPr>
  </w:style>
  <w:style w:type="paragraph" w:customStyle="1" w:styleId="TABLECOLUMNHEADER">
    <w:name w:val="TABLE COLUMN HEADER"/>
    <w:basedOn w:val="TABLEROW"/>
    <w:next w:val="TABLEROW"/>
    <w:rsid w:val="0073587B"/>
    <w:pPr>
      <w:spacing w:before="40" w:after="40"/>
    </w:pPr>
    <w:rPr>
      <w:sz w:val="18"/>
    </w:rPr>
  </w:style>
  <w:style w:type="paragraph" w:customStyle="1" w:styleId="TABLETITLE">
    <w:name w:val="TABLE TITLE"/>
    <w:basedOn w:val="Normal"/>
    <w:next w:val="TABLECOLUMNHEADER"/>
    <w:rsid w:val="00D96813"/>
    <w:pPr>
      <w:keepNext/>
      <w:framePr w:w="5040" w:wrap="around" w:vAnchor="page" w:hAnchor="page" w:x="5999" w:y="1203"/>
      <w:spacing w:after="80" w:line="200" w:lineRule="exact"/>
      <w:jc w:val="center"/>
    </w:pPr>
    <w:rPr>
      <w:rFonts w:ascii="Helvetica" w:hAnsi="Helvetica"/>
      <w:smallCaps/>
      <w:color w:val="000000"/>
    </w:rPr>
  </w:style>
  <w:style w:type="paragraph" w:customStyle="1" w:styleId="FIGURECAPTION">
    <w:name w:val="FIGURE CAPTION"/>
    <w:basedOn w:val="PARAGRAPHnoindent"/>
    <w:rsid w:val="0073587B"/>
    <w:pPr>
      <w:spacing w:after="320" w:line="180" w:lineRule="exact"/>
    </w:pPr>
    <w:rPr>
      <w:rFonts w:ascii="Helvetica" w:hAnsi="Helvetica"/>
      <w:sz w:val="16"/>
    </w:rPr>
  </w:style>
  <w:style w:type="paragraph" w:customStyle="1" w:styleId="QUOTATIONBLOCKSTYLE">
    <w:name w:val="QUOTATION BLOCK STYLE"/>
    <w:basedOn w:val="PARAGRAPHnoindent"/>
    <w:rsid w:val="0073587B"/>
    <w:pPr>
      <w:spacing w:before="80" w:after="80"/>
      <w:ind w:left="240" w:right="240"/>
    </w:pPr>
    <w:rPr>
      <w:sz w:val="16"/>
    </w:rPr>
  </w:style>
  <w:style w:type="paragraph" w:customStyle="1" w:styleId="LISTTYPE2aNumber">
    <w:name w:val="LIST TYPE 2a (Number)"/>
    <w:basedOn w:val="LISTTYPE2Number"/>
    <w:next w:val="LISTTYPE2Number"/>
    <w:rsid w:val="0073587B"/>
    <w:pPr>
      <w:spacing w:before="80"/>
    </w:pPr>
  </w:style>
  <w:style w:type="paragraph" w:customStyle="1" w:styleId="LISTTYPE2Number">
    <w:name w:val="LIST TYPE 2 (Number)"/>
    <w:basedOn w:val="LISTTYPE1Bullet"/>
    <w:rsid w:val="0073587B"/>
  </w:style>
  <w:style w:type="paragraph" w:customStyle="1" w:styleId="LISTTYPE1Bullet">
    <w:name w:val="LIST TYPE 1 (Bullet)"/>
    <w:basedOn w:val="PARAGRAPH"/>
    <w:rsid w:val="0073587B"/>
    <w:pPr>
      <w:numPr>
        <w:numId w:val="9"/>
      </w:numPr>
      <w:tabs>
        <w:tab w:val="clear" w:pos="576"/>
      </w:tabs>
      <w:ind w:left="480" w:hanging="240"/>
    </w:pPr>
  </w:style>
  <w:style w:type="paragraph" w:customStyle="1" w:styleId="BIBREFTEXT">
    <w:name w:val="BIB. REF. TEXT"/>
    <w:basedOn w:val="PARAGRAPHnoindent"/>
    <w:rsid w:val="0073587B"/>
    <w:pPr>
      <w:widowControl/>
      <w:tabs>
        <w:tab w:val="left" w:pos="432"/>
      </w:tabs>
      <w:spacing w:line="180" w:lineRule="exact"/>
      <w:ind w:left="360" w:hanging="360"/>
    </w:pPr>
    <w:rPr>
      <w:sz w:val="16"/>
    </w:rPr>
  </w:style>
  <w:style w:type="paragraph" w:customStyle="1" w:styleId="CCCLINE">
    <w:name w:val="CCC LINE"/>
    <w:basedOn w:val="PARAGRAPHnoindent"/>
    <w:rsid w:val="0073587B"/>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73587B"/>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73587B"/>
    <w:pPr>
      <w:spacing w:before="80"/>
    </w:pPr>
  </w:style>
  <w:style w:type="paragraph" w:customStyle="1" w:styleId="LISTTYPE2zNumber">
    <w:name w:val="LIST TYPE 2z (Number)"/>
    <w:basedOn w:val="LISTTYPE2Number"/>
    <w:next w:val="PARAGRAPH"/>
    <w:rsid w:val="0073587B"/>
    <w:pPr>
      <w:spacing w:after="80"/>
    </w:pPr>
  </w:style>
  <w:style w:type="paragraph" w:customStyle="1" w:styleId="VITA">
    <w:name w:val="VITA"/>
    <w:basedOn w:val="PARAGRAPHnoindent"/>
    <w:rsid w:val="0073587B"/>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73587B"/>
    <w:pPr>
      <w:spacing w:after="80"/>
    </w:pPr>
  </w:style>
  <w:style w:type="paragraph" w:customStyle="1" w:styleId="FIGUREBODY">
    <w:name w:val="FIGURE BODY"/>
    <w:basedOn w:val="PROGRAMSEGMENT"/>
    <w:rsid w:val="0073587B"/>
    <w:pPr>
      <w:spacing w:line="180" w:lineRule="exact"/>
    </w:pPr>
    <w:rPr>
      <w:rFonts w:ascii="Palatino" w:hAnsi="Palatino"/>
      <w:sz w:val="16"/>
    </w:rPr>
  </w:style>
  <w:style w:type="paragraph" w:customStyle="1" w:styleId="FORMULA">
    <w:name w:val="FORMULA"/>
    <w:basedOn w:val="Normal"/>
    <w:rsid w:val="0073587B"/>
    <w:pPr>
      <w:spacing w:before="80" w:after="80" w:line="240" w:lineRule="atLeast"/>
      <w:jc w:val="center"/>
    </w:pPr>
  </w:style>
  <w:style w:type="character" w:customStyle="1" w:styleId="Url">
    <w:name w:val="Url"/>
    <w:basedOn w:val="DefaultParagraphFont"/>
    <w:rsid w:val="0073587B"/>
    <w:rPr>
      <w:rFonts w:ascii="Helvetica Condensed" w:hAnsi="Helvetica Condensed"/>
      <w:color w:val="008000"/>
      <w:sz w:val="18"/>
    </w:rPr>
  </w:style>
  <w:style w:type="paragraph" w:styleId="Footer">
    <w:name w:val="footer"/>
    <w:basedOn w:val="Normal"/>
    <w:rsid w:val="0073587B"/>
    <w:pPr>
      <w:tabs>
        <w:tab w:val="center" w:pos="4320"/>
        <w:tab w:val="right" w:pos="8640"/>
      </w:tabs>
    </w:pPr>
  </w:style>
  <w:style w:type="paragraph" w:customStyle="1" w:styleId="ACKHEAD">
    <w:name w:val="ACK. HEAD"/>
    <w:basedOn w:val="Heading1"/>
    <w:next w:val="ACKNOWLEDGMENTS"/>
    <w:rsid w:val="0073587B"/>
    <w:pPr>
      <w:outlineLvl w:val="9"/>
    </w:pPr>
  </w:style>
  <w:style w:type="paragraph" w:customStyle="1" w:styleId="ACKNOWLEDGMENTS">
    <w:name w:val="ACKNOWLEDGMENTS"/>
    <w:basedOn w:val="PARAGRAPHnoindent"/>
    <w:rsid w:val="0073587B"/>
  </w:style>
  <w:style w:type="character" w:styleId="PageNumber">
    <w:name w:val="page number"/>
    <w:basedOn w:val="DefaultParagraphFont"/>
    <w:rsid w:val="0073587B"/>
  </w:style>
  <w:style w:type="paragraph" w:customStyle="1" w:styleId="ART">
    <w:name w:val="ART"/>
    <w:basedOn w:val="Normal"/>
    <w:next w:val="Normal"/>
    <w:rsid w:val="0073587B"/>
    <w:pPr>
      <w:keepNext/>
      <w:spacing w:before="240" w:after="160" w:line="220" w:lineRule="atLeast"/>
      <w:jc w:val="center"/>
    </w:pPr>
  </w:style>
  <w:style w:type="paragraph" w:customStyle="1" w:styleId="AUTHORAFFILIATION">
    <w:name w:val="AUTHOR AFFILIATION"/>
    <w:basedOn w:val="PARAGRAPHnoindent"/>
    <w:rsid w:val="0073587B"/>
    <w:pPr>
      <w:framePr w:w="5040" w:vSpace="200" w:wrap="auto" w:hAnchor="text" w:yAlign="bottom"/>
      <w:spacing w:line="180" w:lineRule="exact"/>
    </w:pPr>
    <w:rPr>
      <w:i/>
      <w:sz w:val="16"/>
    </w:rPr>
  </w:style>
  <w:style w:type="paragraph" w:customStyle="1" w:styleId="BIBHEAD">
    <w:name w:val="BIB. HEAD"/>
    <w:basedOn w:val="Heading1"/>
    <w:next w:val="BIBREFTEXT"/>
    <w:rsid w:val="0073587B"/>
    <w:pPr>
      <w:outlineLvl w:val="9"/>
    </w:pPr>
  </w:style>
  <w:style w:type="character" w:customStyle="1" w:styleId="BibRef">
    <w:name w:val="Bib. Ref."/>
    <w:rsid w:val="0073587B"/>
    <w:rPr>
      <w:color w:val="800080"/>
    </w:rPr>
  </w:style>
  <w:style w:type="paragraph" w:customStyle="1" w:styleId="CONCLUSION">
    <w:name w:val="CONCLUSION"/>
    <w:basedOn w:val="PARAGRAPHnoindent"/>
    <w:next w:val="PARAGRAPH"/>
    <w:rsid w:val="0073587B"/>
  </w:style>
  <w:style w:type="character" w:customStyle="1" w:styleId="Figurereferenceto">
    <w:name w:val="Figure (reference to)"/>
    <w:rsid w:val="0073587B"/>
    <w:rPr>
      <w:color w:val="FF0000"/>
    </w:rPr>
  </w:style>
  <w:style w:type="paragraph" w:customStyle="1" w:styleId="FOOTNOTE">
    <w:name w:val="FOOTNOTE"/>
    <w:basedOn w:val="FootnoteText"/>
    <w:rsid w:val="0073587B"/>
    <w:pPr>
      <w:framePr w:wrap="notBeside"/>
    </w:pPr>
  </w:style>
  <w:style w:type="character" w:customStyle="1" w:styleId="Footnotereferenceto">
    <w:name w:val="Footnote (reference to)"/>
    <w:basedOn w:val="FootnoteReference"/>
    <w:rsid w:val="0073587B"/>
    <w:rPr>
      <w:color w:val="008000"/>
      <w:position w:val="-2"/>
      <w:sz w:val="25"/>
      <w:vertAlign w:val="superscript"/>
    </w:rPr>
  </w:style>
  <w:style w:type="paragraph" w:customStyle="1" w:styleId="INTRODUCTION">
    <w:name w:val="INTRODUCTION"/>
    <w:basedOn w:val="PARAGRAPHnoindent"/>
    <w:next w:val="PARAGRAPH"/>
    <w:rsid w:val="0073587B"/>
  </w:style>
  <w:style w:type="paragraph" w:customStyle="1" w:styleId="KEYWORD">
    <w:name w:val="KEY WORD"/>
    <w:basedOn w:val="ABSTRACT"/>
    <w:next w:val="Normal"/>
    <w:rsid w:val="0073587B"/>
    <w:pPr>
      <w:spacing w:after="0"/>
    </w:pPr>
  </w:style>
  <w:style w:type="character" w:customStyle="1" w:styleId="MemberType">
    <w:name w:val="MemberType"/>
    <w:basedOn w:val="DefaultParagraphFont"/>
    <w:rsid w:val="0073587B"/>
    <w:rPr>
      <w:rFonts w:ascii="Times New Roman" w:hAnsi="Times New Roman" w:cs="Times New Roman"/>
      <w:i/>
      <w:iCs/>
      <w:sz w:val="22"/>
      <w:szCs w:val="22"/>
    </w:rPr>
  </w:style>
  <w:style w:type="paragraph" w:customStyle="1" w:styleId="FigureCaption0">
    <w:name w:val="Figure Caption"/>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ext">
    <w:name w:val="Text"/>
    <w:basedOn w:val="Normal"/>
    <w:link w:val="TextChar"/>
    <w:rsid w:val="0073587B"/>
    <w:pPr>
      <w:autoSpaceDE w:val="0"/>
      <w:autoSpaceDN w:val="0"/>
      <w:spacing w:line="252" w:lineRule="auto"/>
      <w:ind w:firstLine="202"/>
    </w:pPr>
    <w:rPr>
      <w:rFonts w:ascii="Times New Roman" w:hAnsi="Times New Roman"/>
      <w:kern w:val="0"/>
      <w:sz w:val="20"/>
    </w:rPr>
  </w:style>
  <w:style w:type="paragraph" w:customStyle="1" w:styleId="Equation">
    <w:name w:val="Equation"/>
    <w:basedOn w:val="Normal"/>
    <w:next w:val="Normal"/>
    <w:rsid w:val="0073587B"/>
    <w:pPr>
      <w:tabs>
        <w:tab w:val="right" w:pos="5040"/>
      </w:tabs>
      <w:autoSpaceDE w:val="0"/>
      <w:autoSpaceDN w:val="0"/>
      <w:spacing w:line="252" w:lineRule="auto"/>
    </w:pPr>
    <w:rPr>
      <w:rFonts w:ascii="Times New Roman" w:hAnsi="Times New Roman"/>
      <w:kern w:val="0"/>
      <w:sz w:val="20"/>
    </w:rPr>
  </w:style>
  <w:style w:type="paragraph" w:customStyle="1" w:styleId="ReferenceHead">
    <w:name w:val="Reference Head"/>
    <w:basedOn w:val="Heading1"/>
    <w:rsid w:val="0073587B"/>
    <w:pPr>
      <w:widowControl/>
      <w:suppressAutoHyphens w:val="0"/>
      <w:autoSpaceDE w:val="0"/>
      <w:autoSpaceDN w:val="0"/>
      <w:spacing w:before="240" w:line="240" w:lineRule="auto"/>
      <w:ind w:left="0" w:firstLine="0"/>
      <w:jc w:val="center"/>
    </w:pPr>
    <w:rPr>
      <w:rFonts w:ascii="Times New Roman" w:hAnsi="Times New Roman"/>
      <w:b w:val="0"/>
      <w:kern w:val="28"/>
      <w:sz w:val="20"/>
    </w:rPr>
  </w:style>
  <w:style w:type="paragraph" w:customStyle="1" w:styleId="References">
    <w:name w:val="References"/>
    <w:basedOn w:val="Normal"/>
    <w:rsid w:val="0073587B"/>
    <w:pPr>
      <w:widowControl/>
      <w:autoSpaceDE w:val="0"/>
      <w:autoSpaceDN w:val="0"/>
      <w:spacing w:line="240" w:lineRule="auto"/>
    </w:pPr>
    <w:rPr>
      <w:rFonts w:ascii="Times New Roman" w:hAnsi="Times New Roman"/>
      <w:kern w:val="0"/>
      <w:sz w:val="16"/>
      <w:szCs w:val="16"/>
    </w:rPr>
  </w:style>
  <w:style w:type="paragraph" w:customStyle="1" w:styleId="TableTitle0">
    <w:name w:val="Table Title"/>
    <w:basedOn w:val="Normal"/>
    <w:rsid w:val="0073587B"/>
    <w:pPr>
      <w:widowControl/>
      <w:autoSpaceDE w:val="0"/>
      <w:autoSpaceDN w:val="0"/>
      <w:spacing w:line="240" w:lineRule="auto"/>
      <w:jc w:val="center"/>
    </w:pPr>
    <w:rPr>
      <w:rFonts w:ascii="Times New Roman" w:hAnsi="Times New Roman"/>
      <w:smallCaps/>
      <w:kern w:val="0"/>
      <w:sz w:val="16"/>
      <w:szCs w:val="16"/>
    </w:rPr>
  </w:style>
  <w:style w:type="character" w:styleId="Hyperlink">
    <w:name w:val="Hyperlink"/>
    <w:basedOn w:val="DefaultParagraphFont"/>
    <w:rsid w:val="0073587B"/>
    <w:rPr>
      <w:rFonts w:ascii="Arial" w:hAnsi="Arial" w:cs="Arial" w:hint="default"/>
      <w:color w:val="003399"/>
      <w:u w:val="single"/>
    </w:rPr>
  </w:style>
  <w:style w:type="paragraph" w:styleId="NormalWeb">
    <w:name w:val="Normal (Web)"/>
    <w:basedOn w:val="Normal"/>
    <w:rsid w:val="0073587B"/>
    <w:pPr>
      <w:widowControl/>
      <w:spacing w:before="100" w:beforeAutospacing="1" w:after="100" w:afterAutospacing="1" w:line="240" w:lineRule="auto"/>
      <w:jc w:val="left"/>
    </w:pPr>
    <w:rPr>
      <w:rFonts w:ascii="Arial" w:eastAsia="Arial Unicode MS" w:hAnsi="Arial" w:cs="Arial"/>
      <w:kern w:val="0"/>
      <w:sz w:val="24"/>
      <w:szCs w:val="24"/>
    </w:rPr>
  </w:style>
  <w:style w:type="character" w:styleId="FollowedHyperlink">
    <w:name w:val="FollowedHyperlink"/>
    <w:basedOn w:val="DefaultParagraphFont"/>
    <w:rsid w:val="0073587B"/>
    <w:rPr>
      <w:color w:val="800080"/>
      <w:u w:val="single"/>
    </w:rPr>
  </w:style>
  <w:style w:type="character" w:styleId="Strong">
    <w:name w:val="Strong"/>
    <w:basedOn w:val="DefaultParagraphFont"/>
    <w:qFormat/>
    <w:rsid w:val="0073587B"/>
    <w:rPr>
      <w:b/>
      <w:bCs/>
    </w:rPr>
  </w:style>
  <w:style w:type="character" w:styleId="CommentReference">
    <w:name w:val="annotation reference"/>
    <w:basedOn w:val="DefaultParagraphFont"/>
    <w:rsid w:val="00887762"/>
    <w:rPr>
      <w:sz w:val="16"/>
      <w:szCs w:val="16"/>
    </w:rPr>
  </w:style>
  <w:style w:type="paragraph" w:styleId="CommentText">
    <w:name w:val="annotation text"/>
    <w:basedOn w:val="Normal"/>
    <w:link w:val="CommentTextChar"/>
    <w:rsid w:val="00887762"/>
    <w:rPr>
      <w:sz w:val="20"/>
    </w:rPr>
  </w:style>
  <w:style w:type="character" w:customStyle="1" w:styleId="CommentTextChar">
    <w:name w:val="Comment Text Char"/>
    <w:basedOn w:val="DefaultParagraphFont"/>
    <w:link w:val="CommentText"/>
    <w:rsid w:val="00887762"/>
    <w:rPr>
      <w:rFonts w:ascii="Palatino" w:hAnsi="Palatino"/>
      <w:kern w:val="16"/>
    </w:rPr>
  </w:style>
  <w:style w:type="paragraph" w:styleId="CommentSubject">
    <w:name w:val="annotation subject"/>
    <w:basedOn w:val="CommentText"/>
    <w:next w:val="CommentText"/>
    <w:link w:val="CommentSubjectChar"/>
    <w:rsid w:val="00887762"/>
    <w:rPr>
      <w:b/>
      <w:bCs/>
    </w:rPr>
  </w:style>
  <w:style w:type="character" w:customStyle="1" w:styleId="CommentSubjectChar">
    <w:name w:val="Comment Subject Char"/>
    <w:basedOn w:val="CommentTextChar"/>
    <w:link w:val="CommentSubject"/>
    <w:rsid w:val="00887762"/>
    <w:rPr>
      <w:rFonts w:ascii="Palatino" w:hAnsi="Palatino"/>
      <w:b/>
      <w:bCs/>
      <w:kern w:val="16"/>
    </w:rPr>
  </w:style>
  <w:style w:type="paragraph" w:styleId="Revision">
    <w:name w:val="Revision"/>
    <w:hidden/>
    <w:uiPriority w:val="99"/>
    <w:semiHidden/>
    <w:rsid w:val="00887762"/>
    <w:rPr>
      <w:rFonts w:ascii="Palatino" w:hAnsi="Palatino"/>
      <w:kern w:val="16"/>
      <w:sz w:val="19"/>
    </w:rPr>
  </w:style>
  <w:style w:type="paragraph" w:styleId="BalloonText">
    <w:name w:val="Balloon Text"/>
    <w:basedOn w:val="Normal"/>
    <w:link w:val="BalloonTextChar"/>
    <w:rsid w:val="0088776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7762"/>
    <w:rPr>
      <w:rFonts w:ascii="Tahoma" w:hAnsi="Tahoma" w:cs="Tahoma"/>
      <w:kern w:val="16"/>
      <w:sz w:val="16"/>
      <w:szCs w:val="16"/>
    </w:rPr>
  </w:style>
  <w:style w:type="paragraph" w:customStyle="1" w:styleId="Big">
    <w:name w:val="Big"/>
    <w:basedOn w:val="Text"/>
    <w:link w:val="BigChar"/>
    <w:qFormat/>
    <w:rsid w:val="00BD06B2"/>
    <w:pPr>
      <w:keepNext/>
      <w:framePr w:h="441" w:hRule="exact" w:wrap="around" w:vAnchor="text" w:hAnchor="text"/>
      <w:autoSpaceDE/>
      <w:autoSpaceDN/>
      <w:spacing w:line="441" w:lineRule="exact"/>
      <w:ind w:firstLine="0"/>
      <w:textAlignment w:val="baseline"/>
    </w:pPr>
    <w:rPr>
      <w:rFonts w:ascii="Palatino" w:hAnsi="Palatino"/>
      <w:color w:val="000000"/>
      <w:spacing w:val="-2"/>
      <w:position w:val="-4"/>
      <w:sz w:val="50"/>
      <w:szCs w:val="56"/>
    </w:rPr>
  </w:style>
  <w:style w:type="character" w:customStyle="1" w:styleId="TextChar">
    <w:name w:val="Text Char"/>
    <w:basedOn w:val="DefaultParagraphFont"/>
    <w:link w:val="Text"/>
    <w:rsid w:val="00BD06B2"/>
  </w:style>
  <w:style w:type="character" w:customStyle="1" w:styleId="BigChar">
    <w:name w:val="Big Char"/>
    <w:basedOn w:val="TextChar"/>
    <w:link w:val="Big"/>
    <w:rsid w:val="00BD06B2"/>
    <w:rPr>
      <w:rFonts w:ascii="Palatino" w:hAnsi="Palatino"/>
      <w:color w:val="000000"/>
      <w:spacing w:val="-2"/>
      <w:position w:val="-4"/>
      <w:sz w:val="50"/>
      <w:szCs w:val="56"/>
    </w:rPr>
  </w:style>
  <w:style w:type="paragraph" w:customStyle="1" w:styleId="Report">
    <w:name w:val="Report"/>
    <w:basedOn w:val="PARAGRAPH"/>
    <w:link w:val="ReportChar"/>
    <w:qFormat/>
    <w:rsid w:val="00BD06B2"/>
    <w:pPr>
      <w:tabs>
        <w:tab w:val="right" w:pos="5040"/>
      </w:tabs>
      <w:spacing w:before="80"/>
      <w:ind w:left="245" w:hanging="245"/>
    </w:pPr>
    <w:rPr>
      <w:color w:val="000000"/>
      <w:spacing w:val="-2"/>
    </w:rPr>
  </w:style>
  <w:style w:type="character" w:customStyle="1" w:styleId="PARAGRAPHChar">
    <w:name w:val="PARAGRAPH Char"/>
    <w:basedOn w:val="DefaultParagraphFont"/>
    <w:link w:val="PARAGRAPH"/>
    <w:rsid w:val="00BD06B2"/>
    <w:rPr>
      <w:rFonts w:ascii="Palatino" w:hAnsi="Palatino"/>
      <w:kern w:val="16"/>
      <w:sz w:val="19"/>
    </w:rPr>
  </w:style>
  <w:style w:type="character" w:customStyle="1" w:styleId="ReportChar">
    <w:name w:val="Report Char"/>
    <w:basedOn w:val="PARAGRAPHChar"/>
    <w:link w:val="Report"/>
    <w:rsid w:val="00BD06B2"/>
    <w:rPr>
      <w:rFonts w:ascii="Palatino" w:hAnsi="Palatino"/>
      <w:color w:val="000000"/>
      <w:spacing w:val="-2"/>
      <w:kern w:val="16"/>
      <w:sz w:val="19"/>
    </w:rPr>
  </w:style>
  <w:style w:type="character" w:styleId="UnresolvedMention">
    <w:name w:val="Unresolved Mention"/>
    <w:basedOn w:val="DefaultParagraphFont"/>
    <w:uiPriority w:val="99"/>
    <w:semiHidden/>
    <w:unhideWhenUsed/>
    <w:rsid w:val="00F30547"/>
    <w:rPr>
      <w:color w:val="605E5C"/>
      <w:shd w:val="clear" w:color="auto" w:fill="E1DFDD"/>
    </w:rPr>
  </w:style>
  <w:style w:type="character" w:styleId="SubtleReference">
    <w:name w:val="Subtle Reference"/>
    <w:basedOn w:val="DefaultParagraphFont"/>
    <w:uiPriority w:val="31"/>
    <w:qFormat/>
    <w:rsid w:val="00164B32"/>
    <w:rPr>
      <w:smallCaps/>
      <w:color w:val="5A5A5A" w:themeColor="text1" w:themeTint="A5"/>
    </w:rPr>
  </w:style>
  <w:style w:type="character" w:customStyle="1" w:styleId="HeaderChar">
    <w:name w:val="Header Char"/>
    <w:basedOn w:val="DefaultParagraphFont"/>
    <w:link w:val="Header"/>
    <w:uiPriority w:val="99"/>
    <w:rsid w:val="00367042"/>
    <w:rPr>
      <w:rFonts w:ascii="Helvetica" w:hAnsi="Helvetica"/>
      <w:caps/>
      <w:kern w:val="16"/>
      <w:sz w:val="14"/>
    </w:rPr>
  </w:style>
  <w:style w:type="paragraph" w:styleId="Caption">
    <w:name w:val="caption"/>
    <w:basedOn w:val="Normal"/>
    <w:next w:val="Normal"/>
    <w:unhideWhenUsed/>
    <w:qFormat/>
    <w:rsid w:val="00FC7053"/>
    <w:pPr>
      <w:spacing w:after="200" w:line="240" w:lineRule="auto"/>
    </w:pPr>
    <w:rPr>
      <w:i/>
      <w:iCs/>
      <w:color w:val="1F497D" w:themeColor="text2"/>
      <w:sz w:val="18"/>
      <w:szCs w:val="18"/>
    </w:rPr>
  </w:style>
  <w:style w:type="table" w:styleId="TableGrid">
    <w:name w:val="Table Grid"/>
    <w:basedOn w:val="TableNormal"/>
    <w:rsid w:val="0042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seudocode">
    <w:name w:val="Pseudocode"/>
    <w:basedOn w:val="PARAGRAPH"/>
    <w:link w:val="PseudocodeChar"/>
    <w:qFormat/>
    <w:rsid w:val="006D5DE5"/>
    <w:rPr>
      <w:i/>
      <w:iCs/>
      <w:sz w:val="15"/>
      <w:szCs w:val="16"/>
    </w:rPr>
  </w:style>
  <w:style w:type="character" w:customStyle="1" w:styleId="PseudocodeChar">
    <w:name w:val="Pseudocode Char"/>
    <w:basedOn w:val="PARAGRAPHChar"/>
    <w:link w:val="Pseudocode"/>
    <w:rsid w:val="006D5DE5"/>
    <w:rPr>
      <w:rFonts w:ascii="Palatino" w:hAnsi="Palatino"/>
      <w:i/>
      <w:iCs/>
      <w:kern w:val="16"/>
      <w:sz w:val="15"/>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141320">
      <w:bodyDiv w:val="1"/>
      <w:marLeft w:val="0"/>
      <w:marRight w:val="0"/>
      <w:marTop w:val="0"/>
      <w:marBottom w:val="0"/>
      <w:divBdr>
        <w:top w:val="none" w:sz="0" w:space="0" w:color="auto"/>
        <w:left w:val="none" w:sz="0" w:space="0" w:color="auto"/>
        <w:bottom w:val="none" w:sz="0" w:space="0" w:color="auto"/>
        <w:right w:val="none" w:sz="0" w:space="0" w:color="auto"/>
      </w:divBdr>
      <w:divsChild>
        <w:div w:id="1726492909">
          <w:marLeft w:val="-720"/>
          <w:marRight w:val="0"/>
          <w:marTop w:val="0"/>
          <w:marBottom w:val="0"/>
          <w:divBdr>
            <w:top w:val="none" w:sz="0" w:space="0" w:color="auto"/>
            <w:left w:val="none" w:sz="0" w:space="0" w:color="auto"/>
            <w:bottom w:val="none" w:sz="0" w:space="0" w:color="auto"/>
            <w:right w:val="none" w:sz="0" w:space="0" w:color="auto"/>
          </w:divBdr>
        </w:div>
      </w:divsChild>
    </w:div>
    <w:div w:id="197666041">
      <w:bodyDiv w:val="1"/>
      <w:marLeft w:val="0"/>
      <w:marRight w:val="0"/>
      <w:marTop w:val="0"/>
      <w:marBottom w:val="0"/>
      <w:divBdr>
        <w:top w:val="none" w:sz="0" w:space="0" w:color="auto"/>
        <w:left w:val="none" w:sz="0" w:space="0" w:color="auto"/>
        <w:bottom w:val="none" w:sz="0" w:space="0" w:color="auto"/>
        <w:right w:val="none" w:sz="0" w:space="0" w:color="auto"/>
      </w:divBdr>
    </w:div>
    <w:div w:id="213932828">
      <w:bodyDiv w:val="1"/>
      <w:marLeft w:val="0"/>
      <w:marRight w:val="0"/>
      <w:marTop w:val="0"/>
      <w:marBottom w:val="0"/>
      <w:divBdr>
        <w:top w:val="none" w:sz="0" w:space="0" w:color="auto"/>
        <w:left w:val="none" w:sz="0" w:space="0" w:color="auto"/>
        <w:bottom w:val="none" w:sz="0" w:space="0" w:color="auto"/>
        <w:right w:val="none" w:sz="0" w:space="0" w:color="auto"/>
      </w:divBdr>
      <w:divsChild>
        <w:div w:id="622033071">
          <w:marLeft w:val="-720"/>
          <w:marRight w:val="0"/>
          <w:marTop w:val="0"/>
          <w:marBottom w:val="0"/>
          <w:divBdr>
            <w:top w:val="none" w:sz="0" w:space="0" w:color="auto"/>
            <w:left w:val="none" w:sz="0" w:space="0" w:color="auto"/>
            <w:bottom w:val="none" w:sz="0" w:space="0" w:color="auto"/>
            <w:right w:val="none" w:sz="0" w:space="0" w:color="auto"/>
          </w:divBdr>
        </w:div>
      </w:divsChild>
    </w:div>
    <w:div w:id="310720579">
      <w:bodyDiv w:val="1"/>
      <w:marLeft w:val="0"/>
      <w:marRight w:val="0"/>
      <w:marTop w:val="0"/>
      <w:marBottom w:val="0"/>
      <w:divBdr>
        <w:top w:val="none" w:sz="0" w:space="0" w:color="auto"/>
        <w:left w:val="none" w:sz="0" w:space="0" w:color="auto"/>
        <w:bottom w:val="none" w:sz="0" w:space="0" w:color="auto"/>
        <w:right w:val="none" w:sz="0" w:space="0" w:color="auto"/>
      </w:divBdr>
    </w:div>
    <w:div w:id="362562476">
      <w:bodyDiv w:val="1"/>
      <w:marLeft w:val="0"/>
      <w:marRight w:val="0"/>
      <w:marTop w:val="0"/>
      <w:marBottom w:val="0"/>
      <w:divBdr>
        <w:top w:val="none" w:sz="0" w:space="0" w:color="auto"/>
        <w:left w:val="none" w:sz="0" w:space="0" w:color="auto"/>
        <w:bottom w:val="none" w:sz="0" w:space="0" w:color="auto"/>
        <w:right w:val="none" w:sz="0" w:space="0" w:color="auto"/>
      </w:divBdr>
    </w:div>
    <w:div w:id="456603043">
      <w:bodyDiv w:val="1"/>
      <w:marLeft w:val="0"/>
      <w:marRight w:val="0"/>
      <w:marTop w:val="0"/>
      <w:marBottom w:val="0"/>
      <w:divBdr>
        <w:top w:val="none" w:sz="0" w:space="0" w:color="auto"/>
        <w:left w:val="none" w:sz="0" w:space="0" w:color="auto"/>
        <w:bottom w:val="none" w:sz="0" w:space="0" w:color="auto"/>
        <w:right w:val="none" w:sz="0" w:space="0" w:color="auto"/>
      </w:divBdr>
    </w:div>
    <w:div w:id="490486401">
      <w:bodyDiv w:val="1"/>
      <w:marLeft w:val="0"/>
      <w:marRight w:val="0"/>
      <w:marTop w:val="0"/>
      <w:marBottom w:val="0"/>
      <w:divBdr>
        <w:top w:val="none" w:sz="0" w:space="0" w:color="auto"/>
        <w:left w:val="none" w:sz="0" w:space="0" w:color="auto"/>
        <w:bottom w:val="none" w:sz="0" w:space="0" w:color="auto"/>
        <w:right w:val="none" w:sz="0" w:space="0" w:color="auto"/>
      </w:divBdr>
    </w:div>
    <w:div w:id="577908887">
      <w:bodyDiv w:val="1"/>
      <w:marLeft w:val="0"/>
      <w:marRight w:val="0"/>
      <w:marTop w:val="0"/>
      <w:marBottom w:val="0"/>
      <w:divBdr>
        <w:top w:val="none" w:sz="0" w:space="0" w:color="auto"/>
        <w:left w:val="none" w:sz="0" w:space="0" w:color="auto"/>
        <w:bottom w:val="none" w:sz="0" w:space="0" w:color="auto"/>
        <w:right w:val="none" w:sz="0" w:space="0" w:color="auto"/>
      </w:divBdr>
    </w:div>
    <w:div w:id="653993796">
      <w:bodyDiv w:val="1"/>
      <w:marLeft w:val="0"/>
      <w:marRight w:val="0"/>
      <w:marTop w:val="0"/>
      <w:marBottom w:val="0"/>
      <w:divBdr>
        <w:top w:val="none" w:sz="0" w:space="0" w:color="auto"/>
        <w:left w:val="none" w:sz="0" w:space="0" w:color="auto"/>
        <w:bottom w:val="none" w:sz="0" w:space="0" w:color="auto"/>
        <w:right w:val="none" w:sz="0" w:space="0" w:color="auto"/>
      </w:divBdr>
    </w:div>
    <w:div w:id="658658813">
      <w:bodyDiv w:val="1"/>
      <w:marLeft w:val="0"/>
      <w:marRight w:val="0"/>
      <w:marTop w:val="0"/>
      <w:marBottom w:val="0"/>
      <w:divBdr>
        <w:top w:val="none" w:sz="0" w:space="0" w:color="auto"/>
        <w:left w:val="none" w:sz="0" w:space="0" w:color="auto"/>
        <w:bottom w:val="none" w:sz="0" w:space="0" w:color="auto"/>
        <w:right w:val="none" w:sz="0" w:space="0" w:color="auto"/>
      </w:divBdr>
    </w:div>
    <w:div w:id="707265410">
      <w:bodyDiv w:val="1"/>
      <w:marLeft w:val="0"/>
      <w:marRight w:val="0"/>
      <w:marTop w:val="0"/>
      <w:marBottom w:val="0"/>
      <w:divBdr>
        <w:top w:val="none" w:sz="0" w:space="0" w:color="auto"/>
        <w:left w:val="none" w:sz="0" w:space="0" w:color="auto"/>
        <w:bottom w:val="none" w:sz="0" w:space="0" w:color="auto"/>
        <w:right w:val="none" w:sz="0" w:space="0" w:color="auto"/>
      </w:divBdr>
    </w:div>
    <w:div w:id="889342350">
      <w:bodyDiv w:val="1"/>
      <w:marLeft w:val="0"/>
      <w:marRight w:val="0"/>
      <w:marTop w:val="0"/>
      <w:marBottom w:val="0"/>
      <w:divBdr>
        <w:top w:val="none" w:sz="0" w:space="0" w:color="auto"/>
        <w:left w:val="none" w:sz="0" w:space="0" w:color="auto"/>
        <w:bottom w:val="none" w:sz="0" w:space="0" w:color="auto"/>
        <w:right w:val="none" w:sz="0" w:space="0" w:color="auto"/>
      </w:divBdr>
      <w:divsChild>
        <w:div w:id="865408860">
          <w:marLeft w:val="0"/>
          <w:marRight w:val="0"/>
          <w:marTop w:val="0"/>
          <w:marBottom w:val="150"/>
          <w:divBdr>
            <w:top w:val="none" w:sz="0" w:space="0" w:color="auto"/>
            <w:left w:val="none" w:sz="0" w:space="0" w:color="auto"/>
            <w:bottom w:val="none" w:sz="0" w:space="0" w:color="auto"/>
            <w:right w:val="none" w:sz="0" w:space="0" w:color="auto"/>
          </w:divBdr>
        </w:div>
      </w:divsChild>
    </w:div>
    <w:div w:id="909384386">
      <w:bodyDiv w:val="1"/>
      <w:marLeft w:val="0"/>
      <w:marRight w:val="0"/>
      <w:marTop w:val="0"/>
      <w:marBottom w:val="0"/>
      <w:divBdr>
        <w:top w:val="none" w:sz="0" w:space="0" w:color="auto"/>
        <w:left w:val="none" w:sz="0" w:space="0" w:color="auto"/>
        <w:bottom w:val="none" w:sz="0" w:space="0" w:color="auto"/>
        <w:right w:val="none" w:sz="0" w:space="0" w:color="auto"/>
      </w:divBdr>
    </w:div>
    <w:div w:id="988826632">
      <w:bodyDiv w:val="1"/>
      <w:marLeft w:val="0"/>
      <w:marRight w:val="0"/>
      <w:marTop w:val="0"/>
      <w:marBottom w:val="0"/>
      <w:divBdr>
        <w:top w:val="none" w:sz="0" w:space="0" w:color="auto"/>
        <w:left w:val="none" w:sz="0" w:space="0" w:color="auto"/>
        <w:bottom w:val="none" w:sz="0" w:space="0" w:color="auto"/>
        <w:right w:val="none" w:sz="0" w:space="0" w:color="auto"/>
      </w:divBdr>
      <w:divsChild>
        <w:div w:id="1021972806">
          <w:marLeft w:val="0"/>
          <w:marRight w:val="0"/>
          <w:marTop w:val="0"/>
          <w:marBottom w:val="0"/>
          <w:divBdr>
            <w:top w:val="none" w:sz="0" w:space="0" w:color="auto"/>
            <w:left w:val="none" w:sz="0" w:space="0" w:color="auto"/>
            <w:bottom w:val="none" w:sz="0" w:space="0" w:color="auto"/>
            <w:right w:val="none" w:sz="0" w:space="0" w:color="auto"/>
          </w:divBdr>
          <w:divsChild>
            <w:div w:id="1716850104">
              <w:marLeft w:val="0"/>
              <w:marRight w:val="0"/>
              <w:marTop w:val="0"/>
              <w:marBottom w:val="0"/>
              <w:divBdr>
                <w:top w:val="none" w:sz="0" w:space="0" w:color="auto"/>
                <w:left w:val="none" w:sz="0" w:space="0" w:color="auto"/>
                <w:bottom w:val="none" w:sz="0" w:space="0" w:color="auto"/>
                <w:right w:val="none" w:sz="0" w:space="0" w:color="auto"/>
              </w:divBdr>
            </w:div>
            <w:div w:id="170991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89926">
      <w:bodyDiv w:val="1"/>
      <w:marLeft w:val="0"/>
      <w:marRight w:val="0"/>
      <w:marTop w:val="0"/>
      <w:marBottom w:val="0"/>
      <w:divBdr>
        <w:top w:val="none" w:sz="0" w:space="0" w:color="auto"/>
        <w:left w:val="none" w:sz="0" w:space="0" w:color="auto"/>
        <w:bottom w:val="none" w:sz="0" w:space="0" w:color="auto"/>
        <w:right w:val="none" w:sz="0" w:space="0" w:color="auto"/>
      </w:divBdr>
    </w:div>
    <w:div w:id="1084883843">
      <w:bodyDiv w:val="1"/>
      <w:marLeft w:val="0"/>
      <w:marRight w:val="0"/>
      <w:marTop w:val="0"/>
      <w:marBottom w:val="0"/>
      <w:divBdr>
        <w:top w:val="none" w:sz="0" w:space="0" w:color="auto"/>
        <w:left w:val="none" w:sz="0" w:space="0" w:color="auto"/>
        <w:bottom w:val="none" w:sz="0" w:space="0" w:color="auto"/>
        <w:right w:val="none" w:sz="0" w:space="0" w:color="auto"/>
      </w:divBdr>
    </w:div>
    <w:div w:id="1123425221">
      <w:bodyDiv w:val="1"/>
      <w:marLeft w:val="0"/>
      <w:marRight w:val="0"/>
      <w:marTop w:val="0"/>
      <w:marBottom w:val="0"/>
      <w:divBdr>
        <w:top w:val="none" w:sz="0" w:space="0" w:color="auto"/>
        <w:left w:val="none" w:sz="0" w:space="0" w:color="auto"/>
        <w:bottom w:val="none" w:sz="0" w:space="0" w:color="auto"/>
        <w:right w:val="none" w:sz="0" w:space="0" w:color="auto"/>
      </w:divBdr>
      <w:divsChild>
        <w:div w:id="174465518">
          <w:marLeft w:val="0"/>
          <w:marRight w:val="0"/>
          <w:marTop w:val="0"/>
          <w:marBottom w:val="0"/>
          <w:divBdr>
            <w:top w:val="none" w:sz="0" w:space="0" w:color="auto"/>
            <w:left w:val="none" w:sz="0" w:space="0" w:color="auto"/>
            <w:bottom w:val="none" w:sz="0" w:space="0" w:color="auto"/>
            <w:right w:val="none" w:sz="0" w:space="0" w:color="auto"/>
          </w:divBdr>
          <w:divsChild>
            <w:div w:id="438918048">
              <w:marLeft w:val="0"/>
              <w:marRight w:val="0"/>
              <w:marTop w:val="0"/>
              <w:marBottom w:val="0"/>
              <w:divBdr>
                <w:top w:val="none" w:sz="0" w:space="0" w:color="auto"/>
                <w:left w:val="none" w:sz="0" w:space="0" w:color="auto"/>
                <w:bottom w:val="none" w:sz="0" w:space="0" w:color="auto"/>
                <w:right w:val="none" w:sz="0" w:space="0" w:color="auto"/>
              </w:divBdr>
            </w:div>
            <w:div w:id="446583874">
              <w:marLeft w:val="0"/>
              <w:marRight w:val="0"/>
              <w:marTop w:val="0"/>
              <w:marBottom w:val="0"/>
              <w:divBdr>
                <w:top w:val="none" w:sz="0" w:space="0" w:color="auto"/>
                <w:left w:val="none" w:sz="0" w:space="0" w:color="auto"/>
                <w:bottom w:val="none" w:sz="0" w:space="0" w:color="auto"/>
                <w:right w:val="none" w:sz="0" w:space="0" w:color="auto"/>
              </w:divBdr>
            </w:div>
            <w:div w:id="428698640">
              <w:marLeft w:val="0"/>
              <w:marRight w:val="0"/>
              <w:marTop w:val="0"/>
              <w:marBottom w:val="0"/>
              <w:divBdr>
                <w:top w:val="none" w:sz="0" w:space="0" w:color="auto"/>
                <w:left w:val="none" w:sz="0" w:space="0" w:color="auto"/>
                <w:bottom w:val="none" w:sz="0" w:space="0" w:color="auto"/>
                <w:right w:val="none" w:sz="0" w:space="0" w:color="auto"/>
              </w:divBdr>
            </w:div>
            <w:div w:id="1467429678">
              <w:marLeft w:val="0"/>
              <w:marRight w:val="0"/>
              <w:marTop w:val="0"/>
              <w:marBottom w:val="0"/>
              <w:divBdr>
                <w:top w:val="none" w:sz="0" w:space="0" w:color="auto"/>
                <w:left w:val="none" w:sz="0" w:space="0" w:color="auto"/>
                <w:bottom w:val="none" w:sz="0" w:space="0" w:color="auto"/>
                <w:right w:val="none" w:sz="0" w:space="0" w:color="auto"/>
              </w:divBdr>
            </w:div>
            <w:div w:id="58942625">
              <w:marLeft w:val="0"/>
              <w:marRight w:val="0"/>
              <w:marTop w:val="0"/>
              <w:marBottom w:val="0"/>
              <w:divBdr>
                <w:top w:val="none" w:sz="0" w:space="0" w:color="auto"/>
                <w:left w:val="none" w:sz="0" w:space="0" w:color="auto"/>
                <w:bottom w:val="none" w:sz="0" w:space="0" w:color="auto"/>
                <w:right w:val="none" w:sz="0" w:space="0" w:color="auto"/>
              </w:divBdr>
            </w:div>
            <w:div w:id="583496502">
              <w:marLeft w:val="0"/>
              <w:marRight w:val="0"/>
              <w:marTop w:val="0"/>
              <w:marBottom w:val="0"/>
              <w:divBdr>
                <w:top w:val="none" w:sz="0" w:space="0" w:color="auto"/>
                <w:left w:val="none" w:sz="0" w:space="0" w:color="auto"/>
                <w:bottom w:val="none" w:sz="0" w:space="0" w:color="auto"/>
                <w:right w:val="none" w:sz="0" w:space="0" w:color="auto"/>
              </w:divBdr>
            </w:div>
            <w:div w:id="207375792">
              <w:marLeft w:val="0"/>
              <w:marRight w:val="0"/>
              <w:marTop w:val="0"/>
              <w:marBottom w:val="0"/>
              <w:divBdr>
                <w:top w:val="none" w:sz="0" w:space="0" w:color="auto"/>
                <w:left w:val="none" w:sz="0" w:space="0" w:color="auto"/>
                <w:bottom w:val="none" w:sz="0" w:space="0" w:color="auto"/>
                <w:right w:val="none" w:sz="0" w:space="0" w:color="auto"/>
              </w:divBdr>
            </w:div>
            <w:div w:id="2110849348">
              <w:marLeft w:val="0"/>
              <w:marRight w:val="0"/>
              <w:marTop w:val="0"/>
              <w:marBottom w:val="0"/>
              <w:divBdr>
                <w:top w:val="none" w:sz="0" w:space="0" w:color="auto"/>
                <w:left w:val="none" w:sz="0" w:space="0" w:color="auto"/>
                <w:bottom w:val="none" w:sz="0" w:space="0" w:color="auto"/>
                <w:right w:val="none" w:sz="0" w:space="0" w:color="auto"/>
              </w:divBdr>
            </w:div>
            <w:div w:id="481697144">
              <w:marLeft w:val="0"/>
              <w:marRight w:val="0"/>
              <w:marTop w:val="0"/>
              <w:marBottom w:val="0"/>
              <w:divBdr>
                <w:top w:val="none" w:sz="0" w:space="0" w:color="auto"/>
                <w:left w:val="none" w:sz="0" w:space="0" w:color="auto"/>
                <w:bottom w:val="none" w:sz="0" w:space="0" w:color="auto"/>
                <w:right w:val="none" w:sz="0" w:space="0" w:color="auto"/>
              </w:divBdr>
            </w:div>
            <w:div w:id="127407366">
              <w:marLeft w:val="0"/>
              <w:marRight w:val="0"/>
              <w:marTop w:val="0"/>
              <w:marBottom w:val="0"/>
              <w:divBdr>
                <w:top w:val="none" w:sz="0" w:space="0" w:color="auto"/>
                <w:left w:val="none" w:sz="0" w:space="0" w:color="auto"/>
                <w:bottom w:val="none" w:sz="0" w:space="0" w:color="auto"/>
                <w:right w:val="none" w:sz="0" w:space="0" w:color="auto"/>
              </w:divBdr>
            </w:div>
            <w:div w:id="632175043">
              <w:marLeft w:val="0"/>
              <w:marRight w:val="0"/>
              <w:marTop w:val="0"/>
              <w:marBottom w:val="0"/>
              <w:divBdr>
                <w:top w:val="none" w:sz="0" w:space="0" w:color="auto"/>
                <w:left w:val="none" w:sz="0" w:space="0" w:color="auto"/>
                <w:bottom w:val="none" w:sz="0" w:space="0" w:color="auto"/>
                <w:right w:val="none" w:sz="0" w:space="0" w:color="auto"/>
              </w:divBdr>
            </w:div>
            <w:div w:id="103619419">
              <w:marLeft w:val="0"/>
              <w:marRight w:val="0"/>
              <w:marTop w:val="0"/>
              <w:marBottom w:val="0"/>
              <w:divBdr>
                <w:top w:val="none" w:sz="0" w:space="0" w:color="auto"/>
                <w:left w:val="none" w:sz="0" w:space="0" w:color="auto"/>
                <w:bottom w:val="none" w:sz="0" w:space="0" w:color="auto"/>
                <w:right w:val="none" w:sz="0" w:space="0" w:color="auto"/>
              </w:divBdr>
            </w:div>
            <w:div w:id="280653731">
              <w:marLeft w:val="0"/>
              <w:marRight w:val="0"/>
              <w:marTop w:val="0"/>
              <w:marBottom w:val="0"/>
              <w:divBdr>
                <w:top w:val="none" w:sz="0" w:space="0" w:color="auto"/>
                <w:left w:val="none" w:sz="0" w:space="0" w:color="auto"/>
                <w:bottom w:val="none" w:sz="0" w:space="0" w:color="auto"/>
                <w:right w:val="none" w:sz="0" w:space="0" w:color="auto"/>
              </w:divBdr>
            </w:div>
            <w:div w:id="1805124431">
              <w:marLeft w:val="0"/>
              <w:marRight w:val="0"/>
              <w:marTop w:val="0"/>
              <w:marBottom w:val="0"/>
              <w:divBdr>
                <w:top w:val="none" w:sz="0" w:space="0" w:color="auto"/>
                <w:left w:val="none" w:sz="0" w:space="0" w:color="auto"/>
                <w:bottom w:val="none" w:sz="0" w:space="0" w:color="auto"/>
                <w:right w:val="none" w:sz="0" w:space="0" w:color="auto"/>
              </w:divBdr>
            </w:div>
            <w:div w:id="1960607030">
              <w:marLeft w:val="0"/>
              <w:marRight w:val="0"/>
              <w:marTop w:val="0"/>
              <w:marBottom w:val="0"/>
              <w:divBdr>
                <w:top w:val="none" w:sz="0" w:space="0" w:color="auto"/>
                <w:left w:val="none" w:sz="0" w:space="0" w:color="auto"/>
                <w:bottom w:val="none" w:sz="0" w:space="0" w:color="auto"/>
                <w:right w:val="none" w:sz="0" w:space="0" w:color="auto"/>
              </w:divBdr>
            </w:div>
            <w:div w:id="928149905">
              <w:marLeft w:val="0"/>
              <w:marRight w:val="0"/>
              <w:marTop w:val="0"/>
              <w:marBottom w:val="0"/>
              <w:divBdr>
                <w:top w:val="none" w:sz="0" w:space="0" w:color="auto"/>
                <w:left w:val="none" w:sz="0" w:space="0" w:color="auto"/>
                <w:bottom w:val="none" w:sz="0" w:space="0" w:color="auto"/>
                <w:right w:val="none" w:sz="0" w:space="0" w:color="auto"/>
              </w:divBdr>
            </w:div>
            <w:div w:id="1813860634">
              <w:marLeft w:val="0"/>
              <w:marRight w:val="0"/>
              <w:marTop w:val="0"/>
              <w:marBottom w:val="0"/>
              <w:divBdr>
                <w:top w:val="none" w:sz="0" w:space="0" w:color="auto"/>
                <w:left w:val="none" w:sz="0" w:space="0" w:color="auto"/>
                <w:bottom w:val="none" w:sz="0" w:space="0" w:color="auto"/>
                <w:right w:val="none" w:sz="0" w:space="0" w:color="auto"/>
              </w:divBdr>
            </w:div>
            <w:div w:id="2102875397">
              <w:marLeft w:val="0"/>
              <w:marRight w:val="0"/>
              <w:marTop w:val="0"/>
              <w:marBottom w:val="0"/>
              <w:divBdr>
                <w:top w:val="none" w:sz="0" w:space="0" w:color="auto"/>
                <w:left w:val="none" w:sz="0" w:space="0" w:color="auto"/>
                <w:bottom w:val="none" w:sz="0" w:space="0" w:color="auto"/>
                <w:right w:val="none" w:sz="0" w:space="0" w:color="auto"/>
              </w:divBdr>
            </w:div>
            <w:div w:id="1174997878">
              <w:marLeft w:val="0"/>
              <w:marRight w:val="0"/>
              <w:marTop w:val="0"/>
              <w:marBottom w:val="0"/>
              <w:divBdr>
                <w:top w:val="none" w:sz="0" w:space="0" w:color="auto"/>
                <w:left w:val="none" w:sz="0" w:space="0" w:color="auto"/>
                <w:bottom w:val="none" w:sz="0" w:space="0" w:color="auto"/>
                <w:right w:val="none" w:sz="0" w:space="0" w:color="auto"/>
              </w:divBdr>
            </w:div>
            <w:div w:id="1220823806">
              <w:marLeft w:val="0"/>
              <w:marRight w:val="0"/>
              <w:marTop w:val="0"/>
              <w:marBottom w:val="0"/>
              <w:divBdr>
                <w:top w:val="none" w:sz="0" w:space="0" w:color="auto"/>
                <w:left w:val="none" w:sz="0" w:space="0" w:color="auto"/>
                <w:bottom w:val="none" w:sz="0" w:space="0" w:color="auto"/>
                <w:right w:val="none" w:sz="0" w:space="0" w:color="auto"/>
              </w:divBdr>
            </w:div>
            <w:div w:id="123012000">
              <w:marLeft w:val="0"/>
              <w:marRight w:val="0"/>
              <w:marTop w:val="0"/>
              <w:marBottom w:val="0"/>
              <w:divBdr>
                <w:top w:val="none" w:sz="0" w:space="0" w:color="auto"/>
                <w:left w:val="none" w:sz="0" w:space="0" w:color="auto"/>
                <w:bottom w:val="none" w:sz="0" w:space="0" w:color="auto"/>
                <w:right w:val="none" w:sz="0" w:space="0" w:color="auto"/>
              </w:divBdr>
            </w:div>
            <w:div w:id="302733264">
              <w:marLeft w:val="0"/>
              <w:marRight w:val="0"/>
              <w:marTop w:val="0"/>
              <w:marBottom w:val="0"/>
              <w:divBdr>
                <w:top w:val="none" w:sz="0" w:space="0" w:color="auto"/>
                <w:left w:val="none" w:sz="0" w:space="0" w:color="auto"/>
                <w:bottom w:val="none" w:sz="0" w:space="0" w:color="auto"/>
                <w:right w:val="none" w:sz="0" w:space="0" w:color="auto"/>
              </w:divBdr>
            </w:div>
            <w:div w:id="1764496696">
              <w:marLeft w:val="0"/>
              <w:marRight w:val="0"/>
              <w:marTop w:val="0"/>
              <w:marBottom w:val="0"/>
              <w:divBdr>
                <w:top w:val="none" w:sz="0" w:space="0" w:color="auto"/>
                <w:left w:val="none" w:sz="0" w:space="0" w:color="auto"/>
                <w:bottom w:val="none" w:sz="0" w:space="0" w:color="auto"/>
                <w:right w:val="none" w:sz="0" w:space="0" w:color="auto"/>
              </w:divBdr>
            </w:div>
            <w:div w:id="581570617">
              <w:marLeft w:val="0"/>
              <w:marRight w:val="0"/>
              <w:marTop w:val="0"/>
              <w:marBottom w:val="0"/>
              <w:divBdr>
                <w:top w:val="none" w:sz="0" w:space="0" w:color="auto"/>
                <w:left w:val="none" w:sz="0" w:space="0" w:color="auto"/>
                <w:bottom w:val="none" w:sz="0" w:space="0" w:color="auto"/>
                <w:right w:val="none" w:sz="0" w:space="0" w:color="auto"/>
              </w:divBdr>
            </w:div>
            <w:div w:id="2011759346">
              <w:marLeft w:val="0"/>
              <w:marRight w:val="0"/>
              <w:marTop w:val="0"/>
              <w:marBottom w:val="0"/>
              <w:divBdr>
                <w:top w:val="none" w:sz="0" w:space="0" w:color="auto"/>
                <w:left w:val="none" w:sz="0" w:space="0" w:color="auto"/>
                <w:bottom w:val="none" w:sz="0" w:space="0" w:color="auto"/>
                <w:right w:val="none" w:sz="0" w:space="0" w:color="auto"/>
              </w:divBdr>
            </w:div>
            <w:div w:id="1992753381">
              <w:marLeft w:val="0"/>
              <w:marRight w:val="0"/>
              <w:marTop w:val="0"/>
              <w:marBottom w:val="0"/>
              <w:divBdr>
                <w:top w:val="none" w:sz="0" w:space="0" w:color="auto"/>
                <w:left w:val="none" w:sz="0" w:space="0" w:color="auto"/>
                <w:bottom w:val="none" w:sz="0" w:space="0" w:color="auto"/>
                <w:right w:val="none" w:sz="0" w:space="0" w:color="auto"/>
              </w:divBdr>
            </w:div>
            <w:div w:id="1246187097">
              <w:marLeft w:val="0"/>
              <w:marRight w:val="0"/>
              <w:marTop w:val="0"/>
              <w:marBottom w:val="0"/>
              <w:divBdr>
                <w:top w:val="none" w:sz="0" w:space="0" w:color="auto"/>
                <w:left w:val="none" w:sz="0" w:space="0" w:color="auto"/>
                <w:bottom w:val="none" w:sz="0" w:space="0" w:color="auto"/>
                <w:right w:val="none" w:sz="0" w:space="0" w:color="auto"/>
              </w:divBdr>
            </w:div>
            <w:div w:id="1419517723">
              <w:marLeft w:val="0"/>
              <w:marRight w:val="0"/>
              <w:marTop w:val="0"/>
              <w:marBottom w:val="0"/>
              <w:divBdr>
                <w:top w:val="none" w:sz="0" w:space="0" w:color="auto"/>
                <w:left w:val="none" w:sz="0" w:space="0" w:color="auto"/>
                <w:bottom w:val="none" w:sz="0" w:space="0" w:color="auto"/>
                <w:right w:val="none" w:sz="0" w:space="0" w:color="auto"/>
              </w:divBdr>
            </w:div>
            <w:div w:id="1683164628">
              <w:marLeft w:val="0"/>
              <w:marRight w:val="0"/>
              <w:marTop w:val="0"/>
              <w:marBottom w:val="0"/>
              <w:divBdr>
                <w:top w:val="none" w:sz="0" w:space="0" w:color="auto"/>
                <w:left w:val="none" w:sz="0" w:space="0" w:color="auto"/>
                <w:bottom w:val="none" w:sz="0" w:space="0" w:color="auto"/>
                <w:right w:val="none" w:sz="0" w:space="0" w:color="auto"/>
              </w:divBdr>
            </w:div>
            <w:div w:id="340402186">
              <w:marLeft w:val="0"/>
              <w:marRight w:val="0"/>
              <w:marTop w:val="0"/>
              <w:marBottom w:val="0"/>
              <w:divBdr>
                <w:top w:val="none" w:sz="0" w:space="0" w:color="auto"/>
                <w:left w:val="none" w:sz="0" w:space="0" w:color="auto"/>
                <w:bottom w:val="none" w:sz="0" w:space="0" w:color="auto"/>
                <w:right w:val="none" w:sz="0" w:space="0" w:color="auto"/>
              </w:divBdr>
            </w:div>
            <w:div w:id="975373334">
              <w:marLeft w:val="0"/>
              <w:marRight w:val="0"/>
              <w:marTop w:val="0"/>
              <w:marBottom w:val="0"/>
              <w:divBdr>
                <w:top w:val="none" w:sz="0" w:space="0" w:color="auto"/>
                <w:left w:val="none" w:sz="0" w:space="0" w:color="auto"/>
                <w:bottom w:val="none" w:sz="0" w:space="0" w:color="auto"/>
                <w:right w:val="none" w:sz="0" w:space="0" w:color="auto"/>
              </w:divBdr>
            </w:div>
            <w:div w:id="1066030231">
              <w:marLeft w:val="0"/>
              <w:marRight w:val="0"/>
              <w:marTop w:val="0"/>
              <w:marBottom w:val="0"/>
              <w:divBdr>
                <w:top w:val="none" w:sz="0" w:space="0" w:color="auto"/>
                <w:left w:val="none" w:sz="0" w:space="0" w:color="auto"/>
                <w:bottom w:val="none" w:sz="0" w:space="0" w:color="auto"/>
                <w:right w:val="none" w:sz="0" w:space="0" w:color="auto"/>
              </w:divBdr>
            </w:div>
            <w:div w:id="1331447385">
              <w:marLeft w:val="0"/>
              <w:marRight w:val="0"/>
              <w:marTop w:val="0"/>
              <w:marBottom w:val="0"/>
              <w:divBdr>
                <w:top w:val="none" w:sz="0" w:space="0" w:color="auto"/>
                <w:left w:val="none" w:sz="0" w:space="0" w:color="auto"/>
                <w:bottom w:val="none" w:sz="0" w:space="0" w:color="auto"/>
                <w:right w:val="none" w:sz="0" w:space="0" w:color="auto"/>
              </w:divBdr>
            </w:div>
            <w:div w:id="1659070950">
              <w:marLeft w:val="0"/>
              <w:marRight w:val="0"/>
              <w:marTop w:val="0"/>
              <w:marBottom w:val="0"/>
              <w:divBdr>
                <w:top w:val="none" w:sz="0" w:space="0" w:color="auto"/>
                <w:left w:val="none" w:sz="0" w:space="0" w:color="auto"/>
                <w:bottom w:val="none" w:sz="0" w:space="0" w:color="auto"/>
                <w:right w:val="none" w:sz="0" w:space="0" w:color="auto"/>
              </w:divBdr>
            </w:div>
            <w:div w:id="1314676076">
              <w:marLeft w:val="0"/>
              <w:marRight w:val="0"/>
              <w:marTop w:val="0"/>
              <w:marBottom w:val="0"/>
              <w:divBdr>
                <w:top w:val="none" w:sz="0" w:space="0" w:color="auto"/>
                <w:left w:val="none" w:sz="0" w:space="0" w:color="auto"/>
                <w:bottom w:val="none" w:sz="0" w:space="0" w:color="auto"/>
                <w:right w:val="none" w:sz="0" w:space="0" w:color="auto"/>
              </w:divBdr>
            </w:div>
            <w:div w:id="4797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0453">
      <w:bodyDiv w:val="1"/>
      <w:marLeft w:val="0"/>
      <w:marRight w:val="0"/>
      <w:marTop w:val="0"/>
      <w:marBottom w:val="0"/>
      <w:divBdr>
        <w:top w:val="none" w:sz="0" w:space="0" w:color="auto"/>
        <w:left w:val="none" w:sz="0" w:space="0" w:color="auto"/>
        <w:bottom w:val="none" w:sz="0" w:space="0" w:color="auto"/>
        <w:right w:val="none" w:sz="0" w:space="0" w:color="auto"/>
      </w:divBdr>
    </w:div>
    <w:div w:id="1241601300">
      <w:bodyDiv w:val="1"/>
      <w:marLeft w:val="0"/>
      <w:marRight w:val="0"/>
      <w:marTop w:val="0"/>
      <w:marBottom w:val="0"/>
      <w:divBdr>
        <w:top w:val="none" w:sz="0" w:space="0" w:color="auto"/>
        <w:left w:val="none" w:sz="0" w:space="0" w:color="auto"/>
        <w:bottom w:val="none" w:sz="0" w:space="0" w:color="auto"/>
        <w:right w:val="none" w:sz="0" w:space="0" w:color="auto"/>
      </w:divBdr>
    </w:div>
    <w:div w:id="1265848232">
      <w:bodyDiv w:val="1"/>
      <w:marLeft w:val="0"/>
      <w:marRight w:val="0"/>
      <w:marTop w:val="0"/>
      <w:marBottom w:val="0"/>
      <w:divBdr>
        <w:top w:val="none" w:sz="0" w:space="0" w:color="auto"/>
        <w:left w:val="none" w:sz="0" w:space="0" w:color="auto"/>
        <w:bottom w:val="none" w:sz="0" w:space="0" w:color="auto"/>
        <w:right w:val="none" w:sz="0" w:space="0" w:color="auto"/>
      </w:divBdr>
    </w:div>
    <w:div w:id="1419137690">
      <w:bodyDiv w:val="1"/>
      <w:marLeft w:val="0"/>
      <w:marRight w:val="0"/>
      <w:marTop w:val="0"/>
      <w:marBottom w:val="0"/>
      <w:divBdr>
        <w:top w:val="none" w:sz="0" w:space="0" w:color="auto"/>
        <w:left w:val="none" w:sz="0" w:space="0" w:color="auto"/>
        <w:bottom w:val="none" w:sz="0" w:space="0" w:color="auto"/>
        <w:right w:val="none" w:sz="0" w:space="0" w:color="auto"/>
      </w:divBdr>
    </w:div>
    <w:div w:id="1452164157">
      <w:bodyDiv w:val="1"/>
      <w:marLeft w:val="0"/>
      <w:marRight w:val="0"/>
      <w:marTop w:val="0"/>
      <w:marBottom w:val="0"/>
      <w:divBdr>
        <w:top w:val="none" w:sz="0" w:space="0" w:color="auto"/>
        <w:left w:val="none" w:sz="0" w:space="0" w:color="auto"/>
        <w:bottom w:val="none" w:sz="0" w:space="0" w:color="auto"/>
        <w:right w:val="none" w:sz="0" w:space="0" w:color="auto"/>
      </w:divBdr>
    </w:div>
    <w:div w:id="1519812047">
      <w:bodyDiv w:val="1"/>
      <w:marLeft w:val="0"/>
      <w:marRight w:val="0"/>
      <w:marTop w:val="0"/>
      <w:marBottom w:val="0"/>
      <w:divBdr>
        <w:top w:val="none" w:sz="0" w:space="0" w:color="auto"/>
        <w:left w:val="none" w:sz="0" w:space="0" w:color="auto"/>
        <w:bottom w:val="none" w:sz="0" w:space="0" w:color="auto"/>
        <w:right w:val="none" w:sz="0" w:space="0" w:color="auto"/>
      </w:divBdr>
    </w:div>
    <w:div w:id="1551961240">
      <w:bodyDiv w:val="1"/>
      <w:marLeft w:val="0"/>
      <w:marRight w:val="0"/>
      <w:marTop w:val="0"/>
      <w:marBottom w:val="0"/>
      <w:divBdr>
        <w:top w:val="none" w:sz="0" w:space="0" w:color="auto"/>
        <w:left w:val="none" w:sz="0" w:space="0" w:color="auto"/>
        <w:bottom w:val="none" w:sz="0" w:space="0" w:color="auto"/>
        <w:right w:val="none" w:sz="0" w:space="0" w:color="auto"/>
      </w:divBdr>
      <w:divsChild>
        <w:div w:id="1131745907">
          <w:marLeft w:val="-720"/>
          <w:marRight w:val="0"/>
          <w:marTop w:val="0"/>
          <w:marBottom w:val="0"/>
          <w:divBdr>
            <w:top w:val="none" w:sz="0" w:space="0" w:color="auto"/>
            <w:left w:val="none" w:sz="0" w:space="0" w:color="auto"/>
            <w:bottom w:val="none" w:sz="0" w:space="0" w:color="auto"/>
            <w:right w:val="none" w:sz="0" w:space="0" w:color="auto"/>
          </w:divBdr>
        </w:div>
      </w:divsChild>
    </w:div>
    <w:div w:id="1666518890">
      <w:bodyDiv w:val="1"/>
      <w:marLeft w:val="0"/>
      <w:marRight w:val="0"/>
      <w:marTop w:val="0"/>
      <w:marBottom w:val="0"/>
      <w:divBdr>
        <w:top w:val="none" w:sz="0" w:space="0" w:color="auto"/>
        <w:left w:val="none" w:sz="0" w:space="0" w:color="auto"/>
        <w:bottom w:val="none" w:sz="0" w:space="0" w:color="auto"/>
        <w:right w:val="none" w:sz="0" w:space="0" w:color="auto"/>
      </w:divBdr>
      <w:divsChild>
        <w:div w:id="1675916772">
          <w:marLeft w:val="0"/>
          <w:marRight w:val="0"/>
          <w:marTop w:val="0"/>
          <w:marBottom w:val="0"/>
          <w:divBdr>
            <w:top w:val="none" w:sz="0" w:space="0" w:color="auto"/>
            <w:left w:val="none" w:sz="0" w:space="0" w:color="auto"/>
            <w:bottom w:val="none" w:sz="0" w:space="0" w:color="auto"/>
            <w:right w:val="none" w:sz="0" w:space="0" w:color="auto"/>
          </w:divBdr>
          <w:divsChild>
            <w:div w:id="411202937">
              <w:marLeft w:val="0"/>
              <w:marRight w:val="0"/>
              <w:marTop w:val="0"/>
              <w:marBottom w:val="0"/>
              <w:divBdr>
                <w:top w:val="none" w:sz="0" w:space="0" w:color="auto"/>
                <w:left w:val="none" w:sz="0" w:space="0" w:color="auto"/>
                <w:bottom w:val="none" w:sz="0" w:space="0" w:color="auto"/>
                <w:right w:val="none" w:sz="0" w:space="0" w:color="auto"/>
              </w:divBdr>
            </w:div>
            <w:div w:id="1551109843">
              <w:marLeft w:val="0"/>
              <w:marRight w:val="0"/>
              <w:marTop w:val="0"/>
              <w:marBottom w:val="0"/>
              <w:divBdr>
                <w:top w:val="none" w:sz="0" w:space="0" w:color="auto"/>
                <w:left w:val="none" w:sz="0" w:space="0" w:color="auto"/>
                <w:bottom w:val="none" w:sz="0" w:space="0" w:color="auto"/>
                <w:right w:val="none" w:sz="0" w:space="0" w:color="auto"/>
              </w:divBdr>
            </w:div>
            <w:div w:id="1345209252">
              <w:marLeft w:val="0"/>
              <w:marRight w:val="0"/>
              <w:marTop w:val="0"/>
              <w:marBottom w:val="0"/>
              <w:divBdr>
                <w:top w:val="none" w:sz="0" w:space="0" w:color="auto"/>
                <w:left w:val="none" w:sz="0" w:space="0" w:color="auto"/>
                <w:bottom w:val="none" w:sz="0" w:space="0" w:color="auto"/>
                <w:right w:val="none" w:sz="0" w:space="0" w:color="auto"/>
              </w:divBdr>
            </w:div>
            <w:div w:id="308291677">
              <w:marLeft w:val="0"/>
              <w:marRight w:val="0"/>
              <w:marTop w:val="0"/>
              <w:marBottom w:val="0"/>
              <w:divBdr>
                <w:top w:val="none" w:sz="0" w:space="0" w:color="auto"/>
                <w:left w:val="none" w:sz="0" w:space="0" w:color="auto"/>
                <w:bottom w:val="none" w:sz="0" w:space="0" w:color="auto"/>
                <w:right w:val="none" w:sz="0" w:space="0" w:color="auto"/>
              </w:divBdr>
            </w:div>
            <w:div w:id="62333810">
              <w:marLeft w:val="0"/>
              <w:marRight w:val="0"/>
              <w:marTop w:val="0"/>
              <w:marBottom w:val="0"/>
              <w:divBdr>
                <w:top w:val="none" w:sz="0" w:space="0" w:color="auto"/>
                <w:left w:val="none" w:sz="0" w:space="0" w:color="auto"/>
                <w:bottom w:val="none" w:sz="0" w:space="0" w:color="auto"/>
                <w:right w:val="none" w:sz="0" w:space="0" w:color="auto"/>
              </w:divBdr>
            </w:div>
            <w:div w:id="1635863734">
              <w:marLeft w:val="0"/>
              <w:marRight w:val="0"/>
              <w:marTop w:val="0"/>
              <w:marBottom w:val="0"/>
              <w:divBdr>
                <w:top w:val="none" w:sz="0" w:space="0" w:color="auto"/>
                <w:left w:val="none" w:sz="0" w:space="0" w:color="auto"/>
                <w:bottom w:val="none" w:sz="0" w:space="0" w:color="auto"/>
                <w:right w:val="none" w:sz="0" w:space="0" w:color="auto"/>
              </w:divBdr>
            </w:div>
            <w:div w:id="2052412826">
              <w:marLeft w:val="0"/>
              <w:marRight w:val="0"/>
              <w:marTop w:val="0"/>
              <w:marBottom w:val="0"/>
              <w:divBdr>
                <w:top w:val="none" w:sz="0" w:space="0" w:color="auto"/>
                <w:left w:val="none" w:sz="0" w:space="0" w:color="auto"/>
                <w:bottom w:val="none" w:sz="0" w:space="0" w:color="auto"/>
                <w:right w:val="none" w:sz="0" w:space="0" w:color="auto"/>
              </w:divBdr>
            </w:div>
            <w:div w:id="490759935">
              <w:marLeft w:val="0"/>
              <w:marRight w:val="0"/>
              <w:marTop w:val="0"/>
              <w:marBottom w:val="0"/>
              <w:divBdr>
                <w:top w:val="none" w:sz="0" w:space="0" w:color="auto"/>
                <w:left w:val="none" w:sz="0" w:space="0" w:color="auto"/>
                <w:bottom w:val="none" w:sz="0" w:space="0" w:color="auto"/>
                <w:right w:val="none" w:sz="0" w:space="0" w:color="auto"/>
              </w:divBdr>
            </w:div>
            <w:div w:id="1988124733">
              <w:marLeft w:val="0"/>
              <w:marRight w:val="0"/>
              <w:marTop w:val="0"/>
              <w:marBottom w:val="0"/>
              <w:divBdr>
                <w:top w:val="none" w:sz="0" w:space="0" w:color="auto"/>
                <w:left w:val="none" w:sz="0" w:space="0" w:color="auto"/>
                <w:bottom w:val="none" w:sz="0" w:space="0" w:color="auto"/>
                <w:right w:val="none" w:sz="0" w:space="0" w:color="auto"/>
              </w:divBdr>
            </w:div>
            <w:div w:id="684332304">
              <w:marLeft w:val="0"/>
              <w:marRight w:val="0"/>
              <w:marTop w:val="0"/>
              <w:marBottom w:val="0"/>
              <w:divBdr>
                <w:top w:val="none" w:sz="0" w:space="0" w:color="auto"/>
                <w:left w:val="none" w:sz="0" w:space="0" w:color="auto"/>
                <w:bottom w:val="none" w:sz="0" w:space="0" w:color="auto"/>
                <w:right w:val="none" w:sz="0" w:space="0" w:color="auto"/>
              </w:divBdr>
            </w:div>
            <w:div w:id="545289513">
              <w:marLeft w:val="0"/>
              <w:marRight w:val="0"/>
              <w:marTop w:val="0"/>
              <w:marBottom w:val="0"/>
              <w:divBdr>
                <w:top w:val="none" w:sz="0" w:space="0" w:color="auto"/>
                <w:left w:val="none" w:sz="0" w:space="0" w:color="auto"/>
                <w:bottom w:val="none" w:sz="0" w:space="0" w:color="auto"/>
                <w:right w:val="none" w:sz="0" w:space="0" w:color="auto"/>
              </w:divBdr>
            </w:div>
            <w:div w:id="1548301551">
              <w:marLeft w:val="0"/>
              <w:marRight w:val="0"/>
              <w:marTop w:val="0"/>
              <w:marBottom w:val="0"/>
              <w:divBdr>
                <w:top w:val="none" w:sz="0" w:space="0" w:color="auto"/>
                <w:left w:val="none" w:sz="0" w:space="0" w:color="auto"/>
                <w:bottom w:val="none" w:sz="0" w:space="0" w:color="auto"/>
                <w:right w:val="none" w:sz="0" w:space="0" w:color="auto"/>
              </w:divBdr>
            </w:div>
            <w:div w:id="1089813799">
              <w:marLeft w:val="0"/>
              <w:marRight w:val="0"/>
              <w:marTop w:val="0"/>
              <w:marBottom w:val="0"/>
              <w:divBdr>
                <w:top w:val="none" w:sz="0" w:space="0" w:color="auto"/>
                <w:left w:val="none" w:sz="0" w:space="0" w:color="auto"/>
                <w:bottom w:val="none" w:sz="0" w:space="0" w:color="auto"/>
                <w:right w:val="none" w:sz="0" w:space="0" w:color="auto"/>
              </w:divBdr>
            </w:div>
            <w:div w:id="714702045">
              <w:marLeft w:val="0"/>
              <w:marRight w:val="0"/>
              <w:marTop w:val="0"/>
              <w:marBottom w:val="0"/>
              <w:divBdr>
                <w:top w:val="none" w:sz="0" w:space="0" w:color="auto"/>
                <w:left w:val="none" w:sz="0" w:space="0" w:color="auto"/>
                <w:bottom w:val="none" w:sz="0" w:space="0" w:color="auto"/>
                <w:right w:val="none" w:sz="0" w:space="0" w:color="auto"/>
              </w:divBdr>
            </w:div>
            <w:div w:id="1703245670">
              <w:marLeft w:val="0"/>
              <w:marRight w:val="0"/>
              <w:marTop w:val="0"/>
              <w:marBottom w:val="0"/>
              <w:divBdr>
                <w:top w:val="none" w:sz="0" w:space="0" w:color="auto"/>
                <w:left w:val="none" w:sz="0" w:space="0" w:color="auto"/>
                <w:bottom w:val="none" w:sz="0" w:space="0" w:color="auto"/>
                <w:right w:val="none" w:sz="0" w:space="0" w:color="auto"/>
              </w:divBdr>
            </w:div>
            <w:div w:id="532890197">
              <w:marLeft w:val="0"/>
              <w:marRight w:val="0"/>
              <w:marTop w:val="0"/>
              <w:marBottom w:val="0"/>
              <w:divBdr>
                <w:top w:val="none" w:sz="0" w:space="0" w:color="auto"/>
                <w:left w:val="none" w:sz="0" w:space="0" w:color="auto"/>
                <w:bottom w:val="none" w:sz="0" w:space="0" w:color="auto"/>
                <w:right w:val="none" w:sz="0" w:space="0" w:color="auto"/>
              </w:divBdr>
            </w:div>
            <w:div w:id="1256595495">
              <w:marLeft w:val="0"/>
              <w:marRight w:val="0"/>
              <w:marTop w:val="0"/>
              <w:marBottom w:val="0"/>
              <w:divBdr>
                <w:top w:val="none" w:sz="0" w:space="0" w:color="auto"/>
                <w:left w:val="none" w:sz="0" w:space="0" w:color="auto"/>
                <w:bottom w:val="none" w:sz="0" w:space="0" w:color="auto"/>
                <w:right w:val="none" w:sz="0" w:space="0" w:color="auto"/>
              </w:divBdr>
            </w:div>
            <w:div w:id="367609637">
              <w:marLeft w:val="0"/>
              <w:marRight w:val="0"/>
              <w:marTop w:val="0"/>
              <w:marBottom w:val="0"/>
              <w:divBdr>
                <w:top w:val="none" w:sz="0" w:space="0" w:color="auto"/>
                <w:left w:val="none" w:sz="0" w:space="0" w:color="auto"/>
                <w:bottom w:val="none" w:sz="0" w:space="0" w:color="auto"/>
                <w:right w:val="none" w:sz="0" w:space="0" w:color="auto"/>
              </w:divBdr>
            </w:div>
            <w:div w:id="2108116172">
              <w:marLeft w:val="0"/>
              <w:marRight w:val="0"/>
              <w:marTop w:val="0"/>
              <w:marBottom w:val="0"/>
              <w:divBdr>
                <w:top w:val="none" w:sz="0" w:space="0" w:color="auto"/>
                <w:left w:val="none" w:sz="0" w:space="0" w:color="auto"/>
                <w:bottom w:val="none" w:sz="0" w:space="0" w:color="auto"/>
                <w:right w:val="none" w:sz="0" w:space="0" w:color="auto"/>
              </w:divBdr>
            </w:div>
            <w:div w:id="1061059897">
              <w:marLeft w:val="0"/>
              <w:marRight w:val="0"/>
              <w:marTop w:val="0"/>
              <w:marBottom w:val="0"/>
              <w:divBdr>
                <w:top w:val="none" w:sz="0" w:space="0" w:color="auto"/>
                <w:left w:val="none" w:sz="0" w:space="0" w:color="auto"/>
                <w:bottom w:val="none" w:sz="0" w:space="0" w:color="auto"/>
                <w:right w:val="none" w:sz="0" w:space="0" w:color="auto"/>
              </w:divBdr>
            </w:div>
            <w:div w:id="438257137">
              <w:marLeft w:val="0"/>
              <w:marRight w:val="0"/>
              <w:marTop w:val="0"/>
              <w:marBottom w:val="0"/>
              <w:divBdr>
                <w:top w:val="none" w:sz="0" w:space="0" w:color="auto"/>
                <w:left w:val="none" w:sz="0" w:space="0" w:color="auto"/>
                <w:bottom w:val="none" w:sz="0" w:space="0" w:color="auto"/>
                <w:right w:val="none" w:sz="0" w:space="0" w:color="auto"/>
              </w:divBdr>
            </w:div>
            <w:div w:id="1434085604">
              <w:marLeft w:val="0"/>
              <w:marRight w:val="0"/>
              <w:marTop w:val="0"/>
              <w:marBottom w:val="0"/>
              <w:divBdr>
                <w:top w:val="none" w:sz="0" w:space="0" w:color="auto"/>
                <w:left w:val="none" w:sz="0" w:space="0" w:color="auto"/>
                <w:bottom w:val="none" w:sz="0" w:space="0" w:color="auto"/>
                <w:right w:val="none" w:sz="0" w:space="0" w:color="auto"/>
              </w:divBdr>
            </w:div>
            <w:div w:id="599028671">
              <w:marLeft w:val="0"/>
              <w:marRight w:val="0"/>
              <w:marTop w:val="0"/>
              <w:marBottom w:val="0"/>
              <w:divBdr>
                <w:top w:val="none" w:sz="0" w:space="0" w:color="auto"/>
                <w:left w:val="none" w:sz="0" w:space="0" w:color="auto"/>
                <w:bottom w:val="none" w:sz="0" w:space="0" w:color="auto"/>
                <w:right w:val="none" w:sz="0" w:space="0" w:color="auto"/>
              </w:divBdr>
            </w:div>
            <w:div w:id="49036153">
              <w:marLeft w:val="0"/>
              <w:marRight w:val="0"/>
              <w:marTop w:val="0"/>
              <w:marBottom w:val="0"/>
              <w:divBdr>
                <w:top w:val="none" w:sz="0" w:space="0" w:color="auto"/>
                <w:left w:val="none" w:sz="0" w:space="0" w:color="auto"/>
                <w:bottom w:val="none" w:sz="0" w:space="0" w:color="auto"/>
                <w:right w:val="none" w:sz="0" w:space="0" w:color="auto"/>
              </w:divBdr>
            </w:div>
            <w:div w:id="396828626">
              <w:marLeft w:val="0"/>
              <w:marRight w:val="0"/>
              <w:marTop w:val="0"/>
              <w:marBottom w:val="0"/>
              <w:divBdr>
                <w:top w:val="none" w:sz="0" w:space="0" w:color="auto"/>
                <w:left w:val="none" w:sz="0" w:space="0" w:color="auto"/>
                <w:bottom w:val="none" w:sz="0" w:space="0" w:color="auto"/>
                <w:right w:val="none" w:sz="0" w:space="0" w:color="auto"/>
              </w:divBdr>
            </w:div>
            <w:div w:id="1390615878">
              <w:marLeft w:val="0"/>
              <w:marRight w:val="0"/>
              <w:marTop w:val="0"/>
              <w:marBottom w:val="0"/>
              <w:divBdr>
                <w:top w:val="none" w:sz="0" w:space="0" w:color="auto"/>
                <w:left w:val="none" w:sz="0" w:space="0" w:color="auto"/>
                <w:bottom w:val="none" w:sz="0" w:space="0" w:color="auto"/>
                <w:right w:val="none" w:sz="0" w:space="0" w:color="auto"/>
              </w:divBdr>
            </w:div>
            <w:div w:id="281159140">
              <w:marLeft w:val="0"/>
              <w:marRight w:val="0"/>
              <w:marTop w:val="0"/>
              <w:marBottom w:val="0"/>
              <w:divBdr>
                <w:top w:val="none" w:sz="0" w:space="0" w:color="auto"/>
                <w:left w:val="none" w:sz="0" w:space="0" w:color="auto"/>
                <w:bottom w:val="none" w:sz="0" w:space="0" w:color="auto"/>
                <w:right w:val="none" w:sz="0" w:space="0" w:color="auto"/>
              </w:divBdr>
            </w:div>
            <w:div w:id="941837682">
              <w:marLeft w:val="0"/>
              <w:marRight w:val="0"/>
              <w:marTop w:val="0"/>
              <w:marBottom w:val="0"/>
              <w:divBdr>
                <w:top w:val="none" w:sz="0" w:space="0" w:color="auto"/>
                <w:left w:val="none" w:sz="0" w:space="0" w:color="auto"/>
                <w:bottom w:val="none" w:sz="0" w:space="0" w:color="auto"/>
                <w:right w:val="none" w:sz="0" w:space="0" w:color="auto"/>
              </w:divBdr>
            </w:div>
            <w:div w:id="1079863733">
              <w:marLeft w:val="0"/>
              <w:marRight w:val="0"/>
              <w:marTop w:val="0"/>
              <w:marBottom w:val="0"/>
              <w:divBdr>
                <w:top w:val="none" w:sz="0" w:space="0" w:color="auto"/>
                <w:left w:val="none" w:sz="0" w:space="0" w:color="auto"/>
                <w:bottom w:val="none" w:sz="0" w:space="0" w:color="auto"/>
                <w:right w:val="none" w:sz="0" w:space="0" w:color="auto"/>
              </w:divBdr>
            </w:div>
            <w:div w:id="1729183026">
              <w:marLeft w:val="0"/>
              <w:marRight w:val="0"/>
              <w:marTop w:val="0"/>
              <w:marBottom w:val="0"/>
              <w:divBdr>
                <w:top w:val="none" w:sz="0" w:space="0" w:color="auto"/>
                <w:left w:val="none" w:sz="0" w:space="0" w:color="auto"/>
                <w:bottom w:val="none" w:sz="0" w:space="0" w:color="auto"/>
                <w:right w:val="none" w:sz="0" w:space="0" w:color="auto"/>
              </w:divBdr>
            </w:div>
            <w:div w:id="824124092">
              <w:marLeft w:val="0"/>
              <w:marRight w:val="0"/>
              <w:marTop w:val="0"/>
              <w:marBottom w:val="0"/>
              <w:divBdr>
                <w:top w:val="none" w:sz="0" w:space="0" w:color="auto"/>
                <w:left w:val="none" w:sz="0" w:space="0" w:color="auto"/>
                <w:bottom w:val="none" w:sz="0" w:space="0" w:color="auto"/>
                <w:right w:val="none" w:sz="0" w:space="0" w:color="auto"/>
              </w:divBdr>
            </w:div>
            <w:div w:id="465927734">
              <w:marLeft w:val="0"/>
              <w:marRight w:val="0"/>
              <w:marTop w:val="0"/>
              <w:marBottom w:val="0"/>
              <w:divBdr>
                <w:top w:val="none" w:sz="0" w:space="0" w:color="auto"/>
                <w:left w:val="none" w:sz="0" w:space="0" w:color="auto"/>
                <w:bottom w:val="none" w:sz="0" w:space="0" w:color="auto"/>
                <w:right w:val="none" w:sz="0" w:space="0" w:color="auto"/>
              </w:divBdr>
            </w:div>
            <w:div w:id="313028315">
              <w:marLeft w:val="0"/>
              <w:marRight w:val="0"/>
              <w:marTop w:val="0"/>
              <w:marBottom w:val="0"/>
              <w:divBdr>
                <w:top w:val="none" w:sz="0" w:space="0" w:color="auto"/>
                <w:left w:val="none" w:sz="0" w:space="0" w:color="auto"/>
                <w:bottom w:val="none" w:sz="0" w:space="0" w:color="auto"/>
                <w:right w:val="none" w:sz="0" w:space="0" w:color="auto"/>
              </w:divBdr>
            </w:div>
            <w:div w:id="1668361467">
              <w:marLeft w:val="0"/>
              <w:marRight w:val="0"/>
              <w:marTop w:val="0"/>
              <w:marBottom w:val="0"/>
              <w:divBdr>
                <w:top w:val="none" w:sz="0" w:space="0" w:color="auto"/>
                <w:left w:val="none" w:sz="0" w:space="0" w:color="auto"/>
                <w:bottom w:val="none" w:sz="0" w:space="0" w:color="auto"/>
                <w:right w:val="none" w:sz="0" w:space="0" w:color="auto"/>
              </w:divBdr>
            </w:div>
            <w:div w:id="796991115">
              <w:marLeft w:val="0"/>
              <w:marRight w:val="0"/>
              <w:marTop w:val="0"/>
              <w:marBottom w:val="0"/>
              <w:divBdr>
                <w:top w:val="none" w:sz="0" w:space="0" w:color="auto"/>
                <w:left w:val="none" w:sz="0" w:space="0" w:color="auto"/>
                <w:bottom w:val="none" w:sz="0" w:space="0" w:color="auto"/>
                <w:right w:val="none" w:sz="0" w:space="0" w:color="auto"/>
              </w:divBdr>
            </w:div>
            <w:div w:id="15479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33126">
      <w:bodyDiv w:val="1"/>
      <w:marLeft w:val="0"/>
      <w:marRight w:val="0"/>
      <w:marTop w:val="0"/>
      <w:marBottom w:val="0"/>
      <w:divBdr>
        <w:top w:val="none" w:sz="0" w:space="0" w:color="auto"/>
        <w:left w:val="none" w:sz="0" w:space="0" w:color="auto"/>
        <w:bottom w:val="none" w:sz="0" w:space="0" w:color="auto"/>
        <w:right w:val="none" w:sz="0" w:space="0" w:color="auto"/>
      </w:divBdr>
    </w:div>
    <w:div w:id="1802190238">
      <w:bodyDiv w:val="1"/>
      <w:marLeft w:val="0"/>
      <w:marRight w:val="0"/>
      <w:marTop w:val="0"/>
      <w:marBottom w:val="0"/>
      <w:divBdr>
        <w:top w:val="none" w:sz="0" w:space="0" w:color="auto"/>
        <w:left w:val="none" w:sz="0" w:space="0" w:color="auto"/>
        <w:bottom w:val="none" w:sz="0" w:space="0" w:color="auto"/>
        <w:right w:val="none" w:sz="0" w:space="0" w:color="auto"/>
      </w:divBdr>
    </w:div>
    <w:div w:id="1878469914">
      <w:bodyDiv w:val="1"/>
      <w:marLeft w:val="0"/>
      <w:marRight w:val="0"/>
      <w:marTop w:val="0"/>
      <w:marBottom w:val="0"/>
      <w:divBdr>
        <w:top w:val="none" w:sz="0" w:space="0" w:color="auto"/>
        <w:left w:val="none" w:sz="0" w:space="0" w:color="auto"/>
        <w:bottom w:val="none" w:sz="0" w:space="0" w:color="auto"/>
        <w:right w:val="none" w:sz="0" w:space="0" w:color="auto"/>
      </w:divBdr>
      <w:divsChild>
        <w:div w:id="120811094">
          <w:marLeft w:val="0"/>
          <w:marRight w:val="0"/>
          <w:marTop w:val="0"/>
          <w:marBottom w:val="0"/>
          <w:divBdr>
            <w:top w:val="none" w:sz="0" w:space="0" w:color="auto"/>
            <w:left w:val="none" w:sz="0" w:space="0" w:color="auto"/>
            <w:bottom w:val="none" w:sz="0" w:space="0" w:color="auto"/>
            <w:right w:val="none" w:sz="0" w:space="0" w:color="auto"/>
          </w:divBdr>
          <w:divsChild>
            <w:div w:id="442269395">
              <w:marLeft w:val="0"/>
              <w:marRight w:val="0"/>
              <w:marTop w:val="0"/>
              <w:marBottom w:val="0"/>
              <w:divBdr>
                <w:top w:val="none" w:sz="0" w:space="0" w:color="auto"/>
                <w:left w:val="none" w:sz="0" w:space="0" w:color="auto"/>
                <w:bottom w:val="none" w:sz="0" w:space="0" w:color="auto"/>
                <w:right w:val="none" w:sz="0" w:space="0" w:color="auto"/>
              </w:divBdr>
            </w:div>
            <w:div w:id="288706089">
              <w:marLeft w:val="0"/>
              <w:marRight w:val="0"/>
              <w:marTop w:val="0"/>
              <w:marBottom w:val="0"/>
              <w:divBdr>
                <w:top w:val="none" w:sz="0" w:space="0" w:color="auto"/>
                <w:left w:val="none" w:sz="0" w:space="0" w:color="auto"/>
                <w:bottom w:val="none" w:sz="0" w:space="0" w:color="auto"/>
                <w:right w:val="none" w:sz="0" w:space="0" w:color="auto"/>
              </w:divBdr>
            </w:div>
            <w:div w:id="602765433">
              <w:marLeft w:val="0"/>
              <w:marRight w:val="0"/>
              <w:marTop w:val="0"/>
              <w:marBottom w:val="0"/>
              <w:divBdr>
                <w:top w:val="none" w:sz="0" w:space="0" w:color="auto"/>
                <w:left w:val="none" w:sz="0" w:space="0" w:color="auto"/>
                <w:bottom w:val="none" w:sz="0" w:space="0" w:color="auto"/>
                <w:right w:val="none" w:sz="0" w:space="0" w:color="auto"/>
              </w:divBdr>
            </w:div>
            <w:div w:id="1655452232">
              <w:marLeft w:val="0"/>
              <w:marRight w:val="0"/>
              <w:marTop w:val="0"/>
              <w:marBottom w:val="0"/>
              <w:divBdr>
                <w:top w:val="none" w:sz="0" w:space="0" w:color="auto"/>
                <w:left w:val="none" w:sz="0" w:space="0" w:color="auto"/>
                <w:bottom w:val="none" w:sz="0" w:space="0" w:color="auto"/>
                <w:right w:val="none" w:sz="0" w:space="0" w:color="auto"/>
              </w:divBdr>
            </w:div>
            <w:div w:id="250740860">
              <w:marLeft w:val="0"/>
              <w:marRight w:val="0"/>
              <w:marTop w:val="0"/>
              <w:marBottom w:val="0"/>
              <w:divBdr>
                <w:top w:val="none" w:sz="0" w:space="0" w:color="auto"/>
                <w:left w:val="none" w:sz="0" w:space="0" w:color="auto"/>
                <w:bottom w:val="none" w:sz="0" w:space="0" w:color="auto"/>
                <w:right w:val="none" w:sz="0" w:space="0" w:color="auto"/>
              </w:divBdr>
            </w:div>
            <w:div w:id="717632715">
              <w:marLeft w:val="0"/>
              <w:marRight w:val="0"/>
              <w:marTop w:val="0"/>
              <w:marBottom w:val="0"/>
              <w:divBdr>
                <w:top w:val="none" w:sz="0" w:space="0" w:color="auto"/>
                <w:left w:val="none" w:sz="0" w:space="0" w:color="auto"/>
                <w:bottom w:val="none" w:sz="0" w:space="0" w:color="auto"/>
                <w:right w:val="none" w:sz="0" w:space="0" w:color="auto"/>
              </w:divBdr>
            </w:div>
            <w:div w:id="1822774903">
              <w:marLeft w:val="0"/>
              <w:marRight w:val="0"/>
              <w:marTop w:val="0"/>
              <w:marBottom w:val="0"/>
              <w:divBdr>
                <w:top w:val="none" w:sz="0" w:space="0" w:color="auto"/>
                <w:left w:val="none" w:sz="0" w:space="0" w:color="auto"/>
                <w:bottom w:val="none" w:sz="0" w:space="0" w:color="auto"/>
                <w:right w:val="none" w:sz="0" w:space="0" w:color="auto"/>
              </w:divBdr>
            </w:div>
            <w:div w:id="795098994">
              <w:marLeft w:val="0"/>
              <w:marRight w:val="0"/>
              <w:marTop w:val="0"/>
              <w:marBottom w:val="0"/>
              <w:divBdr>
                <w:top w:val="none" w:sz="0" w:space="0" w:color="auto"/>
                <w:left w:val="none" w:sz="0" w:space="0" w:color="auto"/>
                <w:bottom w:val="none" w:sz="0" w:space="0" w:color="auto"/>
                <w:right w:val="none" w:sz="0" w:space="0" w:color="auto"/>
              </w:divBdr>
            </w:div>
            <w:div w:id="315260076">
              <w:marLeft w:val="0"/>
              <w:marRight w:val="0"/>
              <w:marTop w:val="0"/>
              <w:marBottom w:val="0"/>
              <w:divBdr>
                <w:top w:val="none" w:sz="0" w:space="0" w:color="auto"/>
                <w:left w:val="none" w:sz="0" w:space="0" w:color="auto"/>
                <w:bottom w:val="none" w:sz="0" w:space="0" w:color="auto"/>
                <w:right w:val="none" w:sz="0" w:space="0" w:color="auto"/>
              </w:divBdr>
            </w:div>
            <w:div w:id="101730863">
              <w:marLeft w:val="0"/>
              <w:marRight w:val="0"/>
              <w:marTop w:val="0"/>
              <w:marBottom w:val="0"/>
              <w:divBdr>
                <w:top w:val="none" w:sz="0" w:space="0" w:color="auto"/>
                <w:left w:val="none" w:sz="0" w:space="0" w:color="auto"/>
                <w:bottom w:val="none" w:sz="0" w:space="0" w:color="auto"/>
                <w:right w:val="none" w:sz="0" w:space="0" w:color="auto"/>
              </w:divBdr>
            </w:div>
            <w:div w:id="45840265">
              <w:marLeft w:val="0"/>
              <w:marRight w:val="0"/>
              <w:marTop w:val="0"/>
              <w:marBottom w:val="0"/>
              <w:divBdr>
                <w:top w:val="none" w:sz="0" w:space="0" w:color="auto"/>
                <w:left w:val="none" w:sz="0" w:space="0" w:color="auto"/>
                <w:bottom w:val="none" w:sz="0" w:space="0" w:color="auto"/>
                <w:right w:val="none" w:sz="0" w:space="0" w:color="auto"/>
              </w:divBdr>
            </w:div>
            <w:div w:id="1608004860">
              <w:marLeft w:val="0"/>
              <w:marRight w:val="0"/>
              <w:marTop w:val="0"/>
              <w:marBottom w:val="0"/>
              <w:divBdr>
                <w:top w:val="none" w:sz="0" w:space="0" w:color="auto"/>
                <w:left w:val="none" w:sz="0" w:space="0" w:color="auto"/>
                <w:bottom w:val="none" w:sz="0" w:space="0" w:color="auto"/>
                <w:right w:val="none" w:sz="0" w:space="0" w:color="auto"/>
              </w:divBdr>
            </w:div>
            <w:div w:id="1099329333">
              <w:marLeft w:val="0"/>
              <w:marRight w:val="0"/>
              <w:marTop w:val="0"/>
              <w:marBottom w:val="0"/>
              <w:divBdr>
                <w:top w:val="none" w:sz="0" w:space="0" w:color="auto"/>
                <w:left w:val="none" w:sz="0" w:space="0" w:color="auto"/>
                <w:bottom w:val="none" w:sz="0" w:space="0" w:color="auto"/>
                <w:right w:val="none" w:sz="0" w:space="0" w:color="auto"/>
              </w:divBdr>
            </w:div>
            <w:div w:id="2136486542">
              <w:marLeft w:val="0"/>
              <w:marRight w:val="0"/>
              <w:marTop w:val="0"/>
              <w:marBottom w:val="0"/>
              <w:divBdr>
                <w:top w:val="none" w:sz="0" w:space="0" w:color="auto"/>
                <w:left w:val="none" w:sz="0" w:space="0" w:color="auto"/>
                <w:bottom w:val="none" w:sz="0" w:space="0" w:color="auto"/>
                <w:right w:val="none" w:sz="0" w:space="0" w:color="auto"/>
              </w:divBdr>
            </w:div>
            <w:div w:id="77407464">
              <w:marLeft w:val="0"/>
              <w:marRight w:val="0"/>
              <w:marTop w:val="0"/>
              <w:marBottom w:val="0"/>
              <w:divBdr>
                <w:top w:val="none" w:sz="0" w:space="0" w:color="auto"/>
                <w:left w:val="none" w:sz="0" w:space="0" w:color="auto"/>
                <w:bottom w:val="none" w:sz="0" w:space="0" w:color="auto"/>
                <w:right w:val="none" w:sz="0" w:space="0" w:color="auto"/>
              </w:divBdr>
            </w:div>
            <w:div w:id="1703550449">
              <w:marLeft w:val="0"/>
              <w:marRight w:val="0"/>
              <w:marTop w:val="0"/>
              <w:marBottom w:val="0"/>
              <w:divBdr>
                <w:top w:val="none" w:sz="0" w:space="0" w:color="auto"/>
                <w:left w:val="none" w:sz="0" w:space="0" w:color="auto"/>
                <w:bottom w:val="none" w:sz="0" w:space="0" w:color="auto"/>
                <w:right w:val="none" w:sz="0" w:space="0" w:color="auto"/>
              </w:divBdr>
            </w:div>
            <w:div w:id="935558079">
              <w:marLeft w:val="0"/>
              <w:marRight w:val="0"/>
              <w:marTop w:val="0"/>
              <w:marBottom w:val="0"/>
              <w:divBdr>
                <w:top w:val="none" w:sz="0" w:space="0" w:color="auto"/>
                <w:left w:val="none" w:sz="0" w:space="0" w:color="auto"/>
                <w:bottom w:val="none" w:sz="0" w:space="0" w:color="auto"/>
                <w:right w:val="none" w:sz="0" w:space="0" w:color="auto"/>
              </w:divBdr>
            </w:div>
            <w:div w:id="2011516149">
              <w:marLeft w:val="0"/>
              <w:marRight w:val="0"/>
              <w:marTop w:val="0"/>
              <w:marBottom w:val="0"/>
              <w:divBdr>
                <w:top w:val="none" w:sz="0" w:space="0" w:color="auto"/>
                <w:left w:val="none" w:sz="0" w:space="0" w:color="auto"/>
                <w:bottom w:val="none" w:sz="0" w:space="0" w:color="auto"/>
                <w:right w:val="none" w:sz="0" w:space="0" w:color="auto"/>
              </w:divBdr>
            </w:div>
            <w:div w:id="1690443798">
              <w:marLeft w:val="0"/>
              <w:marRight w:val="0"/>
              <w:marTop w:val="0"/>
              <w:marBottom w:val="0"/>
              <w:divBdr>
                <w:top w:val="none" w:sz="0" w:space="0" w:color="auto"/>
                <w:left w:val="none" w:sz="0" w:space="0" w:color="auto"/>
                <w:bottom w:val="none" w:sz="0" w:space="0" w:color="auto"/>
                <w:right w:val="none" w:sz="0" w:space="0" w:color="auto"/>
              </w:divBdr>
            </w:div>
            <w:div w:id="26031859">
              <w:marLeft w:val="0"/>
              <w:marRight w:val="0"/>
              <w:marTop w:val="0"/>
              <w:marBottom w:val="0"/>
              <w:divBdr>
                <w:top w:val="none" w:sz="0" w:space="0" w:color="auto"/>
                <w:left w:val="none" w:sz="0" w:space="0" w:color="auto"/>
                <w:bottom w:val="none" w:sz="0" w:space="0" w:color="auto"/>
                <w:right w:val="none" w:sz="0" w:space="0" w:color="auto"/>
              </w:divBdr>
            </w:div>
            <w:div w:id="288433735">
              <w:marLeft w:val="0"/>
              <w:marRight w:val="0"/>
              <w:marTop w:val="0"/>
              <w:marBottom w:val="0"/>
              <w:divBdr>
                <w:top w:val="none" w:sz="0" w:space="0" w:color="auto"/>
                <w:left w:val="none" w:sz="0" w:space="0" w:color="auto"/>
                <w:bottom w:val="none" w:sz="0" w:space="0" w:color="auto"/>
                <w:right w:val="none" w:sz="0" w:space="0" w:color="auto"/>
              </w:divBdr>
            </w:div>
            <w:div w:id="1986348631">
              <w:marLeft w:val="0"/>
              <w:marRight w:val="0"/>
              <w:marTop w:val="0"/>
              <w:marBottom w:val="0"/>
              <w:divBdr>
                <w:top w:val="none" w:sz="0" w:space="0" w:color="auto"/>
                <w:left w:val="none" w:sz="0" w:space="0" w:color="auto"/>
                <w:bottom w:val="none" w:sz="0" w:space="0" w:color="auto"/>
                <w:right w:val="none" w:sz="0" w:space="0" w:color="auto"/>
              </w:divBdr>
            </w:div>
            <w:div w:id="548803692">
              <w:marLeft w:val="0"/>
              <w:marRight w:val="0"/>
              <w:marTop w:val="0"/>
              <w:marBottom w:val="0"/>
              <w:divBdr>
                <w:top w:val="none" w:sz="0" w:space="0" w:color="auto"/>
                <w:left w:val="none" w:sz="0" w:space="0" w:color="auto"/>
                <w:bottom w:val="none" w:sz="0" w:space="0" w:color="auto"/>
                <w:right w:val="none" w:sz="0" w:space="0" w:color="auto"/>
              </w:divBdr>
            </w:div>
            <w:div w:id="2139641823">
              <w:marLeft w:val="0"/>
              <w:marRight w:val="0"/>
              <w:marTop w:val="0"/>
              <w:marBottom w:val="0"/>
              <w:divBdr>
                <w:top w:val="none" w:sz="0" w:space="0" w:color="auto"/>
                <w:left w:val="none" w:sz="0" w:space="0" w:color="auto"/>
                <w:bottom w:val="none" w:sz="0" w:space="0" w:color="auto"/>
                <w:right w:val="none" w:sz="0" w:space="0" w:color="auto"/>
              </w:divBdr>
            </w:div>
            <w:div w:id="496187327">
              <w:marLeft w:val="0"/>
              <w:marRight w:val="0"/>
              <w:marTop w:val="0"/>
              <w:marBottom w:val="0"/>
              <w:divBdr>
                <w:top w:val="none" w:sz="0" w:space="0" w:color="auto"/>
                <w:left w:val="none" w:sz="0" w:space="0" w:color="auto"/>
                <w:bottom w:val="none" w:sz="0" w:space="0" w:color="auto"/>
                <w:right w:val="none" w:sz="0" w:space="0" w:color="auto"/>
              </w:divBdr>
            </w:div>
            <w:div w:id="815150450">
              <w:marLeft w:val="0"/>
              <w:marRight w:val="0"/>
              <w:marTop w:val="0"/>
              <w:marBottom w:val="0"/>
              <w:divBdr>
                <w:top w:val="none" w:sz="0" w:space="0" w:color="auto"/>
                <w:left w:val="none" w:sz="0" w:space="0" w:color="auto"/>
                <w:bottom w:val="none" w:sz="0" w:space="0" w:color="auto"/>
                <w:right w:val="none" w:sz="0" w:space="0" w:color="auto"/>
              </w:divBdr>
            </w:div>
            <w:div w:id="9576365">
              <w:marLeft w:val="0"/>
              <w:marRight w:val="0"/>
              <w:marTop w:val="0"/>
              <w:marBottom w:val="0"/>
              <w:divBdr>
                <w:top w:val="none" w:sz="0" w:space="0" w:color="auto"/>
                <w:left w:val="none" w:sz="0" w:space="0" w:color="auto"/>
                <w:bottom w:val="none" w:sz="0" w:space="0" w:color="auto"/>
                <w:right w:val="none" w:sz="0" w:space="0" w:color="auto"/>
              </w:divBdr>
            </w:div>
            <w:div w:id="991373266">
              <w:marLeft w:val="0"/>
              <w:marRight w:val="0"/>
              <w:marTop w:val="0"/>
              <w:marBottom w:val="0"/>
              <w:divBdr>
                <w:top w:val="none" w:sz="0" w:space="0" w:color="auto"/>
                <w:left w:val="none" w:sz="0" w:space="0" w:color="auto"/>
                <w:bottom w:val="none" w:sz="0" w:space="0" w:color="auto"/>
                <w:right w:val="none" w:sz="0" w:space="0" w:color="auto"/>
              </w:divBdr>
            </w:div>
            <w:div w:id="761150990">
              <w:marLeft w:val="0"/>
              <w:marRight w:val="0"/>
              <w:marTop w:val="0"/>
              <w:marBottom w:val="0"/>
              <w:divBdr>
                <w:top w:val="none" w:sz="0" w:space="0" w:color="auto"/>
                <w:left w:val="none" w:sz="0" w:space="0" w:color="auto"/>
                <w:bottom w:val="none" w:sz="0" w:space="0" w:color="auto"/>
                <w:right w:val="none" w:sz="0" w:space="0" w:color="auto"/>
              </w:divBdr>
            </w:div>
            <w:div w:id="881744594">
              <w:marLeft w:val="0"/>
              <w:marRight w:val="0"/>
              <w:marTop w:val="0"/>
              <w:marBottom w:val="0"/>
              <w:divBdr>
                <w:top w:val="none" w:sz="0" w:space="0" w:color="auto"/>
                <w:left w:val="none" w:sz="0" w:space="0" w:color="auto"/>
                <w:bottom w:val="none" w:sz="0" w:space="0" w:color="auto"/>
                <w:right w:val="none" w:sz="0" w:space="0" w:color="auto"/>
              </w:divBdr>
            </w:div>
            <w:div w:id="1180704679">
              <w:marLeft w:val="0"/>
              <w:marRight w:val="0"/>
              <w:marTop w:val="0"/>
              <w:marBottom w:val="0"/>
              <w:divBdr>
                <w:top w:val="none" w:sz="0" w:space="0" w:color="auto"/>
                <w:left w:val="none" w:sz="0" w:space="0" w:color="auto"/>
                <w:bottom w:val="none" w:sz="0" w:space="0" w:color="auto"/>
                <w:right w:val="none" w:sz="0" w:space="0" w:color="auto"/>
              </w:divBdr>
            </w:div>
            <w:div w:id="1382024114">
              <w:marLeft w:val="0"/>
              <w:marRight w:val="0"/>
              <w:marTop w:val="0"/>
              <w:marBottom w:val="0"/>
              <w:divBdr>
                <w:top w:val="none" w:sz="0" w:space="0" w:color="auto"/>
                <w:left w:val="none" w:sz="0" w:space="0" w:color="auto"/>
                <w:bottom w:val="none" w:sz="0" w:space="0" w:color="auto"/>
                <w:right w:val="none" w:sz="0" w:space="0" w:color="auto"/>
              </w:divBdr>
            </w:div>
            <w:div w:id="1314068160">
              <w:marLeft w:val="0"/>
              <w:marRight w:val="0"/>
              <w:marTop w:val="0"/>
              <w:marBottom w:val="0"/>
              <w:divBdr>
                <w:top w:val="none" w:sz="0" w:space="0" w:color="auto"/>
                <w:left w:val="none" w:sz="0" w:space="0" w:color="auto"/>
                <w:bottom w:val="none" w:sz="0" w:space="0" w:color="auto"/>
                <w:right w:val="none" w:sz="0" w:space="0" w:color="auto"/>
              </w:divBdr>
            </w:div>
            <w:div w:id="13363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9459">
      <w:bodyDiv w:val="1"/>
      <w:marLeft w:val="0"/>
      <w:marRight w:val="0"/>
      <w:marTop w:val="0"/>
      <w:marBottom w:val="0"/>
      <w:divBdr>
        <w:top w:val="none" w:sz="0" w:space="0" w:color="auto"/>
        <w:left w:val="none" w:sz="0" w:space="0" w:color="auto"/>
        <w:bottom w:val="none" w:sz="0" w:space="0" w:color="auto"/>
        <w:right w:val="none" w:sz="0" w:space="0" w:color="auto"/>
      </w:divBdr>
    </w:div>
    <w:div w:id="1906259837">
      <w:bodyDiv w:val="1"/>
      <w:marLeft w:val="0"/>
      <w:marRight w:val="0"/>
      <w:marTop w:val="0"/>
      <w:marBottom w:val="0"/>
      <w:divBdr>
        <w:top w:val="none" w:sz="0" w:space="0" w:color="auto"/>
        <w:left w:val="none" w:sz="0" w:space="0" w:color="auto"/>
        <w:bottom w:val="none" w:sz="0" w:space="0" w:color="auto"/>
        <w:right w:val="none" w:sz="0" w:space="0" w:color="auto"/>
      </w:divBdr>
    </w:div>
    <w:div w:id="1915893551">
      <w:bodyDiv w:val="1"/>
      <w:marLeft w:val="0"/>
      <w:marRight w:val="0"/>
      <w:marTop w:val="0"/>
      <w:marBottom w:val="0"/>
      <w:divBdr>
        <w:top w:val="none" w:sz="0" w:space="0" w:color="auto"/>
        <w:left w:val="none" w:sz="0" w:space="0" w:color="auto"/>
        <w:bottom w:val="none" w:sz="0" w:space="0" w:color="auto"/>
        <w:right w:val="none" w:sz="0" w:space="0" w:color="auto"/>
      </w:divBdr>
    </w:div>
    <w:div w:id="1915967190">
      <w:bodyDiv w:val="1"/>
      <w:marLeft w:val="0"/>
      <w:marRight w:val="0"/>
      <w:marTop w:val="0"/>
      <w:marBottom w:val="0"/>
      <w:divBdr>
        <w:top w:val="none" w:sz="0" w:space="0" w:color="auto"/>
        <w:left w:val="none" w:sz="0" w:space="0" w:color="auto"/>
        <w:bottom w:val="none" w:sz="0" w:space="0" w:color="auto"/>
        <w:right w:val="none" w:sz="0" w:space="0" w:color="auto"/>
      </w:divBdr>
    </w:div>
    <w:div w:id="1919361551">
      <w:bodyDiv w:val="1"/>
      <w:marLeft w:val="0"/>
      <w:marRight w:val="0"/>
      <w:marTop w:val="0"/>
      <w:marBottom w:val="0"/>
      <w:divBdr>
        <w:top w:val="none" w:sz="0" w:space="0" w:color="auto"/>
        <w:left w:val="none" w:sz="0" w:space="0" w:color="auto"/>
        <w:bottom w:val="none" w:sz="0" w:space="0" w:color="auto"/>
        <w:right w:val="none" w:sz="0" w:space="0" w:color="auto"/>
      </w:divBdr>
      <w:divsChild>
        <w:div w:id="2120366824">
          <w:marLeft w:val="0"/>
          <w:marRight w:val="0"/>
          <w:marTop w:val="0"/>
          <w:marBottom w:val="0"/>
          <w:divBdr>
            <w:top w:val="none" w:sz="0" w:space="0" w:color="auto"/>
            <w:left w:val="none" w:sz="0" w:space="0" w:color="auto"/>
            <w:bottom w:val="none" w:sz="0" w:space="0" w:color="auto"/>
            <w:right w:val="none" w:sz="0" w:space="0" w:color="auto"/>
          </w:divBdr>
          <w:divsChild>
            <w:div w:id="143130926">
              <w:marLeft w:val="0"/>
              <w:marRight w:val="0"/>
              <w:marTop w:val="0"/>
              <w:marBottom w:val="0"/>
              <w:divBdr>
                <w:top w:val="none" w:sz="0" w:space="0" w:color="auto"/>
                <w:left w:val="none" w:sz="0" w:space="0" w:color="auto"/>
                <w:bottom w:val="none" w:sz="0" w:space="0" w:color="auto"/>
                <w:right w:val="none" w:sz="0" w:space="0" w:color="auto"/>
              </w:divBdr>
            </w:div>
            <w:div w:id="103900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8513">
      <w:bodyDiv w:val="1"/>
      <w:marLeft w:val="0"/>
      <w:marRight w:val="0"/>
      <w:marTop w:val="0"/>
      <w:marBottom w:val="0"/>
      <w:divBdr>
        <w:top w:val="none" w:sz="0" w:space="0" w:color="auto"/>
        <w:left w:val="none" w:sz="0" w:space="0" w:color="auto"/>
        <w:bottom w:val="none" w:sz="0" w:space="0" w:color="auto"/>
        <w:right w:val="none" w:sz="0" w:space="0" w:color="auto"/>
      </w:divBdr>
      <w:divsChild>
        <w:div w:id="1094789933">
          <w:marLeft w:val="0"/>
          <w:marRight w:val="0"/>
          <w:marTop w:val="0"/>
          <w:marBottom w:val="150"/>
          <w:divBdr>
            <w:top w:val="none" w:sz="0" w:space="0" w:color="auto"/>
            <w:left w:val="none" w:sz="0" w:space="0" w:color="auto"/>
            <w:bottom w:val="none" w:sz="0" w:space="0" w:color="auto"/>
            <w:right w:val="none" w:sz="0" w:space="0" w:color="auto"/>
          </w:divBdr>
        </w:div>
      </w:divsChild>
    </w:div>
    <w:div w:id="1939407554">
      <w:bodyDiv w:val="1"/>
      <w:marLeft w:val="0"/>
      <w:marRight w:val="0"/>
      <w:marTop w:val="0"/>
      <w:marBottom w:val="0"/>
      <w:divBdr>
        <w:top w:val="none" w:sz="0" w:space="0" w:color="auto"/>
        <w:left w:val="none" w:sz="0" w:space="0" w:color="auto"/>
        <w:bottom w:val="none" w:sz="0" w:space="0" w:color="auto"/>
        <w:right w:val="none" w:sz="0" w:space="0" w:color="auto"/>
      </w:divBdr>
      <w:divsChild>
        <w:div w:id="1631590088">
          <w:marLeft w:val="-720"/>
          <w:marRight w:val="0"/>
          <w:marTop w:val="0"/>
          <w:marBottom w:val="0"/>
          <w:divBdr>
            <w:top w:val="none" w:sz="0" w:space="0" w:color="auto"/>
            <w:left w:val="none" w:sz="0" w:space="0" w:color="auto"/>
            <w:bottom w:val="none" w:sz="0" w:space="0" w:color="auto"/>
            <w:right w:val="none" w:sz="0" w:space="0" w:color="auto"/>
          </w:divBdr>
        </w:div>
      </w:divsChild>
    </w:div>
    <w:div w:id="1973823641">
      <w:bodyDiv w:val="1"/>
      <w:marLeft w:val="0"/>
      <w:marRight w:val="0"/>
      <w:marTop w:val="0"/>
      <w:marBottom w:val="0"/>
      <w:divBdr>
        <w:top w:val="none" w:sz="0" w:space="0" w:color="auto"/>
        <w:left w:val="none" w:sz="0" w:space="0" w:color="auto"/>
        <w:bottom w:val="none" w:sz="0" w:space="0" w:color="auto"/>
        <w:right w:val="none" w:sz="0" w:space="0" w:color="auto"/>
      </w:divBdr>
    </w:div>
    <w:div w:id="2047874271">
      <w:bodyDiv w:val="1"/>
      <w:marLeft w:val="0"/>
      <w:marRight w:val="0"/>
      <w:marTop w:val="0"/>
      <w:marBottom w:val="0"/>
      <w:divBdr>
        <w:top w:val="none" w:sz="0" w:space="0" w:color="auto"/>
        <w:left w:val="none" w:sz="0" w:space="0" w:color="auto"/>
        <w:bottom w:val="none" w:sz="0" w:space="0" w:color="auto"/>
        <w:right w:val="none" w:sz="0" w:space="0" w:color="auto"/>
      </w:divBdr>
      <w:divsChild>
        <w:div w:id="686834062">
          <w:marLeft w:val="0"/>
          <w:marRight w:val="0"/>
          <w:marTop w:val="0"/>
          <w:marBottom w:val="0"/>
          <w:divBdr>
            <w:top w:val="none" w:sz="0" w:space="0" w:color="auto"/>
            <w:left w:val="none" w:sz="0" w:space="0" w:color="auto"/>
            <w:bottom w:val="none" w:sz="0" w:space="0" w:color="auto"/>
            <w:right w:val="none" w:sz="0" w:space="0" w:color="auto"/>
          </w:divBdr>
          <w:divsChild>
            <w:div w:id="365444538">
              <w:marLeft w:val="0"/>
              <w:marRight w:val="0"/>
              <w:marTop w:val="0"/>
              <w:marBottom w:val="0"/>
              <w:divBdr>
                <w:top w:val="none" w:sz="0" w:space="0" w:color="auto"/>
                <w:left w:val="none" w:sz="0" w:space="0" w:color="auto"/>
                <w:bottom w:val="none" w:sz="0" w:space="0" w:color="auto"/>
                <w:right w:val="none" w:sz="0" w:space="0" w:color="auto"/>
              </w:divBdr>
            </w:div>
            <w:div w:id="775903099">
              <w:marLeft w:val="0"/>
              <w:marRight w:val="0"/>
              <w:marTop w:val="0"/>
              <w:marBottom w:val="0"/>
              <w:divBdr>
                <w:top w:val="none" w:sz="0" w:space="0" w:color="auto"/>
                <w:left w:val="none" w:sz="0" w:space="0" w:color="auto"/>
                <w:bottom w:val="none" w:sz="0" w:space="0" w:color="auto"/>
                <w:right w:val="none" w:sz="0" w:space="0" w:color="auto"/>
              </w:divBdr>
            </w:div>
            <w:div w:id="816649008">
              <w:marLeft w:val="0"/>
              <w:marRight w:val="0"/>
              <w:marTop w:val="0"/>
              <w:marBottom w:val="0"/>
              <w:divBdr>
                <w:top w:val="none" w:sz="0" w:space="0" w:color="auto"/>
                <w:left w:val="none" w:sz="0" w:space="0" w:color="auto"/>
                <w:bottom w:val="none" w:sz="0" w:space="0" w:color="auto"/>
                <w:right w:val="none" w:sz="0" w:space="0" w:color="auto"/>
              </w:divBdr>
            </w:div>
            <w:div w:id="955481228">
              <w:marLeft w:val="0"/>
              <w:marRight w:val="0"/>
              <w:marTop w:val="0"/>
              <w:marBottom w:val="0"/>
              <w:divBdr>
                <w:top w:val="none" w:sz="0" w:space="0" w:color="auto"/>
                <w:left w:val="none" w:sz="0" w:space="0" w:color="auto"/>
                <w:bottom w:val="none" w:sz="0" w:space="0" w:color="auto"/>
                <w:right w:val="none" w:sz="0" w:space="0" w:color="auto"/>
              </w:divBdr>
            </w:div>
            <w:div w:id="660163311">
              <w:marLeft w:val="0"/>
              <w:marRight w:val="0"/>
              <w:marTop w:val="0"/>
              <w:marBottom w:val="0"/>
              <w:divBdr>
                <w:top w:val="none" w:sz="0" w:space="0" w:color="auto"/>
                <w:left w:val="none" w:sz="0" w:space="0" w:color="auto"/>
                <w:bottom w:val="none" w:sz="0" w:space="0" w:color="auto"/>
                <w:right w:val="none" w:sz="0" w:space="0" w:color="auto"/>
              </w:divBdr>
            </w:div>
            <w:div w:id="1665936838">
              <w:marLeft w:val="0"/>
              <w:marRight w:val="0"/>
              <w:marTop w:val="0"/>
              <w:marBottom w:val="0"/>
              <w:divBdr>
                <w:top w:val="none" w:sz="0" w:space="0" w:color="auto"/>
                <w:left w:val="none" w:sz="0" w:space="0" w:color="auto"/>
                <w:bottom w:val="none" w:sz="0" w:space="0" w:color="auto"/>
                <w:right w:val="none" w:sz="0" w:space="0" w:color="auto"/>
              </w:divBdr>
            </w:div>
            <w:div w:id="443161914">
              <w:marLeft w:val="0"/>
              <w:marRight w:val="0"/>
              <w:marTop w:val="0"/>
              <w:marBottom w:val="0"/>
              <w:divBdr>
                <w:top w:val="none" w:sz="0" w:space="0" w:color="auto"/>
                <w:left w:val="none" w:sz="0" w:space="0" w:color="auto"/>
                <w:bottom w:val="none" w:sz="0" w:space="0" w:color="auto"/>
                <w:right w:val="none" w:sz="0" w:space="0" w:color="auto"/>
              </w:divBdr>
            </w:div>
            <w:div w:id="1412967263">
              <w:marLeft w:val="0"/>
              <w:marRight w:val="0"/>
              <w:marTop w:val="0"/>
              <w:marBottom w:val="0"/>
              <w:divBdr>
                <w:top w:val="none" w:sz="0" w:space="0" w:color="auto"/>
                <w:left w:val="none" w:sz="0" w:space="0" w:color="auto"/>
                <w:bottom w:val="none" w:sz="0" w:space="0" w:color="auto"/>
                <w:right w:val="none" w:sz="0" w:space="0" w:color="auto"/>
              </w:divBdr>
            </w:div>
            <w:div w:id="2081901166">
              <w:marLeft w:val="0"/>
              <w:marRight w:val="0"/>
              <w:marTop w:val="0"/>
              <w:marBottom w:val="0"/>
              <w:divBdr>
                <w:top w:val="none" w:sz="0" w:space="0" w:color="auto"/>
                <w:left w:val="none" w:sz="0" w:space="0" w:color="auto"/>
                <w:bottom w:val="none" w:sz="0" w:space="0" w:color="auto"/>
                <w:right w:val="none" w:sz="0" w:space="0" w:color="auto"/>
              </w:divBdr>
            </w:div>
            <w:div w:id="203761991">
              <w:marLeft w:val="0"/>
              <w:marRight w:val="0"/>
              <w:marTop w:val="0"/>
              <w:marBottom w:val="0"/>
              <w:divBdr>
                <w:top w:val="none" w:sz="0" w:space="0" w:color="auto"/>
                <w:left w:val="none" w:sz="0" w:space="0" w:color="auto"/>
                <w:bottom w:val="none" w:sz="0" w:space="0" w:color="auto"/>
                <w:right w:val="none" w:sz="0" w:space="0" w:color="auto"/>
              </w:divBdr>
            </w:div>
            <w:div w:id="564534271">
              <w:marLeft w:val="0"/>
              <w:marRight w:val="0"/>
              <w:marTop w:val="0"/>
              <w:marBottom w:val="0"/>
              <w:divBdr>
                <w:top w:val="none" w:sz="0" w:space="0" w:color="auto"/>
                <w:left w:val="none" w:sz="0" w:space="0" w:color="auto"/>
                <w:bottom w:val="none" w:sz="0" w:space="0" w:color="auto"/>
                <w:right w:val="none" w:sz="0" w:space="0" w:color="auto"/>
              </w:divBdr>
            </w:div>
            <w:div w:id="399595402">
              <w:marLeft w:val="0"/>
              <w:marRight w:val="0"/>
              <w:marTop w:val="0"/>
              <w:marBottom w:val="0"/>
              <w:divBdr>
                <w:top w:val="none" w:sz="0" w:space="0" w:color="auto"/>
                <w:left w:val="none" w:sz="0" w:space="0" w:color="auto"/>
                <w:bottom w:val="none" w:sz="0" w:space="0" w:color="auto"/>
                <w:right w:val="none" w:sz="0" w:space="0" w:color="auto"/>
              </w:divBdr>
            </w:div>
            <w:div w:id="1776050899">
              <w:marLeft w:val="0"/>
              <w:marRight w:val="0"/>
              <w:marTop w:val="0"/>
              <w:marBottom w:val="0"/>
              <w:divBdr>
                <w:top w:val="none" w:sz="0" w:space="0" w:color="auto"/>
                <w:left w:val="none" w:sz="0" w:space="0" w:color="auto"/>
                <w:bottom w:val="none" w:sz="0" w:space="0" w:color="auto"/>
                <w:right w:val="none" w:sz="0" w:space="0" w:color="auto"/>
              </w:divBdr>
            </w:div>
            <w:div w:id="1445270242">
              <w:marLeft w:val="0"/>
              <w:marRight w:val="0"/>
              <w:marTop w:val="0"/>
              <w:marBottom w:val="0"/>
              <w:divBdr>
                <w:top w:val="none" w:sz="0" w:space="0" w:color="auto"/>
                <w:left w:val="none" w:sz="0" w:space="0" w:color="auto"/>
                <w:bottom w:val="none" w:sz="0" w:space="0" w:color="auto"/>
                <w:right w:val="none" w:sz="0" w:space="0" w:color="auto"/>
              </w:divBdr>
            </w:div>
            <w:div w:id="2057853767">
              <w:marLeft w:val="0"/>
              <w:marRight w:val="0"/>
              <w:marTop w:val="0"/>
              <w:marBottom w:val="0"/>
              <w:divBdr>
                <w:top w:val="none" w:sz="0" w:space="0" w:color="auto"/>
                <w:left w:val="none" w:sz="0" w:space="0" w:color="auto"/>
                <w:bottom w:val="none" w:sz="0" w:space="0" w:color="auto"/>
                <w:right w:val="none" w:sz="0" w:space="0" w:color="auto"/>
              </w:divBdr>
            </w:div>
            <w:div w:id="1608078685">
              <w:marLeft w:val="0"/>
              <w:marRight w:val="0"/>
              <w:marTop w:val="0"/>
              <w:marBottom w:val="0"/>
              <w:divBdr>
                <w:top w:val="none" w:sz="0" w:space="0" w:color="auto"/>
                <w:left w:val="none" w:sz="0" w:space="0" w:color="auto"/>
                <w:bottom w:val="none" w:sz="0" w:space="0" w:color="auto"/>
                <w:right w:val="none" w:sz="0" w:space="0" w:color="auto"/>
              </w:divBdr>
            </w:div>
            <w:div w:id="1634943134">
              <w:marLeft w:val="0"/>
              <w:marRight w:val="0"/>
              <w:marTop w:val="0"/>
              <w:marBottom w:val="0"/>
              <w:divBdr>
                <w:top w:val="none" w:sz="0" w:space="0" w:color="auto"/>
                <w:left w:val="none" w:sz="0" w:space="0" w:color="auto"/>
                <w:bottom w:val="none" w:sz="0" w:space="0" w:color="auto"/>
                <w:right w:val="none" w:sz="0" w:space="0" w:color="auto"/>
              </w:divBdr>
            </w:div>
            <w:div w:id="315036808">
              <w:marLeft w:val="0"/>
              <w:marRight w:val="0"/>
              <w:marTop w:val="0"/>
              <w:marBottom w:val="0"/>
              <w:divBdr>
                <w:top w:val="none" w:sz="0" w:space="0" w:color="auto"/>
                <w:left w:val="none" w:sz="0" w:space="0" w:color="auto"/>
                <w:bottom w:val="none" w:sz="0" w:space="0" w:color="auto"/>
                <w:right w:val="none" w:sz="0" w:space="0" w:color="auto"/>
              </w:divBdr>
            </w:div>
            <w:div w:id="932129384">
              <w:marLeft w:val="0"/>
              <w:marRight w:val="0"/>
              <w:marTop w:val="0"/>
              <w:marBottom w:val="0"/>
              <w:divBdr>
                <w:top w:val="none" w:sz="0" w:space="0" w:color="auto"/>
                <w:left w:val="none" w:sz="0" w:space="0" w:color="auto"/>
                <w:bottom w:val="none" w:sz="0" w:space="0" w:color="auto"/>
                <w:right w:val="none" w:sz="0" w:space="0" w:color="auto"/>
              </w:divBdr>
            </w:div>
            <w:div w:id="1574043821">
              <w:marLeft w:val="0"/>
              <w:marRight w:val="0"/>
              <w:marTop w:val="0"/>
              <w:marBottom w:val="0"/>
              <w:divBdr>
                <w:top w:val="none" w:sz="0" w:space="0" w:color="auto"/>
                <w:left w:val="none" w:sz="0" w:space="0" w:color="auto"/>
                <w:bottom w:val="none" w:sz="0" w:space="0" w:color="auto"/>
                <w:right w:val="none" w:sz="0" w:space="0" w:color="auto"/>
              </w:divBdr>
            </w:div>
            <w:div w:id="2026976080">
              <w:marLeft w:val="0"/>
              <w:marRight w:val="0"/>
              <w:marTop w:val="0"/>
              <w:marBottom w:val="0"/>
              <w:divBdr>
                <w:top w:val="none" w:sz="0" w:space="0" w:color="auto"/>
                <w:left w:val="none" w:sz="0" w:space="0" w:color="auto"/>
                <w:bottom w:val="none" w:sz="0" w:space="0" w:color="auto"/>
                <w:right w:val="none" w:sz="0" w:space="0" w:color="auto"/>
              </w:divBdr>
            </w:div>
            <w:div w:id="422922568">
              <w:marLeft w:val="0"/>
              <w:marRight w:val="0"/>
              <w:marTop w:val="0"/>
              <w:marBottom w:val="0"/>
              <w:divBdr>
                <w:top w:val="none" w:sz="0" w:space="0" w:color="auto"/>
                <w:left w:val="none" w:sz="0" w:space="0" w:color="auto"/>
                <w:bottom w:val="none" w:sz="0" w:space="0" w:color="auto"/>
                <w:right w:val="none" w:sz="0" w:space="0" w:color="auto"/>
              </w:divBdr>
            </w:div>
            <w:div w:id="1955019474">
              <w:marLeft w:val="0"/>
              <w:marRight w:val="0"/>
              <w:marTop w:val="0"/>
              <w:marBottom w:val="0"/>
              <w:divBdr>
                <w:top w:val="none" w:sz="0" w:space="0" w:color="auto"/>
                <w:left w:val="none" w:sz="0" w:space="0" w:color="auto"/>
                <w:bottom w:val="none" w:sz="0" w:space="0" w:color="auto"/>
                <w:right w:val="none" w:sz="0" w:space="0" w:color="auto"/>
              </w:divBdr>
            </w:div>
            <w:div w:id="704405962">
              <w:marLeft w:val="0"/>
              <w:marRight w:val="0"/>
              <w:marTop w:val="0"/>
              <w:marBottom w:val="0"/>
              <w:divBdr>
                <w:top w:val="none" w:sz="0" w:space="0" w:color="auto"/>
                <w:left w:val="none" w:sz="0" w:space="0" w:color="auto"/>
                <w:bottom w:val="none" w:sz="0" w:space="0" w:color="auto"/>
                <w:right w:val="none" w:sz="0" w:space="0" w:color="auto"/>
              </w:divBdr>
            </w:div>
            <w:div w:id="523445929">
              <w:marLeft w:val="0"/>
              <w:marRight w:val="0"/>
              <w:marTop w:val="0"/>
              <w:marBottom w:val="0"/>
              <w:divBdr>
                <w:top w:val="none" w:sz="0" w:space="0" w:color="auto"/>
                <w:left w:val="none" w:sz="0" w:space="0" w:color="auto"/>
                <w:bottom w:val="none" w:sz="0" w:space="0" w:color="auto"/>
                <w:right w:val="none" w:sz="0" w:space="0" w:color="auto"/>
              </w:divBdr>
            </w:div>
            <w:div w:id="750004845">
              <w:marLeft w:val="0"/>
              <w:marRight w:val="0"/>
              <w:marTop w:val="0"/>
              <w:marBottom w:val="0"/>
              <w:divBdr>
                <w:top w:val="none" w:sz="0" w:space="0" w:color="auto"/>
                <w:left w:val="none" w:sz="0" w:space="0" w:color="auto"/>
                <w:bottom w:val="none" w:sz="0" w:space="0" w:color="auto"/>
                <w:right w:val="none" w:sz="0" w:space="0" w:color="auto"/>
              </w:divBdr>
            </w:div>
            <w:div w:id="659816474">
              <w:marLeft w:val="0"/>
              <w:marRight w:val="0"/>
              <w:marTop w:val="0"/>
              <w:marBottom w:val="0"/>
              <w:divBdr>
                <w:top w:val="none" w:sz="0" w:space="0" w:color="auto"/>
                <w:left w:val="none" w:sz="0" w:space="0" w:color="auto"/>
                <w:bottom w:val="none" w:sz="0" w:space="0" w:color="auto"/>
                <w:right w:val="none" w:sz="0" w:space="0" w:color="auto"/>
              </w:divBdr>
            </w:div>
            <w:div w:id="1639995141">
              <w:marLeft w:val="0"/>
              <w:marRight w:val="0"/>
              <w:marTop w:val="0"/>
              <w:marBottom w:val="0"/>
              <w:divBdr>
                <w:top w:val="none" w:sz="0" w:space="0" w:color="auto"/>
                <w:left w:val="none" w:sz="0" w:space="0" w:color="auto"/>
                <w:bottom w:val="none" w:sz="0" w:space="0" w:color="auto"/>
                <w:right w:val="none" w:sz="0" w:space="0" w:color="auto"/>
              </w:divBdr>
            </w:div>
            <w:div w:id="53741799">
              <w:marLeft w:val="0"/>
              <w:marRight w:val="0"/>
              <w:marTop w:val="0"/>
              <w:marBottom w:val="0"/>
              <w:divBdr>
                <w:top w:val="none" w:sz="0" w:space="0" w:color="auto"/>
                <w:left w:val="none" w:sz="0" w:space="0" w:color="auto"/>
                <w:bottom w:val="none" w:sz="0" w:space="0" w:color="auto"/>
                <w:right w:val="none" w:sz="0" w:space="0" w:color="auto"/>
              </w:divBdr>
            </w:div>
            <w:div w:id="248513834">
              <w:marLeft w:val="0"/>
              <w:marRight w:val="0"/>
              <w:marTop w:val="0"/>
              <w:marBottom w:val="0"/>
              <w:divBdr>
                <w:top w:val="none" w:sz="0" w:space="0" w:color="auto"/>
                <w:left w:val="none" w:sz="0" w:space="0" w:color="auto"/>
                <w:bottom w:val="none" w:sz="0" w:space="0" w:color="auto"/>
                <w:right w:val="none" w:sz="0" w:space="0" w:color="auto"/>
              </w:divBdr>
            </w:div>
            <w:div w:id="319501471">
              <w:marLeft w:val="0"/>
              <w:marRight w:val="0"/>
              <w:marTop w:val="0"/>
              <w:marBottom w:val="0"/>
              <w:divBdr>
                <w:top w:val="none" w:sz="0" w:space="0" w:color="auto"/>
                <w:left w:val="none" w:sz="0" w:space="0" w:color="auto"/>
                <w:bottom w:val="none" w:sz="0" w:space="0" w:color="auto"/>
                <w:right w:val="none" w:sz="0" w:space="0" w:color="auto"/>
              </w:divBdr>
            </w:div>
            <w:div w:id="1228568469">
              <w:marLeft w:val="0"/>
              <w:marRight w:val="0"/>
              <w:marTop w:val="0"/>
              <w:marBottom w:val="0"/>
              <w:divBdr>
                <w:top w:val="none" w:sz="0" w:space="0" w:color="auto"/>
                <w:left w:val="none" w:sz="0" w:space="0" w:color="auto"/>
                <w:bottom w:val="none" w:sz="0" w:space="0" w:color="auto"/>
                <w:right w:val="none" w:sz="0" w:space="0" w:color="auto"/>
              </w:divBdr>
            </w:div>
            <w:div w:id="892621624">
              <w:marLeft w:val="0"/>
              <w:marRight w:val="0"/>
              <w:marTop w:val="0"/>
              <w:marBottom w:val="0"/>
              <w:divBdr>
                <w:top w:val="none" w:sz="0" w:space="0" w:color="auto"/>
                <w:left w:val="none" w:sz="0" w:space="0" w:color="auto"/>
                <w:bottom w:val="none" w:sz="0" w:space="0" w:color="auto"/>
                <w:right w:val="none" w:sz="0" w:space="0" w:color="auto"/>
              </w:divBdr>
            </w:div>
            <w:div w:id="95787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2082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www.cladcodecking.co.uk/blog/post/uk-burglary-stat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eader" Target="header4.xml"/><Relationship Id="rId8" Type="http://schemas.openxmlformats.org/officeDocument/2006/relationships/hyperlink" Target="mailto:up2109768@myport.ac.u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espriu\AppData\Local\Temp\wze014\Trans_final_submis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274C3-216A-4A7B-A8E4-E8D1B583F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Trans_final_submission.dot</Template>
  <TotalTime>1420</TotalTime>
  <Pages>7</Pages>
  <Words>2880</Words>
  <Characters>16421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Transaction / Regular Paper Title</vt:lpstr>
    </vt:vector>
  </TitlesOfParts>
  <Company>IEEE Computer Society</Company>
  <LinksUpToDate>false</LinksUpToDate>
  <CharactersWithSpaces>19263</CharactersWithSpaces>
  <SharedDoc>false</SharedDoc>
  <HLinks>
    <vt:vector size="96" baseType="variant">
      <vt:variant>
        <vt:i4>6619179</vt:i4>
      </vt:variant>
      <vt:variant>
        <vt:i4>45</vt:i4>
      </vt:variant>
      <vt:variant>
        <vt:i4>0</vt:i4>
      </vt:variant>
      <vt:variant>
        <vt:i4>5</vt:i4>
      </vt:variant>
      <vt:variant>
        <vt:lpwstr>http://www.computer.org/portal/web/publications/styleguide</vt:lpwstr>
      </vt:variant>
      <vt:variant>
        <vt:lpwstr/>
      </vt:variant>
      <vt:variant>
        <vt:i4>4653102</vt:i4>
      </vt:variant>
      <vt:variant>
        <vt:i4>42</vt:i4>
      </vt:variant>
      <vt:variant>
        <vt:i4>0</vt:i4>
      </vt:variant>
      <vt:variant>
        <vt:i4>5</vt:i4>
      </vt:variant>
      <vt:variant>
        <vt:lpwstr>http://www.computer.org/portal/web/publications/style_refs</vt:lpwstr>
      </vt:variant>
      <vt:variant>
        <vt:lpwstr/>
      </vt:variant>
      <vt:variant>
        <vt:i4>1048659</vt:i4>
      </vt:variant>
      <vt:variant>
        <vt:i4>39</vt:i4>
      </vt:variant>
      <vt:variant>
        <vt:i4>0</vt:i4>
      </vt:variant>
      <vt:variant>
        <vt:i4>5</vt:i4>
      </vt:variant>
      <vt:variant>
        <vt:lpwstr>http://www.computer.org/portal/web/peerreviewjournals/author</vt:lpwstr>
      </vt:variant>
      <vt:variant>
        <vt:lpwstr>supplemental</vt:lpwstr>
      </vt:variant>
      <vt:variant>
        <vt:i4>5308485</vt:i4>
      </vt:variant>
      <vt:variant>
        <vt:i4>36</vt:i4>
      </vt:variant>
      <vt:variant>
        <vt:i4>0</vt:i4>
      </vt:variant>
      <vt:variant>
        <vt:i4>5</vt:i4>
      </vt:variant>
      <vt:variant>
        <vt:lpwstr>http://www.computer.org/cms/Computer.org/Journal templates/transactions_art_guide.pdf</vt:lpwstr>
      </vt:variant>
      <vt:variant>
        <vt:lpwstr/>
      </vt:variant>
      <vt:variant>
        <vt:i4>7602221</vt:i4>
      </vt:variant>
      <vt:variant>
        <vt:i4>33</vt:i4>
      </vt:variant>
      <vt:variant>
        <vt:i4>0</vt:i4>
      </vt:variant>
      <vt:variant>
        <vt:i4>5</vt:i4>
      </vt:variant>
      <vt:variant>
        <vt:lpwstr>http://www.computer.org/portal/web/peerreviewjournals/author</vt:lpwstr>
      </vt:variant>
      <vt:variant>
        <vt:lpwstr>figures</vt:lpwstr>
      </vt:variant>
      <vt:variant>
        <vt:i4>5767203</vt:i4>
      </vt:variant>
      <vt:variant>
        <vt:i4>30</vt:i4>
      </vt:variant>
      <vt:variant>
        <vt:i4>0</vt:i4>
      </vt:variant>
      <vt:variant>
        <vt:i4>5</vt:i4>
      </vt:variant>
      <vt:variant>
        <vt:lpwstr>http://www.computer.org/portal/web/publications/style_math</vt:lpwstr>
      </vt:variant>
      <vt:variant>
        <vt:lpwstr/>
      </vt:variant>
      <vt:variant>
        <vt:i4>5767243</vt:i4>
      </vt:variant>
      <vt:variant>
        <vt:i4>27</vt:i4>
      </vt:variant>
      <vt:variant>
        <vt:i4>0</vt:i4>
      </vt:variant>
      <vt:variant>
        <vt:i4>5</vt:i4>
      </vt:variant>
      <vt:variant>
        <vt:lpwstr>http://www.mathtype.com/</vt:lpwstr>
      </vt:variant>
      <vt:variant>
        <vt:lpwstr/>
      </vt:variant>
      <vt:variant>
        <vt:i4>5242905</vt:i4>
      </vt:variant>
      <vt:variant>
        <vt:i4>24</vt:i4>
      </vt:variant>
      <vt:variant>
        <vt:i4>0</vt:i4>
      </vt:variant>
      <vt:variant>
        <vt:i4>5</vt:i4>
      </vt:variant>
      <vt:variant>
        <vt:lpwstr>http://www.computer.org/portal/web/volunteercenter/staff</vt:lpwstr>
      </vt:variant>
      <vt:variant>
        <vt:lpwstr/>
      </vt:variant>
      <vt:variant>
        <vt:i4>5308485</vt:i4>
      </vt:variant>
      <vt:variant>
        <vt:i4>21</vt:i4>
      </vt:variant>
      <vt:variant>
        <vt:i4>0</vt:i4>
      </vt:variant>
      <vt:variant>
        <vt:i4>5</vt:i4>
      </vt:variant>
      <vt:variant>
        <vt:lpwstr>http://www.computer.org/cms/Computer.org/Journal templates/transactions_art_guide.pdf</vt:lpwstr>
      </vt:variant>
      <vt:variant>
        <vt:lpwstr/>
      </vt:variant>
      <vt:variant>
        <vt:i4>7602221</vt:i4>
      </vt:variant>
      <vt:variant>
        <vt:i4>18</vt:i4>
      </vt:variant>
      <vt:variant>
        <vt:i4>0</vt:i4>
      </vt:variant>
      <vt:variant>
        <vt:i4>5</vt:i4>
      </vt:variant>
      <vt:variant>
        <vt:lpwstr>http://www.computer.org/portal/web/peerreviewjournals/author</vt:lpwstr>
      </vt:variant>
      <vt:variant>
        <vt:lpwstr>figures</vt:lpwstr>
      </vt:variant>
      <vt:variant>
        <vt:i4>7405626</vt:i4>
      </vt:variant>
      <vt:variant>
        <vt:i4>15</vt:i4>
      </vt:variant>
      <vt:variant>
        <vt:i4>0</vt:i4>
      </vt:variant>
      <vt:variant>
        <vt:i4>5</vt:i4>
      </vt:variant>
      <vt:variant>
        <vt:lpwstr>http://computer.org/author/transguide/</vt:lpwstr>
      </vt:variant>
      <vt:variant>
        <vt:lpwstr/>
      </vt:variant>
      <vt:variant>
        <vt:i4>852062</vt:i4>
      </vt:variant>
      <vt:variant>
        <vt:i4>12</vt:i4>
      </vt:variant>
      <vt:variant>
        <vt:i4>0</vt:i4>
      </vt:variant>
      <vt:variant>
        <vt:i4>5</vt:i4>
      </vt:variant>
      <vt:variant>
        <vt:lpwstr>http://www.computer.org/portal/web/peerreviewjournals/author</vt:lpwstr>
      </vt:variant>
      <vt:variant>
        <vt:lpwstr/>
      </vt:variant>
      <vt:variant>
        <vt:i4>852062</vt:i4>
      </vt:variant>
      <vt:variant>
        <vt:i4>9</vt:i4>
      </vt:variant>
      <vt:variant>
        <vt:i4>0</vt:i4>
      </vt:variant>
      <vt:variant>
        <vt:i4>5</vt:i4>
      </vt:variant>
      <vt:variant>
        <vt:lpwstr>http://www.computer.org/portal/web/peerreviewjournals/author</vt:lpwstr>
      </vt:variant>
      <vt:variant>
        <vt:lpwstr/>
      </vt:variant>
      <vt:variant>
        <vt:i4>1835103</vt:i4>
      </vt:variant>
      <vt:variant>
        <vt:i4>6</vt:i4>
      </vt:variant>
      <vt:variant>
        <vt:i4>0</vt:i4>
      </vt:variant>
      <vt:variant>
        <vt:i4>5</vt:i4>
      </vt:variant>
      <vt:variant>
        <vt:lpwstr>http://www.computer.org/portal/web/peerreviewjournals/author</vt:lpwstr>
      </vt:variant>
      <vt:variant>
        <vt:lpwstr>templates</vt:lpwstr>
      </vt:variant>
      <vt:variant>
        <vt:i4>2556021</vt:i4>
      </vt:variant>
      <vt:variant>
        <vt:i4>3</vt:i4>
      </vt:variant>
      <vt:variant>
        <vt:i4>0</vt:i4>
      </vt:variant>
      <vt:variant>
        <vt:i4>5</vt:i4>
      </vt:variant>
      <vt:variant>
        <vt:lpwstr>http://www.computer.org/portal/pages/ieeecs/publications/author/transguide/TransStyleFiles.html</vt:lpwstr>
      </vt:variant>
      <vt:variant>
        <vt:lpwstr/>
      </vt:variant>
      <vt:variant>
        <vt:i4>8257545</vt:i4>
      </vt:variant>
      <vt:variant>
        <vt:i4>0</vt:i4>
      </vt:variant>
      <vt:variant>
        <vt:i4>0</vt:i4>
      </vt:variant>
      <vt:variant>
        <vt:i4>5</vt:i4>
      </vt:variant>
      <vt:variant>
        <vt:lpwstr>mailto:author@nrim.go.jp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Transaction / Regular Paper Title</dc:title>
  <dc:creator>Erin Espriu</dc:creator>
  <dc:description>New styles and page layout for 1996.</dc:description>
  <cp:lastModifiedBy>Nathan Cottrell</cp:lastModifiedBy>
  <cp:revision>36</cp:revision>
  <cp:lastPrinted>2003-04-30T17:12:00Z</cp:lastPrinted>
  <dcterms:created xsi:type="dcterms:W3CDTF">2022-03-25T13:43:00Z</dcterms:created>
  <dcterms:modified xsi:type="dcterms:W3CDTF">2025-05-08T17:02:00Z</dcterms:modified>
</cp:coreProperties>
</file>